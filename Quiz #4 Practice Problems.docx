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347" w:rsidRPr="00B558B0" w:rsidRDefault="00F63347" w:rsidP="00F63347">
      <w:pPr>
        <w:rPr>
          <w:rFonts w:eastAsiaTheme="minorEastAsia"/>
          <w:b/>
          <w:sz w:val="28"/>
          <w:szCs w:val="28"/>
          <w:u w:val="single"/>
          <w:lang w:val=""/>
        </w:rPr>
      </w:pPr>
      <w:r w:rsidRPr="00B558B0">
        <w:rPr>
          <w:rFonts w:eastAsiaTheme="minorEastAsia"/>
          <w:b/>
          <w:sz w:val="28"/>
          <w:szCs w:val="28"/>
          <w:u w:val="single"/>
          <w:lang w:val=""/>
        </w:rPr>
        <w:t>6.2</w:t>
      </w:r>
    </w:p>
    <w:p w:rsidR="00945FA7" w:rsidRPr="00945FA7" w:rsidRDefault="00F63347" w:rsidP="00F63347">
      <w:pPr>
        <w:rPr>
          <w:rFonts w:eastAsiaTheme="minorEastAsia"/>
          <w:lang w:val=""/>
        </w:rPr>
      </w:pPr>
      <w:r w:rsidRPr="00B558B0">
        <w:rPr>
          <w:rFonts w:eastAsiaTheme="minorEastAsia"/>
          <w:b/>
          <w:lang w:val=""/>
        </w:rPr>
        <w:t xml:space="preserve">10. </w:t>
      </w:r>
      <w:r w:rsidR="00945FA7">
        <w:rPr>
          <w:rFonts w:eastAsiaTheme="minorEastAsia"/>
          <w:lang w:val=""/>
        </w:rPr>
        <w:t>Draw Venn Diagrams to help solve the problem</w:t>
      </w:r>
    </w:p>
    <w:p w:rsidR="00F63347" w:rsidRDefault="00F63347" w:rsidP="00F63347">
      <w:pPr>
        <w:rPr>
          <w:rFonts w:eastAsiaTheme="minorEastAsia"/>
          <w:b/>
          <w:u w:val="single"/>
          <w:lang w:val=""/>
        </w:rPr>
      </w:pPr>
      <w:r>
        <w:rPr>
          <w:rFonts w:eastAsiaTheme="minorEastAsia"/>
          <w:b/>
          <w:u w:val="single"/>
          <w:lang w:val=""/>
        </w:rPr>
        <w:t>Proof:</w:t>
      </w:r>
    </w:p>
    <w:p w:rsidR="00F63347" w:rsidRPr="002F0ED8" w:rsidRDefault="00F63347" w:rsidP="00F63347">
      <w:pPr>
        <w:rPr>
          <w:rFonts w:eastAsia="RMTMI" w:cs="Times-Italic"/>
          <w:iCs/>
          <w:color w:val="231F20"/>
        </w:rPr>
      </w:pPr>
      <w:r w:rsidRPr="002F0ED8">
        <w:rPr>
          <w:rFonts w:eastAsiaTheme="minorEastAsia"/>
          <w:lang w:val=""/>
        </w:rPr>
        <w:t xml:space="preserve">Suppose A, B, C are any sets. To show that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C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=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Times-Italic"/>
          <w:iCs/>
          <w:color w:val="231F20"/>
        </w:rPr>
        <w:t>C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– </w:t>
      </w:r>
      <w:r w:rsidRPr="002F0ED8">
        <w:rPr>
          <w:rFonts w:eastAsia="RMTMI" w:cs="Times-Italic"/>
          <w:iCs/>
          <w:color w:val="231F20"/>
        </w:rPr>
        <w:t xml:space="preserve">B, we must show that </w:t>
      </w:r>
    </w:p>
    <w:p w:rsidR="00F63347" w:rsidRPr="002F0ED8" w:rsidRDefault="00F63347" w:rsidP="00F63347">
      <w:pPr>
        <w:rPr>
          <w:rFonts w:eastAsia="RMTMI" w:cs="RMTMI"/>
          <w:iCs/>
          <w:color w:val="231F20"/>
        </w:rPr>
      </w:pP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C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ascii="Cambria Math" w:hAnsi="Cambria Math" w:cs="Cambria Math"/>
          <w:lang w:val=""/>
        </w:rPr>
        <w:t>⊆</w:t>
      </w:r>
      <w:r w:rsidRPr="002F0ED8">
        <w:rPr>
          <w:rFonts w:eastAsia="MTSYN" w:cs="MTSYN"/>
          <w:color w:val="231F20"/>
        </w:rPr>
        <w:t xml:space="preserve">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Times-Italic"/>
          <w:iCs/>
          <w:color w:val="231F20"/>
        </w:rPr>
        <w:t>C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– </w:t>
      </w:r>
      <w:r w:rsidRPr="002F0ED8">
        <w:rPr>
          <w:rFonts w:eastAsia="RMTMI" w:cs="Times-Italic"/>
          <w:iCs/>
          <w:color w:val="231F20"/>
        </w:rPr>
        <w:t xml:space="preserve">B and that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Times-Italic"/>
          <w:iCs/>
          <w:color w:val="231F20"/>
        </w:rPr>
        <w:t>C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– </w:t>
      </w:r>
      <w:r w:rsidRPr="002F0ED8">
        <w:rPr>
          <w:rFonts w:eastAsia="RMTMI" w:cs="Times-Italic"/>
          <w:iCs/>
          <w:color w:val="231F20"/>
        </w:rPr>
        <w:t xml:space="preserve">B </w:t>
      </w:r>
      <w:r w:rsidRPr="002F0ED8">
        <w:rPr>
          <w:rFonts w:ascii="Cambria Math" w:hAnsi="Cambria Math" w:cs="Cambria Math"/>
          <w:lang w:val=""/>
        </w:rPr>
        <w:t>⊆</w:t>
      </w:r>
      <w:r w:rsidRPr="002F0ED8">
        <w:rPr>
          <w:rFonts w:cs="Cambria Math"/>
          <w:lang w:val=""/>
        </w:rPr>
        <w:t xml:space="preserve">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C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>).</w:t>
      </w:r>
    </w:p>
    <w:p w:rsidR="00F63347" w:rsidRPr="002F0ED8" w:rsidRDefault="00F63347" w:rsidP="00F63347">
      <w:pPr>
        <w:rPr>
          <w:rFonts w:eastAsia="RMTMI" w:cs="RMTMI"/>
          <w:iCs/>
          <w:color w:val="231F20"/>
        </w:rPr>
      </w:pPr>
    </w:p>
    <w:p w:rsidR="00F63347" w:rsidRPr="002F0ED8" w:rsidRDefault="00F63347" w:rsidP="00F63347">
      <w:pPr>
        <w:rPr>
          <w:rFonts w:eastAsia="RMTMI" w:cs="RMTMI"/>
          <w:iCs/>
          <w:color w:val="231F20"/>
        </w:rPr>
      </w:pPr>
      <w:r w:rsidRPr="002F0ED8">
        <w:rPr>
          <w:rFonts w:eastAsia="RMTMI" w:cs="RMTMI"/>
          <w:b/>
          <w:iCs/>
          <w:color w:val="231F20"/>
        </w:rPr>
        <w:t>(</w:t>
      </w:r>
      <w:r w:rsidRPr="002F0ED8">
        <w:rPr>
          <w:rFonts w:eastAsia="RMTMI" w:cs="Times-Italic"/>
          <w:b/>
          <w:iCs/>
          <w:color w:val="231F20"/>
        </w:rPr>
        <w:t xml:space="preserve">A </w:t>
      </w:r>
      <w:r w:rsidRPr="002F0ED8">
        <w:rPr>
          <w:rFonts w:eastAsia="MTSYN" w:cs="MTSYN"/>
          <w:b/>
          <w:color w:val="231F20"/>
        </w:rPr>
        <w:t xml:space="preserve">− </w:t>
      </w:r>
      <w:r w:rsidRPr="002F0ED8">
        <w:rPr>
          <w:rFonts w:eastAsia="RMTMI" w:cs="Times-Italic"/>
          <w:b/>
          <w:iCs/>
          <w:color w:val="231F20"/>
        </w:rPr>
        <w:t>B</w:t>
      </w:r>
      <w:r w:rsidRPr="002F0ED8">
        <w:rPr>
          <w:rFonts w:eastAsia="RMTMI" w:cs="RMTMI"/>
          <w:b/>
          <w:iCs/>
          <w:color w:val="231F20"/>
        </w:rPr>
        <w:t xml:space="preserve">) </w:t>
      </w:r>
      <w:r w:rsidRPr="002F0ED8">
        <w:rPr>
          <w:rFonts w:eastAsia="MTSYN" w:cs="MTSYN"/>
          <w:b/>
          <w:color w:val="231F20"/>
        </w:rPr>
        <w:t xml:space="preserve">∩ </w:t>
      </w:r>
      <w:r w:rsidRPr="002F0ED8">
        <w:rPr>
          <w:rFonts w:eastAsia="RMTMI" w:cs="RMTMI"/>
          <w:b/>
          <w:iCs/>
          <w:color w:val="231F20"/>
        </w:rPr>
        <w:t>(</w:t>
      </w:r>
      <w:r w:rsidRPr="002F0ED8">
        <w:rPr>
          <w:rFonts w:eastAsia="RMTMI" w:cs="Times-Italic"/>
          <w:b/>
          <w:iCs/>
          <w:color w:val="231F20"/>
        </w:rPr>
        <w:t xml:space="preserve">C </w:t>
      </w:r>
      <w:r w:rsidRPr="002F0ED8">
        <w:rPr>
          <w:rFonts w:eastAsia="MTSYN" w:cs="MTSYN"/>
          <w:b/>
          <w:color w:val="231F20"/>
        </w:rPr>
        <w:t xml:space="preserve">− </w:t>
      </w:r>
      <w:r w:rsidRPr="002F0ED8">
        <w:rPr>
          <w:rFonts w:eastAsia="RMTMI" w:cs="Times-Italic"/>
          <w:b/>
          <w:iCs/>
          <w:color w:val="231F20"/>
        </w:rPr>
        <w:t>B</w:t>
      </w:r>
      <w:r w:rsidRPr="002F0ED8">
        <w:rPr>
          <w:rFonts w:eastAsia="RMTMI" w:cs="RMTMI"/>
          <w:b/>
          <w:iCs/>
          <w:color w:val="231F20"/>
        </w:rPr>
        <w:t xml:space="preserve">) </w:t>
      </w:r>
      <w:r w:rsidRPr="002F0ED8">
        <w:rPr>
          <w:rFonts w:ascii="Cambria Math" w:hAnsi="Cambria Math" w:cs="Cambria Math"/>
          <w:b/>
          <w:lang w:val=""/>
        </w:rPr>
        <w:t>⊆</w:t>
      </w:r>
      <w:r w:rsidRPr="002F0ED8">
        <w:rPr>
          <w:rFonts w:eastAsia="MTSYN" w:cs="MTSYN"/>
          <w:b/>
          <w:color w:val="231F20"/>
        </w:rPr>
        <w:t xml:space="preserve"> </w:t>
      </w:r>
      <w:r w:rsidRPr="002F0ED8">
        <w:rPr>
          <w:rFonts w:eastAsia="RMTMI" w:cs="RMTMI"/>
          <w:b/>
          <w:iCs/>
          <w:color w:val="231F20"/>
        </w:rPr>
        <w:t>(</w:t>
      </w:r>
      <w:r w:rsidRPr="002F0ED8">
        <w:rPr>
          <w:rFonts w:eastAsia="RMTMI" w:cs="Times-Italic"/>
          <w:b/>
          <w:iCs/>
          <w:color w:val="231F20"/>
        </w:rPr>
        <w:t xml:space="preserve">A </w:t>
      </w:r>
      <w:r w:rsidRPr="002F0ED8">
        <w:rPr>
          <w:rFonts w:eastAsia="MTSYN" w:cs="MTSYN"/>
          <w:b/>
          <w:color w:val="231F20"/>
        </w:rPr>
        <w:t xml:space="preserve">∩ </w:t>
      </w:r>
      <w:r w:rsidRPr="002F0ED8">
        <w:rPr>
          <w:rFonts w:eastAsia="RMTMI" w:cs="Times-Italic"/>
          <w:b/>
          <w:iCs/>
          <w:color w:val="231F20"/>
        </w:rPr>
        <w:t>C</w:t>
      </w:r>
      <w:r w:rsidRPr="002F0ED8">
        <w:rPr>
          <w:rFonts w:eastAsia="RMTMI" w:cs="RMTMI"/>
          <w:b/>
          <w:iCs/>
          <w:color w:val="231F20"/>
        </w:rPr>
        <w:t xml:space="preserve">) </w:t>
      </w:r>
      <w:r w:rsidRPr="002F0ED8">
        <w:rPr>
          <w:rFonts w:eastAsia="MTSYN" w:cs="MTSYN"/>
          <w:b/>
          <w:color w:val="231F20"/>
        </w:rPr>
        <w:t xml:space="preserve">– </w:t>
      </w:r>
      <w:r w:rsidRPr="002F0ED8">
        <w:rPr>
          <w:rFonts w:eastAsia="RMTMI" w:cs="Times-Italic"/>
          <w:b/>
          <w:iCs/>
          <w:color w:val="231F20"/>
        </w:rPr>
        <w:t xml:space="preserve">B: </w:t>
      </w:r>
      <w:r w:rsidRPr="002F0ED8">
        <w:rPr>
          <w:rFonts w:eastAsia="RMTMI" w:cs="Times-Italic"/>
          <w:iCs/>
          <w:color w:val="231F20"/>
        </w:rPr>
        <w:t xml:space="preserve">Suppose that x is any element in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C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). </w:t>
      </w:r>
      <w:r w:rsidRPr="002F0ED8">
        <w:rPr>
          <w:rFonts w:eastAsia="RMTMI" w:cs="RMTMI"/>
          <w:i/>
          <w:iCs/>
          <w:color w:val="231F20"/>
        </w:rPr>
        <w:t>[We must show that</w:t>
      </w:r>
      <w:r>
        <w:rPr>
          <w:rFonts w:eastAsia="RMTMI" w:cs="RMTMI"/>
          <w:i/>
          <w:iCs/>
          <w:color w:val="231F20"/>
        </w:rPr>
        <w:t xml:space="preserve"> </w:t>
      </w:r>
      <w:r w:rsidRPr="002F0ED8">
        <w:rPr>
          <w:rFonts w:cs="Times-Italic"/>
          <w:i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i/>
          <w:color w:val="231F20"/>
        </w:rPr>
        <w:t>∈</w:t>
      </w:r>
      <w:r w:rsidRPr="002F0ED8">
        <w:rPr>
          <w:rFonts w:eastAsia="MTSYN" w:cs="Cambria Math"/>
          <w:i/>
          <w:color w:val="231F20"/>
        </w:rPr>
        <w:t xml:space="preserve"> </w:t>
      </w:r>
      <w:r w:rsidRPr="002F0ED8">
        <w:rPr>
          <w:rFonts w:eastAsia="RMTMI" w:cs="RMTMI"/>
          <w:i/>
          <w:iCs/>
          <w:color w:val="231F20"/>
        </w:rPr>
        <w:t>(</w:t>
      </w:r>
      <w:r w:rsidRPr="002F0ED8">
        <w:rPr>
          <w:rFonts w:eastAsia="RMTMI" w:cs="Times-Italic"/>
          <w:i/>
          <w:iCs/>
          <w:color w:val="231F20"/>
        </w:rPr>
        <w:t xml:space="preserve">A </w:t>
      </w:r>
      <w:r w:rsidRPr="002F0ED8">
        <w:rPr>
          <w:rFonts w:eastAsia="MTSYN" w:cs="MTSYN"/>
          <w:i/>
          <w:color w:val="231F20"/>
        </w:rPr>
        <w:t xml:space="preserve">∩ </w:t>
      </w:r>
      <w:r w:rsidRPr="002F0ED8">
        <w:rPr>
          <w:rFonts w:eastAsia="RMTMI" w:cs="Times-Italic"/>
          <w:i/>
          <w:iCs/>
          <w:color w:val="231F20"/>
        </w:rPr>
        <w:t>C</w:t>
      </w:r>
      <w:r w:rsidRPr="002F0ED8">
        <w:rPr>
          <w:rFonts w:eastAsia="RMTMI" w:cs="RMTMI"/>
          <w:i/>
          <w:iCs/>
          <w:color w:val="231F20"/>
        </w:rPr>
        <w:t xml:space="preserve">) </w:t>
      </w:r>
      <w:r w:rsidRPr="002F0ED8">
        <w:rPr>
          <w:rFonts w:eastAsia="MTSYN" w:cs="MTSYN"/>
          <w:i/>
          <w:color w:val="231F20"/>
        </w:rPr>
        <w:t xml:space="preserve">– </w:t>
      </w:r>
      <w:r w:rsidRPr="002F0ED8">
        <w:rPr>
          <w:rFonts w:eastAsia="RMTMI" w:cs="Times-Italic"/>
          <w:i/>
          <w:iCs/>
          <w:color w:val="231F20"/>
        </w:rPr>
        <w:t xml:space="preserve">B.] </w:t>
      </w:r>
      <w:r w:rsidRPr="002F0ED8">
        <w:rPr>
          <w:rFonts w:eastAsia="RMTMI" w:cs="Times-Italic"/>
          <w:iCs/>
          <w:color w:val="231F20"/>
        </w:rPr>
        <w:t xml:space="preserve">By definition of intersection, </w:t>
      </w:r>
      <w:r w:rsidRPr="002F0ED8">
        <w:rPr>
          <w:rFonts w:cs="Times-Italic"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color w:val="231F20"/>
        </w:rPr>
        <w:t>∈</w:t>
      </w:r>
      <w:r w:rsidRPr="002F0ED8">
        <w:rPr>
          <w:rFonts w:eastAsia="MTSYN" w:cs="Cambria Math"/>
          <w:color w:val="231F20"/>
        </w:rPr>
        <w:t xml:space="preserve">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and </w:t>
      </w:r>
      <w:r w:rsidRPr="002F0ED8">
        <w:rPr>
          <w:rFonts w:cs="Times-Italic"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color w:val="231F20"/>
        </w:rPr>
        <w:t>∈</w:t>
      </w:r>
      <w:r w:rsidRPr="002F0ED8">
        <w:rPr>
          <w:rFonts w:eastAsia="MTSYN" w:cs="MTSYN"/>
          <w:color w:val="231F20"/>
        </w:rPr>
        <w:t xml:space="preserve">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C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>).</w:t>
      </w:r>
    </w:p>
    <w:p w:rsidR="00F63347" w:rsidRDefault="00F63347" w:rsidP="00F63347">
      <w:pPr>
        <w:rPr>
          <w:rFonts w:eastAsia="RMTMI" w:cs="RMTMI"/>
          <w:iCs/>
          <w:color w:val="231F20"/>
        </w:rPr>
      </w:pPr>
    </w:p>
    <w:p w:rsidR="00F63347" w:rsidRDefault="00F63347" w:rsidP="00F63347">
      <w:pPr>
        <w:rPr>
          <w:rFonts w:eastAsia="RMTMI" w:cs="Times-Italic"/>
          <w:iCs/>
          <w:color w:val="231F20"/>
        </w:rPr>
      </w:pPr>
      <w:r w:rsidRPr="002F0ED8">
        <w:rPr>
          <w:rFonts w:eastAsia="RMTMI" w:cs="RMTMI"/>
          <w:iCs/>
          <w:color w:val="231F20"/>
        </w:rPr>
        <w:t xml:space="preserve">Then, by definition of set difference, x </w:t>
      </w:r>
      <w:r w:rsidRPr="002F0ED8">
        <w:rPr>
          <w:rFonts w:ascii="Cambria Math" w:eastAsia="MTSYN" w:hAnsi="Cambria Math" w:cs="Cambria Math"/>
          <w:color w:val="231F20"/>
        </w:rPr>
        <w:t>∈</w:t>
      </w:r>
      <w:r w:rsidRPr="002F0ED8">
        <w:rPr>
          <w:rFonts w:eastAsia="MTSYN" w:cs="Cambria Math"/>
          <w:color w:val="231F20"/>
        </w:rPr>
        <w:t xml:space="preserve"> A</w:t>
      </w:r>
      <w:r>
        <w:rPr>
          <w:rFonts w:eastAsia="MTSYN" w:cs="Cambria Math"/>
          <w:color w:val="231F20"/>
        </w:rPr>
        <w:t xml:space="preserve">, </w:t>
      </w:r>
      <w:r w:rsidRPr="002F0ED8">
        <w:rPr>
          <w:rFonts w:eastAsia="RMTMI" w:cs="RMTMI"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color w:val="231F20"/>
        </w:rPr>
        <w:t>∈</w:t>
      </w:r>
      <w:r>
        <w:rPr>
          <w:rFonts w:eastAsia="MTSYN" w:cs="Cambria Math"/>
          <w:color w:val="231F20"/>
        </w:rPr>
        <w:t xml:space="preserve"> C</w:t>
      </w:r>
      <w:r w:rsidRPr="002F0ED8">
        <w:rPr>
          <w:rFonts w:eastAsia="MTSYN" w:cs="Cambria Math"/>
          <w:color w:val="231F20"/>
        </w:rPr>
        <w:t xml:space="preserve"> and x </w:t>
      </w:r>
      <w:r w:rsidRPr="002F0ED8">
        <w:rPr>
          <w:rFonts w:ascii="Cambria Math" w:hAnsi="Cambria Math" w:cs="Cambria Math"/>
          <w:color w:val="000000"/>
        </w:rPr>
        <w:t>∉</w:t>
      </w:r>
      <w:r>
        <w:rPr>
          <w:rFonts w:ascii="Cambria Math" w:hAnsi="Cambria Math" w:cs="Cambria Math"/>
          <w:color w:val="000000"/>
        </w:rPr>
        <w:t xml:space="preserve"> </w:t>
      </w:r>
      <w:r w:rsidRPr="002F0ED8">
        <w:rPr>
          <w:rFonts w:cs="Lucida Sans Unicode"/>
          <w:color w:val="000000"/>
        </w:rPr>
        <w:t>B</w:t>
      </w:r>
      <w:r>
        <w:rPr>
          <w:rFonts w:cs="Lucida Sans Unicode"/>
          <w:color w:val="000000"/>
        </w:rPr>
        <w:t xml:space="preserve">. By definition of intersection </w:t>
      </w:r>
      <w:r w:rsidRPr="002F0ED8">
        <w:rPr>
          <w:rFonts w:eastAsia="RMTMI" w:cs="RMTMI"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color w:val="231F20"/>
        </w:rPr>
        <w:t>∈</w:t>
      </w:r>
      <w:r w:rsidRPr="002F0ED8">
        <w:rPr>
          <w:rFonts w:eastAsia="MTSYN" w:cs="Cambria Math"/>
          <w:color w:val="231F20"/>
        </w:rPr>
        <w:t xml:space="preserve"> A</w:t>
      </w:r>
      <w:r>
        <w:rPr>
          <w:rFonts w:eastAsia="MTSYN" w:cs="Cambria Math"/>
          <w:color w:val="231F20"/>
        </w:rPr>
        <w:t xml:space="preserve"> </w:t>
      </w:r>
      <w:r w:rsidRPr="002F0ED8">
        <w:rPr>
          <w:rFonts w:eastAsia="MTSYN" w:cs="MTSYN"/>
          <w:color w:val="231F20"/>
        </w:rPr>
        <w:t>∩</w:t>
      </w:r>
      <w:r>
        <w:rPr>
          <w:rFonts w:eastAsia="MTSYN" w:cs="MTSYN"/>
          <w:color w:val="231F20"/>
        </w:rPr>
        <w:t xml:space="preserve"> C and </w:t>
      </w:r>
      <w:r w:rsidRPr="002F0ED8">
        <w:rPr>
          <w:rFonts w:eastAsia="MTSYN" w:cs="Cambria Math"/>
          <w:color w:val="231F20"/>
        </w:rPr>
        <w:t xml:space="preserve">x </w:t>
      </w:r>
      <w:r w:rsidRPr="002F0ED8">
        <w:rPr>
          <w:rFonts w:ascii="Cambria Math" w:hAnsi="Cambria Math" w:cs="Cambria Math"/>
          <w:color w:val="000000"/>
        </w:rPr>
        <w:t>∉</w:t>
      </w:r>
      <w:r>
        <w:rPr>
          <w:rFonts w:ascii="Cambria Math" w:hAnsi="Cambria Math" w:cs="Cambria Math"/>
          <w:color w:val="000000"/>
        </w:rPr>
        <w:t xml:space="preserve"> </w:t>
      </w:r>
      <w:r w:rsidRPr="002F0ED8">
        <w:rPr>
          <w:rFonts w:cs="Lucida Sans Unicode"/>
          <w:color w:val="000000"/>
        </w:rPr>
        <w:t>B</w:t>
      </w:r>
      <w:r>
        <w:rPr>
          <w:rFonts w:cs="Lucida Sans Unicode"/>
          <w:color w:val="000000"/>
        </w:rPr>
        <w:t xml:space="preserve"> and so, by definition of set difference, </w:t>
      </w:r>
      <w:r w:rsidRPr="002F0ED8">
        <w:rPr>
          <w:rFonts w:eastAsia="RMTMI" w:cs="RMTMI"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color w:val="231F20"/>
        </w:rPr>
        <w:t>∈</w:t>
      </w:r>
      <w:r w:rsidRPr="002F0ED8">
        <w:rPr>
          <w:rFonts w:eastAsia="MTSYN" w:cs="Cambria Math"/>
          <w:color w:val="231F20"/>
        </w:rPr>
        <w:t xml:space="preserve"> </w:t>
      </w:r>
      <w:r>
        <w:rPr>
          <w:rFonts w:eastAsia="MTSYN" w:cs="Cambria Math"/>
          <w:color w:val="231F20"/>
        </w:rPr>
        <w:t>(</w:t>
      </w:r>
      <w:r w:rsidRPr="002F0ED8">
        <w:rPr>
          <w:rFonts w:eastAsia="MTSYN" w:cs="Cambria Math"/>
          <w:color w:val="231F20"/>
        </w:rPr>
        <w:t>A</w:t>
      </w:r>
      <w:r>
        <w:rPr>
          <w:rFonts w:eastAsia="MTSYN" w:cs="Cambria Math"/>
          <w:color w:val="231F20"/>
        </w:rPr>
        <w:t xml:space="preserve"> </w:t>
      </w:r>
      <w:r w:rsidRPr="002F0ED8">
        <w:rPr>
          <w:rFonts w:eastAsia="MTSYN" w:cs="MTSYN"/>
          <w:color w:val="231F20"/>
        </w:rPr>
        <w:t>∩</w:t>
      </w:r>
      <w:r>
        <w:rPr>
          <w:rFonts w:eastAsia="MTSYN" w:cs="MTSYN"/>
          <w:color w:val="231F20"/>
        </w:rPr>
        <w:t xml:space="preserve"> C) – B. So,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C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ascii="Cambria Math" w:hAnsi="Cambria Math" w:cs="Cambria Math"/>
          <w:lang w:val=""/>
        </w:rPr>
        <w:t>⊆</w:t>
      </w:r>
      <w:r w:rsidRPr="002F0ED8">
        <w:rPr>
          <w:rFonts w:eastAsia="MTSYN" w:cs="MTSYN"/>
          <w:color w:val="231F20"/>
        </w:rPr>
        <w:t xml:space="preserve">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Times-Italic"/>
          <w:iCs/>
          <w:color w:val="231F20"/>
        </w:rPr>
        <w:t>C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– </w:t>
      </w:r>
      <w:r w:rsidRPr="002F0ED8">
        <w:rPr>
          <w:rFonts w:eastAsia="RMTMI" w:cs="Times-Italic"/>
          <w:iCs/>
          <w:color w:val="231F20"/>
        </w:rPr>
        <w:t>B</w:t>
      </w:r>
      <w:r>
        <w:rPr>
          <w:rFonts w:eastAsia="RMTMI" w:cs="Times-Italic"/>
          <w:iCs/>
          <w:color w:val="231F20"/>
        </w:rPr>
        <w:t>.</w:t>
      </w:r>
    </w:p>
    <w:p w:rsidR="00F63347" w:rsidRDefault="00F63347" w:rsidP="00F63347">
      <w:pPr>
        <w:rPr>
          <w:rFonts w:eastAsia="RMTMI" w:cs="Times-Italic"/>
          <w:iCs/>
          <w:color w:val="231F20"/>
        </w:rPr>
      </w:pPr>
    </w:p>
    <w:p w:rsidR="00F63347" w:rsidRDefault="00F63347" w:rsidP="00F63347">
      <w:pPr>
        <w:rPr>
          <w:rFonts w:eastAsia="RMTMI" w:cs="RMTMI"/>
          <w:iCs/>
          <w:color w:val="231F20"/>
        </w:rPr>
      </w:pPr>
      <w:r w:rsidRPr="004B59A4">
        <w:rPr>
          <w:rFonts w:eastAsia="RMTMI" w:cs="RMTMI"/>
          <w:b/>
          <w:iCs/>
          <w:color w:val="231F20"/>
        </w:rPr>
        <w:t>(</w:t>
      </w:r>
      <w:r w:rsidRPr="004B59A4">
        <w:rPr>
          <w:rFonts w:eastAsia="RMTMI" w:cs="Times-Italic"/>
          <w:b/>
          <w:iCs/>
          <w:color w:val="231F20"/>
        </w:rPr>
        <w:t xml:space="preserve">A </w:t>
      </w:r>
      <w:r w:rsidRPr="004B59A4">
        <w:rPr>
          <w:rFonts w:eastAsia="MTSYN" w:cs="MTSYN"/>
          <w:b/>
          <w:color w:val="231F20"/>
        </w:rPr>
        <w:t xml:space="preserve">∩ </w:t>
      </w:r>
      <w:r w:rsidRPr="004B59A4">
        <w:rPr>
          <w:rFonts w:eastAsia="RMTMI" w:cs="Times-Italic"/>
          <w:b/>
          <w:iCs/>
          <w:color w:val="231F20"/>
        </w:rPr>
        <w:t>C</w:t>
      </w:r>
      <w:r w:rsidRPr="004B59A4">
        <w:rPr>
          <w:rFonts w:eastAsia="RMTMI" w:cs="RMTMI"/>
          <w:b/>
          <w:iCs/>
          <w:color w:val="231F20"/>
        </w:rPr>
        <w:t xml:space="preserve">) </w:t>
      </w:r>
      <w:r w:rsidRPr="004B59A4">
        <w:rPr>
          <w:rFonts w:eastAsia="MTSYN" w:cs="MTSYN"/>
          <w:b/>
          <w:color w:val="231F20"/>
        </w:rPr>
        <w:t xml:space="preserve">– </w:t>
      </w:r>
      <w:r w:rsidRPr="004B59A4">
        <w:rPr>
          <w:rFonts w:eastAsia="RMTMI" w:cs="Times-Italic"/>
          <w:b/>
          <w:iCs/>
          <w:color w:val="231F20"/>
        </w:rPr>
        <w:t xml:space="preserve">B </w:t>
      </w:r>
      <w:r w:rsidRPr="004B59A4">
        <w:rPr>
          <w:rFonts w:ascii="Cambria Math" w:hAnsi="Cambria Math" w:cs="Cambria Math"/>
          <w:b/>
          <w:lang w:val=""/>
        </w:rPr>
        <w:t>⊆</w:t>
      </w:r>
      <w:r w:rsidRPr="004B59A4">
        <w:rPr>
          <w:rFonts w:cs="Cambria Math"/>
          <w:b/>
          <w:lang w:val=""/>
        </w:rPr>
        <w:t xml:space="preserve"> </w:t>
      </w:r>
      <w:r w:rsidRPr="004B59A4">
        <w:rPr>
          <w:rFonts w:eastAsia="RMTMI" w:cs="RMTMI"/>
          <w:b/>
          <w:iCs/>
          <w:color w:val="231F20"/>
        </w:rPr>
        <w:t>(</w:t>
      </w:r>
      <w:r w:rsidRPr="004B59A4">
        <w:rPr>
          <w:rFonts w:eastAsia="RMTMI" w:cs="Times-Italic"/>
          <w:b/>
          <w:iCs/>
          <w:color w:val="231F20"/>
        </w:rPr>
        <w:t xml:space="preserve">A </w:t>
      </w:r>
      <w:r w:rsidRPr="004B59A4">
        <w:rPr>
          <w:rFonts w:eastAsia="MTSYN" w:cs="MTSYN"/>
          <w:b/>
          <w:color w:val="231F20"/>
        </w:rPr>
        <w:t xml:space="preserve">− </w:t>
      </w:r>
      <w:r w:rsidRPr="004B59A4">
        <w:rPr>
          <w:rFonts w:eastAsia="RMTMI" w:cs="Times-Italic"/>
          <w:b/>
          <w:iCs/>
          <w:color w:val="231F20"/>
        </w:rPr>
        <w:t>B</w:t>
      </w:r>
      <w:r w:rsidRPr="004B59A4">
        <w:rPr>
          <w:rFonts w:eastAsia="RMTMI" w:cs="RMTMI"/>
          <w:b/>
          <w:iCs/>
          <w:color w:val="231F20"/>
        </w:rPr>
        <w:t xml:space="preserve">) </w:t>
      </w:r>
      <w:r w:rsidRPr="004B59A4">
        <w:rPr>
          <w:rFonts w:eastAsia="MTSYN" w:cs="MTSYN"/>
          <w:b/>
          <w:color w:val="231F20"/>
        </w:rPr>
        <w:t xml:space="preserve">∩ </w:t>
      </w:r>
      <w:r w:rsidRPr="004B59A4">
        <w:rPr>
          <w:rFonts w:eastAsia="RMTMI" w:cs="RMTMI"/>
          <w:b/>
          <w:iCs/>
          <w:color w:val="231F20"/>
        </w:rPr>
        <w:t>(</w:t>
      </w:r>
      <w:r w:rsidRPr="004B59A4">
        <w:rPr>
          <w:rFonts w:eastAsia="RMTMI" w:cs="Times-Italic"/>
          <w:b/>
          <w:iCs/>
          <w:color w:val="231F20"/>
        </w:rPr>
        <w:t xml:space="preserve">C </w:t>
      </w:r>
      <w:r w:rsidRPr="004B59A4">
        <w:rPr>
          <w:rFonts w:eastAsia="MTSYN" w:cs="MTSYN"/>
          <w:b/>
          <w:color w:val="231F20"/>
        </w:rPr>
        <w:t xml:space="preserve">− </w:t>
      </w:r>
      <w:r w:rsidRPr="004B59A4">
        <w:rPr>
          <w:rFonts w:eastAsia="RMTMI" w:cs="Times-Italic"/>
          <w:b/>
          <w:iCs/>
          <w:color w:val="231F20"/>
        </w:rPr>
        <w:t>B</w:t>
      </w:r>
      <w:r w:rsidRPr="004B59A4">
        <w:rPr>
          <w:rFonts w:eastAsia="RMTMI" w:cs="RMTMI"/>
          <w:b/>
          <w:iCs/>
          <w:color w:val="231F20"/>
        </w:rPr>
        <w:t>)</w:t>
      </w:r>
      <w:r>
        <w:rPr>
          <w:rFonts w:eastAsia="RMTMI" w:cs="RMTMI"/>
          <w:b/>
          <w:iCs/>
          <w:color w:val="231F20"/>
        </w:rPr>
        <w:t xml:space="preserve">: </w:t>
      </w:r>
      <w:r>
        <w:rPr>
          <w:rFonts w:eastAsia="RMTMI" w:cs="RMTMI"/>
          <w:iCs/>
          <w:color w:val="231F20"/>
        </w:rPr>
        <w:t xml:space="preserve">Suppose </w:t>
      </w:r>
      <w:r w:rsidRPr="002F0ED8">
        <w:rPr>
          <w:rFonts w:eastAsia="RMTMI" w:cs="Times-Italic"/>
          <w:iCs/>
          <w:color w:val="231F20"/>
        </w:rPr>
        <w:t>that x is any element in</w:t>
      </w:r>
      <w:r>
        <w:rPr>
          <w:rFonts w:eastAsia="RMTMI" w:cs="Times-Italic"/>
          <w:iCs/>
          <w:color w:val="231F20"/>
        </w:rPr>
        <w:t xml:space="preserve"> </w:t>
      </w:r>
      <w:r w:rsidRPr="004B59A4">
        <w:rPr>
          <w:rFonts w:eastAsia="RMTMI" w:cs="RMTMI"/>
          <w:iCs/>
          <w:color w:val="231F20"/>
        </w:rPr>
        <w:t>(</w:t>
      </w:r>
      <w:r w:rsidRPr="004B59A4">
        <w:rPr>
          <w:rFonts w:eastAsia="RMTMI" w:cs="Times-Italic"/>
          <w:iCs/>
          <w:color w:val="231F20"/>
        </w:rPr>
        <w:t xml:space="preserve">A </w:t>
      </w:r>
      <w:r w:rsidRPr="004B59A4">
        <w:rPr>
          <w:rFonts w:eastAsia="MTSYN" w:cs="MTSYN"/>
          <w:color w:val="231F20"/>
        </w:rPr>
        <w:t xml:space="preserve">∩ </w:t>
      </w:r>
      <w:r w:rsidRPr="004B59A4">
        <w:rPr>
          <w:rFonts w:eastAsia="RMTMI" w:cs="Times-Italic"/>
          <w:iCs/>
          <w:color w:val="231F20"/>
        </w:rPr>
        <w:t>C</w:t>
      </w:r>
      <w:r w:rsidRPr="004B59A4">
        <w:rPr>
          <w:rFonts w:eastAsia="RMTMI" w:cs="RMTMI"/>
          <w:iCs/>
          <w:color w:val="231F20"/>
        </w:rPr>
        <w:t xml:space="preserve">) </w:t>
      </w:r>
      <w:r w:rsidRPr="004B59A4">
        <w:rPr>
          <w:rFonts w:eastAsia="MTSYN" w:cs="MTSYN"/>
          <w:color w:val="231F20"/>
        </w:rPr>
        <w:t xml:space="preserve">– </w:t>
      </w:r>
      <w:r w:rsidRPr="004B59A4">
        <w:rPr>
          <w:rFonts w:eastAsia="RMTMI" w:cs="Times-Italic"/>
          <w:iCs/>
          <w:color w:val="231F20"/>
        </w:rPr>
        <w:t>B</w:t>
      </w:r>
      <w:r>
        <w:rPr>
          <w:rFonts w:eastAsia="RMTMI" w:cs="Times-Italic"/>
          <w:iCs/>
          <w:color w:val="231F20"/>
        </w:rPr>
        <w:t xml:space="preserve">. </w:t>
      </w:r>
      <w:r w:rsidRPr="002F0ED8">
        <w:rPr>
          <w:rFonts w:eastAsia="RMTMI" w:cs="RMTMI"/>
          <w:i/>
          <w:iCs/>
          <w:color w:val="231F20"/>
        </w:rPr>
        <w:t xml:space="preserve">[We must show </w:t>
      </w:r>
      <w:r w:rsidRPr="004B59A4">
        <w:rPr>
          <w:rFonts w:eastAsia="RMTMI" w:cs="RMTMI"/>
          <w:i/>
          <w:iCs/>
          <w:color w:val="231F20"/>
        </w:rPr>
        <w:t xml:space="preserve">that </w:t>
      </w:r>
      <w:r w:rsidRPr="004B59A4">
        <w:rPr>
          <w:rFonts w:cs="Times-Italic"/>
          <w:i/>
          <w:iCs/>
          <w:color w:val="231F20"/>
        </w:rPr>
        <w:t xml:space="preserve">x </w:t>
      </w:r>
      <w:r w:rsidRPr="004B59A4">
        <w:rPr>
          <w:rFonts w:ascii="Cambria Math" w:eastAsia="MTSYN" w:hAnsi="Cambria Math" w:cs="Cambria Math"/>
          <w:i/>
          <w:color w:val="231F20"/>
        </w:rPr>
        <w:t>∈</w:t>
      </w:r>
      <w:r w:rsidRPr="004B59A4">
        <w:rPr>
          <w:rFonts w:eastAsia="MTSYN" w:cs="Cambria Math"/>
          <w:i/>
          <w:color w:val="231F20"/>
        </w:rPr>
        <w:t xml:space="preserve"> </w:t>
      </w:r>
      <w:r w:rsidRPr="004B59A4">
        <w:rPr>
          <w:rFonts w:eastAsia="RMTMI" w:cs="RMTMI"/>
          <w:i/>
          <w:iCs/>
          <w:color w:val="231F20"/>
        </w:rPr>
        <w:t>(</w:t>
      </w:r>
      <w:r w:rsidRPr="004B59A4">
        <w:rPr>
          <w:rFonts w:eastAsia="RMTMI" w:cs="Times-Italic"/>
          <w:i/>
          <w:iCs/>
          <w:color w:val="231F20"/>
        </w:rPr>
        <w:t xml:space="preserve">A </w:t>
      </w:r>
      <w:r w:rsidRPr="004B59A4">
        <w:rPr>
          <w:rFonts w:eastAsia="MTSYN" w:cs="MTSYN"/>
          <w:i/>
          <w:color w:val="231F20"/>
        </w:rPr>
        <w:t xml:space="preserve">− </w:t>
      </w:r>
      <w:r w:rsidRPr="004B59A4">
        <w:rPr>
          <w:rFonts w:eastAsia="RMTMI" w:cs="Times-Italic"/>
          <w:i/>
          <w:iCs/>
          <w:color w:val="231F20"/>
        </w:rPr>
        <w:t>B</w:t>
      </w:r>
      <w:r w:rsidRPr="004B59A4">
        <w:rPr>
          <w:rFonts w:eastAsia="RMTMI" w:cs="RMTMI"/>
          <w:i/>
          <w:iCs/>
          <w:color w:val="231F20"/>
        </w:rPr>
        <w:t xml:space="preserve">) </w:t>
      </w:r>
      <w:r w:rsidRPr="004B59A4">
        <w:rPr>
          <w:rFonts w:eastAsia="MTSYN" w:cs="MTSYN"/>
          <w:i/>
          <w:color w:val="231F20"/>
        </w:rPr>
        <w:t xml:space="preserve">∩ </w:t>
      </w:r>
      <w:r w:rsidRPr="004B59A4">
        <w:rPr>
          <w:rFonts w:eastAsia="RMTMI" w:cs="RMTMI"/>
          <w:i/>
          <w:iCs/>
          <w:color w:val="231F20"/>
        </w:rPr>
        <w:t>(</w:t>
      </w:r>
      <w:r w:rsidRPr="004B59A4">
        <w:rPr>
          <w:rFonts w:eastAsia="RMTMI" w:cs="Times-Italic"/>
          <w:i/>
          <w:iCs/>
          <w:color w:val="231F20"/>
        </w:rPr>
        <w:t xml:space="preserve">C </w:t>
      </w:r>
      <w:r w:rsidRPr="004B59A4">
        <w:rPr>
          <w:rFonts w:eastAsia="MTSYN" w:cs="MTSYN"/>
          <w:i/>
          <w:color w:val="231F20"/>
        </w:rPr>
        <w:t xml:space="preserve">− </w:t>
      </w:r>
      <w:r w:rsidRPr="004B59A4">
        <w:rPr>
          <w:rFonts w:eastAsia="RMTMI" w:cs="Times-Italic"/>
          <w:i/>
          <w:iCs/>
          <w:color w:val="231F20"/>
        </w:rPr>
        <w:t>B</w:t>
      </w:r>
      <w:r w:rsidRPr="004B59A4">
        <w:rPr>
          <w:rFonts w:eastAsia="RMTMI" w:cs="RMTMI"/>
          <w:i/>
          <w:iCs/>
          <w:color w:val="231F20"/>
        </w:rPr>
        <w:t>)</w:t>
      </w:r>
      <w:r w:rsidRPr="004B59A4">
        <w:rPr>
          <w:rFonts w:eastAsia="RMTMI" w:cs="Times-Italic"/>
          <w:i/>
          <w:iCs/>
          <w:color w:val="231F20"/>
        </w:rPr>
        <w:t>.]</w:t>
      </w:r>
      <w:r>
        <w:rPr>
          <w:rFonts w:eastAsia="RMTMI" w:cs="Times-Italic"/>
          <w:i/>
          <w:iCs/>
          <w:color w:val="231F20"/>
        </w:rPr>
        <w:t xml:space="preserve"> </w:t>
      </w:r>
      <w:r>
        <w:rPr>
          <w:rFonts w:eastAsia="RMTMI" w:cs="Times-Italic"/>
          <w:iCs/>
          <w:color w:val="231F20"/>
        </w:rPr>
        <w:t xml:space="preserve">By definition of set difference </w:t>
      </w:r>
      <w:r w:rsidRPr="002F0ED8">
        <w:rPr>
          <w:rFonts w:cs="Times-Italic"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color w:val="231F20"/>
        </w:rPr>
        <w:t>∈</w:t>
      </w:r>
      <w:r>
        <w:rPr>
          <w:rFonts w:ascii="Cambria Math" w:eastAsia="MTSYN" w:hAnsi="Cambria Math" w:cs="Cambria Math"/>
          <w:color w:val="231F20"/>
        </w:rPr>
        <w:t xml:space="preserve"> </w:t>
      </w:r>
      <w:r w:rsidRPr="004B59A4">
        <w:rPr>
          <w:rFonts w:eastAsia="RMTMI" w:cs="RMTMI"/>
          <w:iCs/>
          <w:color w:val="231F20"/>
        </w:rPr>
        <w:t>(</w:t>
      </w:r>
      <w:r w:rsidRPr="004B59A4">
        <w:rPr>
          <w:rFonts w:eastAsia="RMTMI" w:cs="Times-Italic"/>
          <w:iCs/>
          <w:color w:val="231F20"/>
        </w:rPr>
        <w:t xml:space="preserve">A </w:t>
      </w:r>
      <w:r w:rsidRPr="004B59A4">
        <w:rPr>
          <w:rFonts w:eastAsia="MTSYN" w:cs="MTSYN"/>
          <w:color w:val="231F20"/>
        </w:rPr>
        <w:t xml:space="preserve">∩ </w:t>
      </w:r>
      <w:r w:rsidRPr="004B59A4">
        <w:rPr>
          <w:rFonts w:eastAsia="RMTMI" w:cs="Times-Italic"/>
          <w:iCs/>
          <w:color w:val="231F20"/>
        </w:rPr>
        <w:t>C</w:t>
      </w:r>
      <w:r w:rsidRPr="004B59A4">
        <w:rPr>
          <w:rFonts w:eastAsia="RMTMI" w:cs="RMTMI"/>
          <w:iCs/>
          <w:color w:val="231F20"/>
        </w:rPr>
        <w:t>)</w:t>
      </w:r>
      <w:r>
        <w:rPr>
          <w:rFonts w:eastAsia="RMTMI" w:cs="RMTMI"/>
          <w:iCs/>
          <w:color w:val="231F20"/>
        </w:rPr>
        <w:t xml:space="preserve"> </w:t>
      </w:r>
      <w:r w:rsidRPr="002F0ED8">
        <w:rPr>
          <w:rFonts w:eastAsia="MTSYN" w:cs="Cambria Math"/>
          <w:color w:val="231F20"/>
        </w:rPr>
        <w:t xml:space="preserve">and x </w:t>
      </w:r>
      <w:r w:rsidRPr="002F0ED8">
        <w:rPr>
          <w:rFonts w:ascii="Cambria Math" w:hAnsi="Cambria Math" w:cs="Cambria Math"/>
          <w:color w:val="000000"/>
        </w:rPr>
        <w:t>∉</w:t>
      </w:r>
      <w:r>
        <w:rPr>
          <w:rFonts w:ascii="Cambria Math" w:hAnsi="Cambria Math" w:cs="Cambria Math"/>
          <w:color w:val="000000"/>
        </w:rPr>
        <w:t xml:space="preserve"> </w:t>
      </w:r>
      <w:r w:rsidRPr="002F0ED8">
        <w:rPr>
          <w:rFonts w:cs="Lucida Sans Unicode"/>
          <w:color w:val="000000"/>
        </w:rPr>
        <w:t>B</w:t>
      </w:r>
      <w:r>
        <w:rPr>
          <w:rFonts w:cs="Lucida Sans Unicode"/>
          <w:color w:val="000000"/>
        </w:rPr>
        <w:t xml:space="preserve">. By definition of intersection </w:t>
      </w:r>
      <w:r w:rsidRPr="002F0ED8">
        <w:rPr>
          <w:rFonts w:eastAsia="RMTMI" w:cs="RMTMI"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color w:val="231F20"/>
        </w:rPr>
        <w:t>∈</w:t>
      </w:r>
      <w:r w:rsidRPr="002F0ED8">
        <w:rPr>
          <w:rFonts w:eastAsia="MTSYN" w:cs="Cambria Math"/>
          <w:color w:val="231F20"/>
        </w:rPr>
        <w:t xml:space="preserve"> A</w:t>
      </w:r>
      <w:r>
        <w:rPr>
          <w:rFonts w:eastAsia="MTSYN" w:cs="Cambria Math"/>
          <w:color w:val="231F20"/>
        </w:rPr>
        <w:t xml:space="preserve"> and </w:t>
      </w:r>
      <w:r w:rsidRPr="002F0ED8">
        <w:rPr>
          <w:rFonts w:eastAsia="RMTMI" w:cs="RMTMI"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color w:val="231F20"/>
        </w:rPr>
        <w:t>∈</w:t>
      </w:r>
      <w:r>
        <w:rPr>
          <w:rFonts w:eastAsia="MTSYN" w:cs="Cambria Math"/>
          <w:color w:val="231F20"/>
        </w:rPr>
        <w:t xml:space="preserve"> C. And so by definition of set difference </w:t>
      </w:r>
      <w:r w:rsidRPr="002F0ED8">
        <w:rPr>
          <w:rFonts w:cs="Times-Italic"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color w:val="231F20"/>
        </w:rPr>
        <w:t>∈</w:t>
      </w:r>
      <w:r w:rsidRPr="002F0ED8">
        <w:rPr>
          <w:rFonts w:eastAsia="MTSYN" w:cs="Cambria Math"/>
          <w:color w:val="231F20"/>
        </w:rPr>
        <w:t xml:space="preserve">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and </w:t>
      </w:r>
      <w:r w:rsidRPr="002F0ED8">
        <w:rPr>
          <w:rFonts w:cs="Times-Italic"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color w:val="231F20"/>
        </w:rPr>
        <w:t>∈</w:t>
      </w:r>
      <w:r w:rsidRPr="002F0ED8">
        <w:rPr>
          <w:rFonts w:eastAsia="MTSYN" w:cs="MTSYN"/>
          <w:color w:val="231F20"/>
        </w:rPr>
        <w:t xml:space="preserve">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C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>).</w:t>
      </w:r>
      <w:r>
        <w:rPr>
          <w:rFonts w:eastAsia="RMTMI" w:cs="RMTMI"/>
          <w:iCs/>
          <w:color w:val="231F20"/>
        </w:rPr>
        <w:t xml:space="preserve"> By definition of intersection </w:t>
      </w:r>
      <w:r w:rsidRPr="002F0ED8">
        <w:rPr>
          <w:rFonts w:cs="Times-Italic"/>
          <w:iCs/>
          <w:color w:val="231F20"/>
        </w:rPr>
        <w:t xml:space="preserve">x </w:t>
      </w:r>
      <w:r w:rsidRPr="002F0ED8">
        <w:rPr>
          <w:rFonts w:ascii="Cambria Math" w:eastAsia="MTSYN" w:hAnsi="Cambria Math" w:cs="Cambria Math"/>
          <w:color w:val="231F20"/>
        </w:rPr>
        <w:t>∈</w:t>
      </w:r>
      <w:r>
        <w:rPr>
          <w:rFonts w:ascii="Cambria Math" w:eastAsia="MTSYN" w:hAnsi="Cambria Math" w:cs="Cambria Math"/>
          <w:color w:val="231F20"/>
        </w:rPr>
        <w:t xml:space="preserve">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C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>).</w:t>
      </w:r>
      <w:r>
        <w:rPr>
          <w:rFonts w:eastAsia="RMTMI" w:cs="RMTMI"/>
          <w:iCs/>
          <w:color w:val="231F20"/>
        </w:rPr>
        <w:t xml:space="preserve"> So,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Times-Italic"/>
          <w:iCs/>
          <w:color w:val="231F20"/>
        </w:rPr>
        <w:t>C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– </w:t>
      </w:r>
      <w:r w:rsidRPr="002F0ED8">
        <w:rPr>
          <w:rFonts w:eastAsia="RMTMI" w:cs="Times-Italic"/>
          <w:iCs/>
          <w:color w:val="231F20"/>
        </w:rPr>
        <w:t xml:space="preserve">B </w:t>
      </w:r>
      <w:r w:rsidRPr="002F0ED8">
        <w:rPr>
          <w:rFonts w:ascii="Cambria Math" w:hAnsi="Cambria Math" w:cs="Cambria Math"/>
          <w:lang w:val=""/>
        </w:rPr>
        <w:t>⊆</w:t>
      </w:r>
      <w:r w:rsidRPr="002F0ED8">
        <w:rPr>
          <w:rFonts w:cs="Cambria Math"/>
          <w:lang w:val=""/>
        </w:rPr>
        <w:t xml:space="preserve">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A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 xml:space="preserve">) </w:t>
      </w:r>
      <w:r w:rsidRPr="002F0ED8">
        <w:rPr>
          <w:rFonts w:eastAsia="MTSYN" w:cs="MTSYN"/>
          <w:color w:val="231F20"/>
        </w:rPr>
        <w:t xml:space="preserve">∩ </w:t>
      </w:r>
      <w:r w:rsidRPr="002F0ED8">
        <w:rPr>
          <w:rFonts w:eastAsia="RMTMI" w:cs="RMTMI"/>
          <w:iCs/>
          <w:color w:val="231F20"/>
        </w:rPr>
        <w:t>(</w:t>
      </w:r>
      <w:r w:rsidRPr="002F0ED8">
        <w:rPr>
          <w:rFonts w:eastAsia="RMTMI" w:cs="Times-Italic"/>
          <w:iCs/>
          <w:color w:val="231F20"/>
        </w:rPr>
        <w:t xml:space="preserve">C </w:t>
      </w:r>
      <w:r w:rsidRPr="002F0ED8">
        <w:rPr>
          <w:rFonts w:eastAsia="MTSYN" w:cs="MTSYN"/>
          <w:color w:val="231F20"/>
        </w:rPr>
        <w:t xml:space="preserve">− </w:t>
      </w:r>
      <w:r w:rsidRPr="002F0ED8">
        <w:rPr>
          <w:rFonts w:eastAsia="RMTMI" w:cs="Times-Italic"/>
          <w:iCs/>
          <w:color w:val="231F20"/>
        </w:rPr>
        <w:t>B</w:t>
      </w:r>
      <w:r w:rsidRPr="002F0ED8">
        <w:rPr>
          <w:rFonts w:eastAsia="RMTMI" w:cs="RMTMI"/>
          <w:iCs/>
          <w:color w:val="231F20"/>
        </w:rPr>
        <w:t>).</w:t>
      </w:r>
    </w:p>
    <w:p w:rsidR="00951801" w:rsidRDefault="00951801"/>
    <w:p w:rsidR="00F63347" w:rsidRDefault="00F63347" w:rsidP="00F63347">
      <w:pPr>
        <w:rPr>
          <w:rFonts w:eastAsia="MTSYN" w:cs="MTSYN"/>
          <w:b/>
          <w:color w:val="231F20"/>
          <w:sz w:val="28"/>
          <w:szCs w:val="28"/>
          <w:u w:val="single"/>
        </w:rPr>
      </w:pPr>
      <w:r>
        <w:rPr>
          <w:rFonts w:eastAsia="MTSYN" w:cs="MTSYN"/>
          <w:b/>
          <w:color w:val="231F20"/>
          <w:sz w:val="28"/>
          <w:szCs w:val="28"/>
          <w:u w:val="single"/>
        </w:rPr>
        <w:t>7.1</w:t>
      </w:r>
    </w:p>
    <w:p w:rsidR="00F63347" w:rsidRPr="003E16BB" w:rsidRDefault="00F63347" w:rsidP="00F63347">
      <w:pPr>
        <w:rPr>
          <w:rFonts w:eastAsia="MTSYN" w:cs="MTSYN"/>
          <w:color w:val="231F20"/>
        </w:rPr>
      </w:pPr>
      <w:r>
        <w:rPr>
          <w:rFonts w:eastAsia="MTSYN" w:cs="MTSYN"/>
          <w:b/>
          <w:color w:val="231F20"/>
        </w:rPr>
        <w:t xml:space="preserve">2a. </w:t>
      </w:r>
      <w:r>
        <w:rPr>
          <w:rFonts w:eastAsia="MTSYN" w:cs="MTSYN"/>
          <w:color w:val="231F20"/>
        </w:rPr>
        <w:t xml:space="preserve">domain of </w:t>
      </w:r>
      <m:oMath>
        <m:r>
          <w:rPr>
            <w:rFonts w:ascii="Cambria Math" w:eastAsia="MTSYN" w:hAnsi="Cambria Math" w:cs="MTSYN"/>
            <w:color w:val="231F20"/>
          </w:rPr>
          <m:t>g=</m:t>
        </m:r>
        <m:d>
          <m:dPr>
            <m:begChr m:val="{"/>
            <m:endChr m:val="}"/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r>
              <w:rPr>
                <w:rFonts w:ascii="Cambria Math" w:eastAsia="MTSYN" w:hAnsi="Cambria Math" w:cs="MTSYN"/>
                <w:color w:val="231F20"/>
              </w:rPr>
              <m:t>1,3,5</m:t>
            </m:r>
          </m:e>
        </m:d>
      </m:oMath>
      <w:r>
        <w:rPr>
          <w:rFonts w:eastAsia="MTSYN" w:cs="MTSYN"/>
          <w:color w:val="231F20"/>
        </w:rPr>
        <w:t xml:space="preserve">, co-domain of </w:t>
      </w:r>
      <m:oMath>
        <m:r>
          <w:rPr>
            <w:rFonts w:ascii="Cambria Math" w:eastAsia="MTSYN" w:hAnsi="Cambria Math" w:cs="MTSYN"/>
            <w:color w:val="231F20"/>
          </w:rPr>
          <m:t>g=</m:t>
        </m:r>
        <m:d>
          <m:dPr>
            <m:begChr m:val="{"/>
            <m:endChr m:val="}"/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r>
              <w:rPr>
                <w:rFonts w:ascii="Cambria Math" w:eastAsia="MTSYN" w:hAnsi="Cambria Math" w:cs="MTSYN"/>
                <w:color w:val="231F20"/>
              </w:rPr>
              <m:t>a,b,c,d</m:t>
            </m:r>
          </m:e>
        </m:d>
      </m:oMath>
    </w:p>
    <w:p w:rsidR="00F63347" w:rsidRPr="003E16BB" w:rsidRDefault="00F63347" w:rsidP="00F63347">
      <w:pPr>
        <w:rPr>
          <w:rFonts w:eastAsia="MTSYN" w:cs="MTSYN"/>
          <w:color w:val="231F20"/>
        </w:rPr>
      </w:pPr>
      <w:r>
        <w:rPr>
          <w:rFonts w:eastAsia="MTSYN" w:cs="MTSYN"/>
          <w:b/>
          <w:color w:val="231F20"/>
        </w:rPr>
        <w:t xml:space="preserve">b. </w:t>
      </w:r>
      <m:oMath>
        <m:r>
          <w:rPr>
            <w:rFonts w:ascii="Cambria Math" w:eastAsia="MTSYN" w:hAnsi="Cambria Math" w:cs="MTSYN"/>
            <w:color w:val="231F20"/>
          </w:rPr>
          <m:t>g</m:t>
        </m:r>
        <m:d>
          <m:dPr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r>
              <w:rPr>
                <w:rFonts w:ascii="Cambria Math" w:eastAsia="MTSYN" w:hAnsi="Cambria Math" w:cs="MTSYN"/>
                <w:color w:val="231F20"/>
              </w:rPr>
              <m:t>1</m:t>
            </m:r>
          </m:e>
        </m:d>
        <m:r>
          <w:rPr>
            <w:rFonts w:ascii="Cambria Math" w:eastAsia="MTSYN" w:hAnsi="Cambria Math" w:cs="MTSYN"/>
            <w:color w:val="231F20"/>
          </w:rPr>
          <m:t>=b, g</m:t>
        </m:r>
        <m:d>
          <m:dPr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r>
              <w:rPr>
                <w:rFonts w:ascii="Cambria Math" w:eastAsia="MTSYN" w:hAnsi="Cambria Math" w:cs="MTSYN"/>
                <w:color w:val="231F20"/>
              </w:rPr>
              <m:t>3</m:t>
            </m:r>
          </m:e>
        </m:d>
        <m:r>
          <w:rPr>
            <w:rFonts w:ascii="Cambria Math" w:eastAsia="MTSYN" w:hAnsi="Cambria Math" w:cs="MTSYN"/>
            <w:color w:val="231F20"/>
          </w:rPr>
          <m:t>=b, g</m:t>
        </m:r>
        <m:d>
          <m:dPr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r>
              <w:rPr>
                <w:rFonts w:ascii="Cambria Math" w:eastAsia="MTSYN" w:hAnsi="Cambria Math" w:cs="MTSYN"/>
                <w:color w:val="231F20"/>
              </w:rPr>
              <m:t>5</m:t>
            </m:r>
          </m:e>
        </m:d>
        <m:r>
          <w:rPr>
            <w:rFonts w:ascii="Cambria Math" w:eastAsia="MTSYN" w:hAnsi="Cambria Math" w:cs="MTSYN"/>
            <w:color w:val="231F20"/>
          </w:rPr>
          <m:t>=b</m:t>
        </m:r>
      </m:oMath>
    </w:p>
    <w:p w:rsidR="00F63347" w:rsidRPr="006C2F94" w:rsidRDefault="00F63347" w:rsidP="00F63347">
      <w:pPr>
        <w:rPr>
          <w:rFonts w:eastAsia="MTSYN" w:cs="MTSYN"/>
          <w:color w:val="231F20"/>
        </w:rPr>
      </w:pPr>
      <w:r>
        <w:rPr>
          <w:rFonts w:eastAsia="MTSYN" w:cs="MTSYN"/>
          <w:b/>
          <w:color w:val="231F20"/>
        </w:rPr>
        <w:t xml:space="preserve">c. </w:t>
      </w:r>
      <w:r>
        <w:rPr>
          <w:rFonts w:eastAsia="MTSYN" w:cs="MTSYN"/>
          <w:color w:val="231F20"/>
        </w:rPr>
        <w:t xml:space="preserve">range of </w:t>
      </w:r>
      <m:oMath>
        <m:r>
          <w:rPr>
            <w:rFonts w:ascii="Cambria Math" w:eastAsia="MTSYN" w:hAnsi="Cambria Math" w:cs="MTSYN"/>
            <w:color w:val="231F20"/>
          </w:rPr>
          <m:t>g=</m:t>
        </m:r>
        <m:d>
          <m:dPr>
            <m:begChr m:val="{"/>
            <m:endChr m:val="}"/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r>
              <w:rPr>
                <w:rFonts w:ascii="Cambria Math" w:eastAsia="MTSYN" w:hAnsi="Cambria Math" w:cs="MTSYN"/>
                <w:color w:val="231F20"/>
              </w:rPr>
              <m:t>b</m:t>
            </m:r>
          </m:e>
        </m:d>
      </m:oMath>
    </w:p>
    <w:p w:rsidR="00F63347" w:rsidRDefault="00F63347" w:rsidP="00F63347">
      <w:pPr>
        <w:rPr>
          <w:rFonts w:eastAsia="MTSYN" w:cs="MTSYN"/>
          <w:color w:val="231F20"/>
        </w:rPr>
      </w:pPr>
      <w:r>
        <w:rPr>
          <w:rFonts w:eastAsia="MTSYN" w:cs="MTSYN"/>
          <w:b/>
          <w:color w:val="231F20"/>
        </w:rPr>
        <w:t xml:space="preserve">d. </w:t>
      </w:r>
      <w:r>
        <w:rPr>
          <w:rFonts w:eastAsia="MTSYN" w:cs="MTSYN"/>
          <w:color w:val="231F20"/>
        </w:rPr>
        <w:t>No, Yes</w:t>
      </w:r>
    </w:p>
    <w:p w:rsidR="00F63347" w:rsidRPr="006C2F94" w:rsidRDefault="00F63347" w:rsidP="00F63347">
      <w:pPr>
        <w:rPr>
          <w:rFonts w:eastAsia="MTSYN" w:cs="MTSYN"/>
          <w:color w:val="231F20"/>
        </w:rPr>
      </w:pPr>
      <w:r>
        <w:rPr>
          <w:rFonts w:eastAsia="MTSYN" w:cs="MTSYN"/>
          <w:b/>
          <w:color w:val="231F20"/>
        </w:rPr>
        <w:t xml:space="preserve">e. </w:t>
      </w:r>
      <w:r>
        <w:rPr>
          <w:rFonts w:eastAsia="MTSYN" w:cs="MTSYN"/>
          <w:color w:val="231F20"/>
        </w:rPr>
        <w:t xml:space="preserve">inverse image of </w:t>
      </w:r>
      <m:oMath>
        <m:r>
          <w:rPr>
            <w:rFonts w:ascii="Cambria Math" w:eastAsia="MTSYN" w:hAnsi="Cambria Math" w:cs="MTSYN"/>
            <w:color w:val="231F20"/>
          </w:rPr>
          <m:t>b=</m:t>
        </m:r>
        <m:d>
          <m:dPr>
            <m:begChr m:val="{"/>
            <m:endChr m:val="}"/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r>
              <w:rPr>
                <w:rFonts w:ascii="Cambria Math" w:eastAsia="MTSYN" w:hAnsi="Cambria Math" w:cs="MTSYN"/>
                <w:color w:val="231F20"/>
              </w:rPr>
              <m:t>1,3,5</m:t>
            </m:r>
          </m:e>
        </m:d>
      </m:oMath>
      <w:r>
        <w:rPr>
          <w:rFonts w:eastAsia="MTSYN" w:cs="MTSYN"/>
          <w:color w:val="231F20"/>
        </w:rPr>
        <w:t xml:space="preserve">, inverse image of </w:t>
      </w:r>
      <m:oMath>
        <m:r>
          <w:rPr>
            <w:rFonts w:ascii="Cambria Math" w:eastAsia="MTSYN" w:hAnsi="Cambria Math" w:cs="MTSYN"/>
            <w:color w:val="231F20"/>
          </w:rPr>
          <m:t>c=∅</m:t>
        </m:r>
      </m:oMath>
    </w:p>
    <w:p w:rsidR="00F63347" w:rsidRPr="00EB2015" w:rsidRDefault="00F63347" w:rsidP="00F63347">
      <w:pPr>
        <w:rPr>
          <w:rFonts w:eastAsia="MTSYN" w:cs="MTSYN"/>
          <w:color w:val="231F20"/>
        </w:rPr>
      </w:pPr>
      <w:r>
        <w:rPr>
          <w:rFonts w:eastAsia="MTSYN" w:cs="MTSYN"/>
          <w:b/>
          <w:color w:val="231F20"/>
        </w:rPr>
        <w:t>f.</w:t>
      </w:r>
      <w:r>
        <w:rPr>
          <w:rFonts w:eastAsia="MTSYN" w:cs="MTSYN"/>
          <w:color w:val="231F20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MTSYN" w:hAnsi="Cambria Math" w:cs="MTSYN"/>
                <w:i/>
                <w:color w:val="231F20"/>
              </w:rPr>
            </m:ctrlPr>
          </m:dPr>
          <m:e>
            <m:d>
              <m:dPr>
                <m:ctrlPr>
                  <w:rPr>
                    <w:rFonts w:ascii="Cambria Math" w:eastAsia="MTSYN" w:hAnsi="Cambria Math" w:cs="MTSYN"/>
                    <w:i/>
                    <w:color w:val="231F20"/>
                  </w:rPr>
                </m:ctrlPr>
              </m:dPr>
              <m:e>
                <m:r>
                  <w:rPr>
                    <w:rFonts w:ascii="Cambria Math" w:eastAsia="MTSYN" w:hAnsi="Cambria Math" w:cs="MTSYN"/>
                    <w:color w:val="231F20"/>
                  </w:rPr>
                  <m:t>1,b</m:t>
                </m:r>
              </m:e>
            </m:d>
            <m:r>
              <w:rPr>
                <w:rFonts w:ascii="Cambria Math" w:eastAsia="MTSYN" w:hAnsi="Cambria Math" w:cs="MTSYN"/>
                <w:color w:val="231F20"/>
              </w:rPr>
              <m:t>,</m:t>
            </m:r>
            <m:d>
              <m:dPr>
                <m:ctrlPr>
                  <w:rPr>
                    <w:rFonts w:ascii="Cambria Math" w:eastAsia="MTSYN" w:hAnsi="Cambria Math" w:cs="MTSYN"/>
                    <w:i/>
                    <w:color w:val="231F20"/>
                  </w:rPr>
                </m:ctrlPr>
              </m:dPr>
              <m:e>
                <m:r>
                  <w:rPr>
                    <w:rFonts w:ascii="Cambria Math" w:eastAsia="MTSYN" w:hAnsi="Cambria Math" w:cs="MTSYN"/>
                    <w:color w:val="231F20"/>
                  </w:rPr>
                  <m:t>3,b</m:t>
                </m:r>
              </m:e>
            </m:d>
            <m:r>
              <w:rPr>
                <w:rFonts w:ascii="Cambria Math" w:eastAsia="MTSYN" w:hAnsi="Cambria Math" w:cs="MTSYN"/>
                <w:color w:val="231F20"/>
              </w:rPr>
              <m:t>,</m:t>
            </m:r>
            <m:d>
              <m:dPr>
                <m:ctrlPr>
                  <w:rPr>
                    <w:rFonts w:ascii="Cambria Math" w:eastAsia="MTSYN" w:hAnsi="Cambria Math" w:cs="MTSYN"/>
                    <w:i/>
                    <w:color w:val="231F20"/>
                  </w:rPr>
                </m:ctrlPr>
              </m:dPr>
              <m:e>
                <m:r>
                  <w:rPr>
                    <w:rFonts w:ascii="Cambria Math" w:eastAsia="MTSYN" w:hAnsi="Cambria Math" w:cs="MTSYN"/>
                    <w:color w:val="231F20"/>
                  </w:rPr>
                  <m:t>5,b</m:t>
                </m:r>
              </m:e>
            </m:d>
          </m:e>
        </m:d>
      </m:oMath>
    </w:p>
    <w:p w:rsidR="00F63347" w:rsidRDefault="00F63347"/>
    <w:p w:rsidR="00F63347" w:rsidRDefault="00F63347" w:rsidP="00F63347">
      <w:pPr>
        <w:rPr>
          <w:rFonts w:eastAsia="MTSYN" w:cs="MTSYN"/>
          <w:b/>
          <w:color w:val="231F20"/>
          <w:sz w:val="28"/>
          <w:szCs w:val="28"/>
          <w:u w:val="single"/>
        </w:rPr>
      </w:pPr>
      <w:r>
        <w:rPr>
          <w:rFonts w:eastAsia="MTSYN" w:cs="MTSYN"/>
          <w:b/>
          <w:color w:val="231F20"/>
          <w:sz w:val="28"/>
          <w:szCs w:val="28"/>
          <w:u w:val="single"/>
        </w:rPr>
        <w:t>7.2</w:t>
      </w:r>
    </w:p>
    <w:p w:rsidR="00F63347" w:rsidRDefault="00F63347" w:rsidP="00F63347">
      <w:pPr>
        <w:rPr>
          <w:rFonts w:eastAsia="MTSYN" w:cs="MTSYN"/>
          <w:color w:val="231F20"/>
        </w:rPr>
      </w:pP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137D4" wp14:editId="3B778EEA">
                <wp:simplePos x="0" y="0"/>
                <wp:positionH relativeFrom="column">
                  <wp:posOffset>4351867</wp:posOffset>
                </wp:positionH>
                <wp:positionV relativeFrom="paragraph">
                  <wp:posOffset>1122680</wp:posOffset>
                </wp:positionV>
                <wp:extent cx="1049866" cy="152400"/>
                <wp:effectExtent l="0" t="57150" r="17145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866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FB3D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42.65pt;margin-top:88.4pt;width:82.65pt;height:1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B28B1C" wp14:editId="008FA4CA">
                <wp:simplePos x="0" y="0"/>
                <wp:positionH relativeFrom="column">
                  <wp:posOffset>4309533</wp:posOffset>
                </wp:positionH>
                <wp:positionV relativeFrom="paragraph">
                  <wp:posOffset>893868</wp:posOffset>
                </wp:positionV>
                <wp:extent cx="1092200" cy="169545"/>
                <wp:effectExtent l="0" t="0" r="69850" b="781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35241" id="Straight Arrow Connector 29" o:spid="_x0000_s1026" type="#_x0000_t32" style="position:absolute;margin-left:339.35pt;margin-top:70.4pt;width:86pt;height:1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B1975A" wp14:editId="3508137E">
                <wp:simplePos x="0" y="0"/>
                <wp:positionH relativeFrom="column">
                  <wp:posOffset>4309533</wp:posOffset>
                </wp:positionH>
                <wp:positionV relativeFrom="paragraph">
                  <wp:posOffset>572347</wp:posOffset>
                </wp:positionV>
                <wp:extent cx="1092200" cy="169333"/>
                <wp:effectExtent l="0" t="0" r="69850" b="787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DE516" id="Straight Arrow Connector 28" o:spid="_x0000_s1026" type="#_x0000_t32" style="position:absolute;margin-left:339.35pt;margin-top:45.05pt;width:86pt;height:1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E085CE" wp14:editId="6D79F46E">
                <wp:simplePos x="0" y="0"/>
                <wp:positionH relativeFrom="column">
                  <wp:posOffset>5401733</wp:posOffset>
                </wp:positionH>
                <wp:positionV relativeFrom="paragraph">
                  <wp:posOffset>614468</wp:posOffset>
                </wp:positionV>
                <wp:extent cx="296333" cy="660400"/>
                <wp:effectExtent l="0" t="0" r="889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33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347" w:rsidRDefault="00F63347" w:rsidP="00F63347">
                            <w:r>
                              <w:t>1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085CE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25.35pt;margin-top:48.4pt;width:23.35pt;height:5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" fillcolor="white [3201]" stroked="f" strokeweight=".5pt">
                <v:textbox>
                  <w:txbxContent>
                    <w:p w:rsidR="00F63347" w:rsidRDefault="00F63347" w:rsidP="00F63347">
                      <w:r>
                        <w:t>1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3182E" wp14:editId="5DE39AD0">
                <wp:simplePos x="0" y="0"/>
                <wp:positionH relativeFrom="column">
                  <wp:posOffset>4597400</wp:posOffset>
                </wp:positionH>
                <wp:positionV relativeFrom="paragraph">
                  <wp:posOffset>244898</wp:posOffset>
                </wp:positionV>
                <wp:extent cx="617643" cy="45719"/>
                <wp:effectExtent l="0" t="76200" r="11430" b="5016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643" cy="45719"/>
                        </a:xfrm>
                        <a:prstGeom prst="curvedConnector3">
                          <a:avLst>
                            <a:gd name="adj1" fmla="val 49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5A04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6" o:spid="_x0000_s1026" type="#_x0000_t38" style="position:absolute;margin-left:362pt;margin-top:19.3pt;width:48.6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" adj="1066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7125F" wp14:editId="2D48CD89">
                <wp:simplePos x="0" y="0"/>
                <wp:positionH relativeFrom="column">
                  <wp:posOffset>1320800</wp:posOffset>
                </wp:positionH>
                <wp:positionV relativeFrom="paragraph">
                  <wp:posOffset>182879</wp:posOffset>
                </wp:positionV>
                <wp:extent cx="617643" cy="45719"/>
                <wp:effectExtent l="0" t="76200" r="11430" b="5016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643" cy="45719"/>
                        </a:xfrm>
                        <a:prstGeom prst="curvedConnector3">
                          <a:avLst>
                            <a:gd name="adj1" fmla="val 49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ECA92" id="Curved Connector 25" o:spid="_x0000_s1026" type="#_x0000_t38" style="position:absolute;margin-left:104pt;margin-top:14.4pt;width:48.6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" adj="1066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1C088" wp14:editId="2744115A">
                <wp:simplePos x="0" y="0"/>
                <wp:positionH relativeFrom="column">
                  <wp:posOffset>5079788</wp:posOffset>
                </wp:positionH>
                <wp:positionV relativeFrom="paragraph">
                  <wp:posOffset>199813</wp:posOffset>
                </wp:positionV>
                <wp:extent cx="948266" cy="1566334"/>
                <wp:effectExtent l="0" t="0" r="23495" b="152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15663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1CFDE" id="Oval 23" o:spid="_x0000_s1026" style="position:absolute;margin-left:400pt;margin-top:15.75pt;width:74.65pt;height:12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eastAsia="MTSYN" w:cs="MTSY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A6B67" wp14:editId="1CD75A16">
                <wp:simplePos x="0" y="0"/>
                <wp:positionH relativeFrom="column">
                  <wp:posOffset>4072044</wp:posOffset>
                </wp:positionH>
                <wp:positionV relativeFrom="paragraph">
                  <wp:posOffset>445135</wp:posOffset>
                </wp:positionV>
                <wp:extent cx="279400" cy="1016000"/>
                <wp:effectExtent l="0" t="0" r="635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347" w:rsidRDefault="00F63347" w:rsidP="00F63347">
                            <w:r>
                              <w:t>1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2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A6B67" id="Text Box 22" o:spid="_x0000_s1027" type="#_x0000_t202" style="position:absolute;margin-left:320.65pt;margin-top:35.05pt;width:22pt;height:8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" fillcolor="white [3201]" stroked="f" strokeweight=".5pt">
                <v:textbox>
                  <w:txbxContent>
                    <w:p w:rsidR="00F63347" w:rsidRDefault="00F63347" w:rsidP="00F63347">
                      <w:r>
                        <w:t>1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2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A7C7A6" wp14:editId="1BA2F3FD">
                <wp:simplePos x="0" y="0"/>
                <wp:positionH relativeFrom="column">
                  <wp:posOffset>3742055</wp:posOffset>
                </wp:positionH>
                <wp:positionV relativeFrom="paragraph">
                  <wp:posOffset>199814</wp:posOffset>
                </wp:positionV>
                <wp:extent cx="948266" cy="1566334"/>
                <wp:effectExtent l="0" t="0" r="23495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15663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1AE62" id="Oval 21" o:spid="_x0000_s1026" style="position:absolute;margin-left:294.65pt;margin-top:15.75pt;width:74.65pt;height:12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6EBBA" wp14:editId="4E3E2EF6">
                <wp:simplePos x="0" y="0"/>
                <wp:positionH relativeFrom="column">
                  <wp:posOffset>964989</wp:posOffset>
                </wp:positionH>
                <wp:positionV relativeFrom="paragraph">
                  <wp:posOffset>1122256</wp:posOffset>
                </wp:positionV>
                <wp:extent cx="1252855" cy="152400"/>
                <wp:effectExtent l="0" t="57150" r="2349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85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ADF23" id="Straight Arrow Connector 20" o:spid="_x0000_s1026" type="#_x0000_t32" style="position:absolute;margin-left:76pt;margin-top:88.35pt;width:98.65pt;height:1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C7EE4" wp14:editId="08BCBD69">
                <wp:simplePos x="0" y="0"/>
                <wp:positionH relativeFrom="column">
                  <wp:posOffset>1032932</wp:posOffset>
                </wp:positionH>
                <wp:positionV relativeFrom="paragraph">
                  <wp:posOffset>784013</wp:posOffset>
                </wp:positionV>
                <wp:extent cx="1252855" cy="110067"/>
                <wp:effectExtent l="0" t="57150" r="23495" b="234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855" cy="11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F943A" id="Straight Arrow Connector 19" o:spid="_x0000_s1026" type="#_x0000_t32" style="position:absolute;margin-left:81.35pt;margin-top:61.75pt;width:98.65pt;height:8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B0AAF" wp14:editId="6195B57D">
                <wp:simplePos x="0" y="0"/>
                <wp:positionH relativeFrom="column">
                  <wp:posOffset>1032932</wp:posOffset>
                </wp:positionH>
                <wp:positionV relativeFrom="paragraph">
                  <wp:posOffset>445347</wp:posOffset>
                </wp:positionV>
                <wp:extent cx="1253067" cy="127000"/>
                <wp:effectExtent l="0" t="57150" r="23495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067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E1149" id="Straight Arrow Connector 18" o:spid="_x0000_s1026" type="#_x0000_t32" style="position:absolute;margin-left:81.35pt;margin-top:35.05pt;width:98.65pt;height:1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0550D" wp14:editId="55ABA8FD">
                <wp:simplePos x="0" y="0"/>
                <wp:positionH relativeFrom="column">
                  <wp:posOffset>2218055</wp:posOffset>
                </wp:positionH>
                <wp:positionV relativeFrom="paragraph">
                  <wp:posOffset>292947</wp:posOffset>
                </wp:positionV>
                <wp:extent cx="296333" cy="1303443"/>
                <wp:effectExtent l="0" t="0" r="889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33" cy="1303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347" w:rsidRDefault="00F63347" w:rsidP="00F63347">
                            <w:r>
                              <w:t>1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2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3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550D" id="Text Box 17" o:spid="_x0000_s1028" type="#_x0000_t202" style="position:absolute;margin-left:174.65pt;margin-top:23.05pt;width:23.35pt;height:10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" fillcolor="white [3201]" stroked="f" strokeweight=".5pt">
                <v:textbox>
                  <w:txbxContent>
                    <w:p w:rsidR="00F63347" w:rsidRDefault="00F63347" w:rsidP="00F63347">
                      <w:r>
                        <w:t>1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2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3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EE6E0" wp14:editId="606BE79B">
                <wp:simplePos x="0" y="0"/>
                <wp:positionH relativeFrom="column">
                  <wp:posOffset>1887855</wp:posOffset>
                </wp:positionH>
                <wp:positionV relativeFrom="paragraph">
                  <wp:posOffset>182457</wp:posOffset>
                </wp:positionV>
                <wp:extent cx="948266" cy="1566334"/>
                <wp:effectExtent l="0" t="0" r="23495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15663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57342" id="Oval 16" o:spid="_x0000_s1026" style="position:absolute;margin-left:148.65pt;margin-top:14.35pt;width:74.65pt;height:12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eastAsia="MTSYN" w:cs="MTSYN"/>
          <w:b/>
          <w:color w:val="231F20"/>
        </w:rPr>
        <w:t>9a.</w:t>
      </w:r>
      <w:r w:rsidRPr="005E49CA">
        <w:rPr>
          <w:rFonts w:eastAsia="MTSYN" w:cs="MTSYN"/>
          <w:noProof/>
          <w:color w:val="231F20"/>
          <w:lang w:eastAsia="ja-JP"/>
        </w:rPr>
        <w:t xml:space="preserve"> </w:t>
      </w:r>
      <w:r>
        <w:rPr>
          <w:rFonts w:eastAsia="MTSYN" w:cs="MTSY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1030C" wp14:editId="09FE9FC1">
                <wp:simplePos x="0" y="0"/>
                <wp:positionH relativeFrom="column">
                  <wp:posOffset>753110</wp:posOffset>
                </wp:positionH>
                <wp:positionV relativeFrom="paragraph">
                  <wp:posOffset>442807</wp:posOffset>
                </wp:positionV>
                <wp:extent cx="279400" cy="1016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347" w:rsidRDefault="00F63347" w:rsidP="00F63347">
                            <w:r>
                              <w:t>1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2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1030C" id="Text Box 15" o:spid="_x0000_s1029" type="#_x0000_t202" style="position:absolute;margin-left:59.3pt;margin-top:34.85pt;width:22pt;height:8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" fillcolor="white [3201]" stroked="f" strokeweight=".5pt">
                <v:textbox>
                  <w:txbxContent>
                    <w:p w:rsidR="00F63347" w:rsidRDefault="00F63347" w:rsidP="00F63347">
                      <w:r>
                        <w:t>1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2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37207" wp14:editId="1E7A31E3">
                <wp:simplePos x="0" y="0"/>
                <wp:positionH relativeFrom="column">
                  <wp:posOffset>440055</wp:posOffset>
                </wp:positionH>
                <wp:positionV relativeFrom="paragraph">
                  <wp:posOffset>180129</wp:posOffset>
                </wp:positionV>
                <wp:extent cx="948266" cy="1566334"/>
                <wp:effectExtent l="0" t="0" r="23495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15663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E2188" id="Oval 14" o:spid="_x0000_s1026" style="position:absolute;margin-left:34.65pt;margin-top:14.2pt;width:74.65pt;height:1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eastAsia="MTSYN" w:cs="MTSYN"/>
          <w:b/>
          <w:color w:val="231F20"/>
        </w:rPr>
        <w:t xml:space="preserve">                     </w:t>
      </w:r>
      <w:r w:rsidRPr="005E49CA">
        <w:rPr>
          <w:rFonts w:eastAsia="MTSYN" w:cs="MTSYN"/>
          <w:color w:val="231F20"/>
        </w:rPr>
        <w:t>X</w:t>
      </w:r>
      <w:r>
        <w:rPr>
          <w:rFonts w:eastAsia="MTSYN" w:cs="MTSYN"/>
          <w:color w:val="231F20"/>
        </w:rPr>
        <w:t xml:space="preserve">                   f                       Y                                      </w:t>
      </w:r>
      <w:r>
        <w:rPr>
          <w:rFonts w:eastAsia="MTSYN" w:cs="MTSYN"/>
          <w:b/>
          <w:color w:val="231F20"/>
        </w:rPr>
        <w:t xml:space="preserve">9b.             </w:t>
      </w:r>
      <w:r>
        <w:rPr>
          <w:rFonts w:eastAsia="MTSYN" w:cs="MTSYN"/>
          <w:color w:val="231F20"/>
        </w:rPr>
        <w:t>X                   g                   Z</w:t>
      </w: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D8A5E9" wp14:editId="2261AA52">
                <wp:simplePos x="0" y="0"/>
                <wp:positionH relativeFrom="column">
                  <wp:posOffset>4309533</wp:posOffset>
                </wp:positionH>
                <wp:positionV relativeFrom="paragraph">
                  <wp:posOffset>990600</wp:posOffset>
                </wp:positionV>
                <wp:extent cx="1109134" cy="0"/>
                <wp:effectExtent l="0" t="76200" r="1524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D45CC" id="Straight Arrow Connector 49" o:spid="_x0000_s1026" type="#_x0000_t32" style="position:absolute;margin-left:339.35pt;margin-top:78pt;width:87.3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FDAFE" wp14:editId="1C10F587">
                <wp:simplePos x="0" y="0"/>
                <wp:positionH relativeFrom="column">
                  <wp:posOffset>4351866</wp:posOffset>
                </wp:positionH>
                <wp:positionV relativeFrom="paragraph">
                  <wp:posOffset>643890</wp:posOffset>
                </wp:positionV>
                <wp:extent cx="1109133" cy="677333"/>
                <wp:effectExtent l="0" t="38100" r="53340" b="279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133" cy="67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6CF18" id="Straight Arrow Connector 48" o:spid="_x0000_s1026" type="#_x0000_t32" style="position:absolute;margin-left:342.65pt;margin-top:50.7pt;width:87.35pt;height:53.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A7F8CF" wp14:editId="340102F4">
                <wp:simplePos x="0" y="0"/>
                <wp:positionH relativeFrom="column">
                  <wp:posOffset>4309533</wp:posOffset>
                </wp:positionH>
                <wp:positionV relativeFrom="paragraph">
                  <wp:posOffset>643467</wp:posOffset>
                </wp:positionV>
                <wp:extent cx="1109134" cy="635423"/>
                <wp:effectExtent l="0" t="0" r="7239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4" cy="63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46982" id="Straight Arrow Connector 47" o:spid="_x0000_s1026" type="#_x0000_t32" style="position:absolute;margin-left:339.35pt;margin-top:50.65pt;width:87.35pt;height:50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DB17BE" wp14:editId="612AAA57">
                <wp:simplePos x="0" y="0"/>
                <wp:positionH relativeFrom="column">
                  <wp:posOffset>4639733</wp:posOffset>
                </wp:positionH>
                <wp:positionV relativeFrom="paragraph">
                  <wp:posOffset>183938</wp:posOffset>
                </wp:positionV>
                <wp:extent cx="617643" cy="45719"/>
                <wp:effectExtent l="0" t="76200" r="11430" b="50165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643" cy="45719"/>
                        </a:xfrm>
                        <a:prstGeom prst="curvedConnector3">
                          <a:avLst>
                            <a:gd name="adj1" fmla="val 49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A29C" id="Curved Connector 46" o:spid="_x0000_s1026" type="#_x0000_t38" style="position:absolute;margin-left:365.35pt;margin-top:14.5pt;width:48.6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" adj="1066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D5AF09" wp14:editId="6CA8C788">
                <wp:simplePos x="0" y="0"/>
                <wp:positionH relativeFrom="column">
                  <wp:posOffset>5417820</wp:posOffset>
                </wp:positionH>
                <wp:positionV relativeFrom="paragraph">
                  <wp:posOffset>499322</wp:posOffset>
                </wp:positionV>
                <wp:extent cx="279400" cy="1016000"/>
                <wp:effectExtent l="0" t="0" r="635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347" w:rsidRDefault="00F63347" w:rsidP="00F63347">
                            <w:r>
                              <w:t>1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2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5AF09" id="Text Box 44" o:spid="_x0000_s1030" type="#_x0000_t202" style="position:absolute;margin-left:426.6pt;margin-top:39.3pt;width:22pt;height:8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" fillcolor="white [3201]" stroked="f" strokeweight=".5pt">
                <v:textbox>
                  <w:txbxContent>
                    <w:p w:rsidR="00F63347" w:rsidRDefault="00F63347" w:rsidP="00F63347">
                      <w:r>
                        <w:t>1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2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FB8F64" wp14:editId="4AB8A0DB">
                <wp:simplePos x="0" y="0"/>
                <wp:positionH relativeFrom="column">
                  <wp:posOffset>5096510</wp:posOffset>
                </wp:positionH>
                <wp:positionV relativeFrom="paragraph">
                  <wp:posOffset>225425</wp:posOffset>
                </wp:positionV>
                <wp:extent cx="948055" cy="1565910"/>
                <wp:effectExtent l="0" t="0" r="23495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156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FFFE0" id="Oval 43" o:spid="_x0000_s1026" style="position:absolute;margin-left:401.3pt;margin-top:17.75pt;width:74.65pt;height:123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eastAsia="MTSYN" w:cs="MTSY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FFCDDF" wp14:editId="1B89B576">
                <wp:simplePos x="0" y="0"/>
                <wp:positionH relativeFrom="column">
                  <wp:posOffset>4080510</wp:posOffset>
                </wp:positionH>
                <wp:positionV relativeFrom="paragraph">
                  <wp:posOffset>499110</wp:posOffset>
                </wp:positionV>
                <wp:extent cx="279400" cy="1016000"/>
                <wp:effectExtent l="0" t="0" r="635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347" w:rsidRDefault="00F63347" w:rsidP="00F63347">
                            <w:r>
                              <w:t>1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2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FCDDF" id="Text Box 45" o:spid="_x0000_s1031" type="#_x0000_t202" style="position:absolute;margin-left:321.3pt;margin-top:39.3pt;width:22pt;height:8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" fillcolor="white [3201]" stroked="f" strokeweight=".5pt">
                <v:textbox>
                  <w:txbxContent>
                    <w:p w:rsidR="00F63347" w:rsidRDefault="00F63347" w:rsidP="00F63347">
                      <w:r>
                        <w:t>1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2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03345B" wp14:editId="4EFC3B48">
                <wp:simplePos x="0" y="0"/>
                <wp:positionH relativeFrom="column">
                  <wp:posOffset>3742055</wp:posOffset>
                </wp:positionH>
                <wp:positionV relativeFrom="paragraph">
                  <wp:posOffset>231140</wp:posOffset>
                </wp:positionV>
                <wp:extent cx="948266" cy="1566334"/>
                <wp:effectExtent l="0" t="0" r="23495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15663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45E70" id="Oval 42" o:spid="_x0000_s1026" style="position:absolute;margin-left:294.65pt;margin-top:18.2pt;width:74.65pt;height:12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7B2A26" wp14:editId="390CCA59">
                <wp:simplePos x="0" y="0"/>
                <wp:positionH relativeFrom="column">
                  <wp:posOffset>1032933</wp:posOffset>
                </wp:positionH>
                <wp:positionV relativeFrom="paragraph">
                  <wp:posOffset>990600</wp:posOffset>
                </wp:positionV>
                <wp:extent cx="1185334" cy="330623"/>
                <wp:effectExtent l="0" t="57150" r="0" b="317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334" cy="330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8385A" id="Straight Arrow Connector 38" o:spid="_x0000_s1026" type="#_x0000_t32" style="position:absolute;margin-left:81.35pt;margin-top:78pt;width:93.35pt;height:26.0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BB8A4E" wp14:editId="47B5A13C">
                <wp:simplePos x="0" y="0"/>
                <wp:positionH relativeFrom="column">
                  <wp:posOffset>1032933</wp:posOffset>
                </wp:positionH>
                <wp:positionV relativeFrom="paragraph">
                  <wp:posOffset>694690</wp:posOffset>
                </wp:positionV>
                <wp:extent cx="1185122" cy="296333"/>
                <wp:effectExtent l="0" t="57150" r="0" b="279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122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550E2" id="Straight Arrow Connector 37" o:spid="_x0000_s1026" type="#_x0000_t32" style="position:absolute;margin-left:81.35pt;margin-top:54.7pt;width:93.3pt;height:23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F75EE7" wp14:editId="3600912C">
                <wp:simplePos x="0" y="0"/>
                <wp:positionH relativeFrom="column">
                  <wp:posOffset>965199</wp:posOffset>
                </wp:positionH>
                <wp:positionV relativeFrom="paragraph">
                  <wp:posOffset>626957</wp:posOffset>
                </wp:positionV>
                <wp:extent cx="1252855" cy="16933"/>
                <wp:effectExtent l="0" t="76200" r="23495" b="787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855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1CCD9" id="Straight Arrow Connector 36" o:spid="_x0000_s1026" type="#_x0000_t32" style="position:absolute;margin-left:76pt;margin-top:49.35pt;width:98.65pt;height:1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CE02E0" wp14:editId="50512690">
                <wp:simplePos x="0" y="0"/>
                <wp:positionH relativeFrom="column">
                  <wp:posOffset>1320800</wp:posOffset>
                </wp:positionH>
                <wp:positionV relativeFrom="paragraph">
                  <wp:posOffset>240241</wp:posOffset>
                </wp:positionV>
                <wp:extent cx="617643" cy="45719"/>
                <wp:effectExtent l="0" t="76200" r="11430" b="50165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643" cy="45719"/>
                        </a:xfrm>
                        <a:prstGeom prst="curvedConnector3">
                          <a:avLst>
                            <a:gd name="adj1" fmla="val 49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9536" id="Curved Connector 35" o:spid="_x0000_s1026" type="#_x0000_t38" style="position:absolute;margin-left:104pt;margin-top:18.9pt;width:48.6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" adj="1066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MTSYN" w:cs="MTSY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13E53" wp14:editId="6600D216">
                <wp:simplePos x="0" y="0"/>
                <wp:positionH relativeFrom="column">
                  <wp:posOffset>753110</wp:posOffset>
                </wp:positionH>
                <wp:positionV relativeFrom="paragraph">
                  <wp:posOffset>499745</wp:posOffset>
                </wp:positionV>
                <wp:extent cx="279400" cy="1016000"/>
                <wp:effectExtent l="0" t="0" r="635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347" w:rsidRDefault="00F63347" w:rsidP="00F63347">
                            <w:r>
                              <w:t>1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2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13E53" id="Text Box 33" o:spid="_x0000_s1032" type="#_x0000_t202" style="position:absolute;margin-left:59.3pt;margin-top:39.35pt;width:22pt;height:8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" fillcolor="white [3201]" stroked="f" strokeweight=".5pt">
                <v:textbox>
                  <w:txbxContent>
                    <w:p w:rsidR="00F63347" w:rsidRDefault="00F63347" w:rsidP="00F63347">
                      <w:r>
                        <w:t>1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2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TSYN" w:cs="MTSY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89153" wp14:editId="3A3BF63E">
                <wp:simplePos x="0" y="0"/>
                <wp:positionH relativeFrom="column">
                  <wp:posOffset>2217632</wp:posOffset>
                </wp:positionH>
                <wp:positionV relativeFrom="paragraph">
                  <wp:posOffset>499745</wp:posOffset>
                </wp:positionV>
                <wp:extent cx="279400" cy="1016000"/>
                <wp:effectExtent l="0" t="0" r="635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347" w:rsidRDefault="00F63347" w:rsidP="00F63347">
                            <w:r>
                              <w:t>1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2</w:t>
                            </w:r>
                          </w:p>
                          <w:p w:rsidR="00F63347" w:rsidRDefault="00F63347" w:rsidP="00F63347"/>
                          <w:p w:rsidR="00F63347" w:rsidRDefault="00F63347" w:rsidP="00F6334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9153" id="Text Box 34" o:spid="_x0000_s1033" type="#_x0000_t202" style="position:absolute;margin-left:174.6pt;margin-top:39.35pt;width:22pt;height:8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" fillcolor="white [3201]" stroked="f" strokeweight=".5pt">
                <v:textbox>
                  <w:txbxContent>
                    <w:p w:rsidR="00F63347" w:rsidRDefault="00F63347" w:rsidP="00F63347">
                      <w:r>
                        <w:t>1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2</w:t>
                      </w:r>
                    </w:p>
                    <w:p w:rsidR="00F63347" w:rsidRDefault="00F63347" w:rsidP="00F63347"/>
                    <w:p w:rsidR="00F63347" w:rsidRDefault="00F63347" w:rsidP="00F6334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62813E" wp14:editId="4304DD66">
                <wp:simplePos x="0" y="0"/>
                <wp:positionH relativeFrom="column">
                  <wp:posOffset>406188</wp:posOffset>
                </wp:positionH>
                <wp:positionV relativeFrom="paragraph">
                  <wp:posOffset>229023</wp:posOffset>
                </wp:positionV>
                <wp:extent cx="948266" cy="1566334"/>
                <wp:effectExtent l="0" t="0" r="23495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15663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D3432" id="Oval 31" o:spid="_x0000_s1026" style="position:absolute;margin-left:32pt;margin-top:18.05pt;width:74.65pt;height:12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eastAsia="MTSYN" w:cs="MTSYN"/>
          <w:noProof/>
          <w:color w:val="231F20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AE5C89" wp14:editId="3820BC60">
                <wp:simplePos x="0" y="0"/>
                <wp:positionH relativeFrom="column">
                  <wp:posOffset>1887855</wp:posOffset>
                </wp:positionH>
                <wp:positionV relativeFrom="paragraph">
                  <wp:posOffset>229023</wp:posOffset>
                </wp:positionV>
                <wp:extent cx="948266" cy="1566334"/>
                <wp:effectExtent l="0" t="0" r="23495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6" cy="15663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E5C8F" id="Oval 32" o:spid="_x0000_s1026" style="position:absolute;margin-left:148.65pt;margin-top:18.05pt;width:74.65pt;height:123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eastAsia="MTSYN" w:cs="MTSYN"/>
          <w:b/>
          <w:color w:val="231F20"/>
        </w:rPr>
        <w:t xml:space="preserve">9c.                     </w:t>
      </w:r>
      <w:r>
        <w:rPr>
          <w:rFonts w:eastAsia="MTSYN" w:cs="MTSYN"/>
          <w:color w:val="231F20"/>
        </w:rPr>
        <w:t>X</w:t>
      </w:r>
      <w:r>
        <w:rPr>
          <w:rFonts w:eastAsia="MTSYN" w:cs="MTSYN"/>
          <w:color w:val="231F20"/>
        </w:rPr>
        <w:tab/>
      </w:r>
      <w:r>
        <w:rPr>
          <w:rFonts w:eastAsia="MTSYN" w:cs="MTSYN"/>
          <w:color w:val="231F20"/>
        </w:rPr>
        <w:tab/>
        <w:t xml:space="preserve">     h                       X</w:t>
      </w:r>
      <w:r>
        <w:rPr>
          <w:rFonts w:eastAsia="MTSYN" w:cs="MTSYN"/>
          <w:color w:val="231F20"/>
        </w:rPr>
        <w:tab/>
      </w:r>
      <w:r>
        <w:rPr>
          <w:rFonts w:eastAsia="MTSYN" w:cs="MTSYN"/>
          <w:color w:val="231F20"/>
        </w:rPr>
        <w:tab/>
      </w:r>
      <w:r>
        <w:rPr>
          <w:rFonts w:eastAsia="MTSYN" w:cs="MTSYN"/>
          <w:color w:val="231F20"/>
        </w:rPr>
        <w:tab/>
      </w:r>
      <w:r>
        <w:rPr>
          <w:rFonts w:eastAsia="MTSYN" w:cs="MTSYN"/>
          <w:color w:val="231F20"/>
        </w:rPr>
        <w:tab/>
        <w:t xml:space="preserve"> X                   k</w:t>
      </w:r>
      <w:r>
        <w:rPr>
          <w:rFonts w:eastAsia="MTSYN" w:cs="MTSYN"/>
          <w:color w:val="231F20"/>
        </w:rPr>
        <w:tab/>
      </w:r>
      <w:r>
        <w:rPr>
          <w:rFonts w:eastAsia="MTSYN" w:cs="MTSYN"/>
          <w:color w:val="231F20"/>
        </w:rPr>
        <w:tab/>
        <w:t xml:space="preserve"> X</w:t>
      </w: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F63347" w:rsidRDefault="00F63347" w:rsidP="00F63347">
      <w:pPr>
        <w:rPr>
          <w:rFonts w:eastAsia="MTSYN" w:cs="MTSYN"/>
          <w:color w:val="231F20"/>
        </w:rPr>
      </w:pPr>
    </w:p>
    <w:p w:rsidR="003F302A" w:rsidRDefault="003F302A">
      <w:pPr>
        <w:rPr>
          <w:b/>
        </w:rPr>
      </w:pPr>
    </w:p>
    <w:p w:rsidR="003F302A" w:rsidRDefault="003F302A">
      <w:pPr>
        <w:rPr>
          <w:b/>
        </w:rPr>
      </w:pPr>
    </w:p>
    <w:p w:rsidR="003F302A" w:rsidRDefault="003F302A">
      <w:pPr>
        <w:rPr>
          <w:b/>
        </w:rPr>
      </w:pPr>
    </w:p>
    <w:p w:rsidR="00F63347" w:rsidRDefault="00A307F4">
      <w:r>
        <w:rPr>
          <w:b/>
        </w:rPr>
        <w:lastRenderedPageBreak/>
        <w:t xml:space="preserve">21a. </w:t>
      </w:r>
      <w:r w:rsidR="00904184">
        <w:t>No, multiple strings can have the same length. {0}, {1} have the same length.</w:t>
      </w:r>
    </w:p>
    <w:p w:rsidR="00F63347" w:rsidRDefault="00904184">
      <w:pPr>
        <w:rPr>
          <w:b/>
        </w:rPr>
      </w:pPr>
      <w:r>
        <w:rPr>
          <w:b/>
        </w:rPr>
        <w:t xml:space="preserve">21b. </w:t>
      </w:r>
      <w:r>
        <w:t>Yes, because each element maps to at least element in the co-domain.</w:t>
      </w:r>
    </w:p>
    <w:p w:rsidR="00F63347" w:rsidRDefault="00F63347" w:rsidP="00F63347">
      <w:pPr>
        <w:autoSpaceDE w:val="0"/>
        <w:autoSpaceDN w:val="0"/>
        <w:adjustRightInd w:val="0"/>
        <w:rPr>
          <w:rFonts w:eastAsia="RMTMI" w:cs="RMTMI"/>
          <w:b/>
          <w:color w:val="231F20"/>
          <w:sz w:val="28"/>
          <w:szCs w:val="28"/>
          <w:u w:val="single"/>
        </w:rPr>
      </w:pPr>
    </w:p>
    <w:p w:rsidR="00F63347" w:rsidRDefault="00F63347" w:rsidP="00F63347">
      <w:pPr>
        <w:autoSpaceDE w:val="0"/>
        <w:autoSpaceDN w:val="0"/>
        <w:adjustRightInd w:val="0"/>
        <w:rPr>
          <w:rFonts w:eastAsia="RMTMI" w:cs="RMTMI"/>
          <w:b/>
          <w:color w:val="231F20"/>
          <w:sz w:val="28"/>
          <w:szCs w:val="28"/>
          <w:u w:val="single"/>
        </w:rPr>
      </w:pPr>
      <w:r>
        <w:rPr>
          <w:rFonts w:eastAsia="RMTMI" w:cs="RMTMI"/>
          <w:b/>
          <w:color w:val="231F20"/>
          <w:sz w:val="28"/>
          <w:szCs w:val="28"/>
          <w:u w:val="single"/>
        </w:rPr>
        <w:t>8.2</w:t>
      </w:r>
    </w:p>
    <w:p w:rsidR="00F63347" w:rsidRDefault="00F63347" w:rsidP="00F63347">
      <w:pPr>
        <w:rPr>
          <w:rFonts w:eastAsia="RMTMI" w:cs="RMTMI"/>
          <w:color w:val="231F20"/>
        </w:rPr>
      </w:pPr>
      <w:r>
        <w:rPr>
          <w:rFonts w:eastAsia="RMTMI" w:cs="RMTMI"/>
          <w:b/>
          <w:color w:val="231F20"/>
        </w:rPr>
        <w:t>15.</w:t>
      </w:r>
      <w:r w:rsidR="009E55A9">
        <w:rPr>
          <w:rFonts w:eastAsia="RMTMI" w:cs="RMTMI"/>
          <w:b/>
          <w:color w:val="231F20"/>
        </w:rPr>
        <w:t xml:space="preserve"> </w:t>
      </w:r>
      <w:r w:rsidR="00C873B8">
        <w:rPr>
          <w:rFonts w:eastAsia="RMTMI" w:cs="RMTMI"/>
          <w:color w:val="231F20"/>
        </w:rPr>
        <w:t xml:space="preserve">Reflexive: </w:t>
      </w:r>
      <w:r w:rsidR="003B4C14">
        <w:rPr>
          <w:rFonts w:eastAsia="RMTMI" w:cs="RMTMI"/>
          <w:color w:val="231F20"/>
        </w:rPr>
        <w:t>For all pos ints m, m D m, m=m*1.</w:t>
      </w:r>
    </w:p>
    <w:p w:rsidR="007652D3" w:rsidRDefault="003B4C14" w:rsidP="00F63347">
      <w:pPr>
        <w:rPr>
          <w:rFonts w:eastAsia="RMTMI" w:cs="RMTMI"/>
          <w:color w:val="231F20"/>
        </w:rPr>
      </w:pPr>
      <w:r>
        <w:rPr>
          <w:rFonts w:eastAsia="RMTMI" w:cs="RMTMI"/>
          <w:color w:val="231F20"/>
        </w:rPr>
        <w:t>Symmetric: No, for example m=3, n=9 m|n but n|m is not a positive integer</w:t>
      </w:r>
    </w:p>
    <w:p w:rsidR="003B4C14" w:rsidRDefault="003B4C14" w:rsidP="00F63347">
      <w:pPr>
        <w:rPr>
          <w:rFonts w:eastAsia="RMTMI" w:cs="RMTMI"/>
          <w:color w:val="231F20"/>
        </w:rPr>
      </w:pPr>
      <w:r>
        <w:rPr>
          <w:rFonts w:eastAsia="RMTMI" w:cs="RMTMI"/>
          <w:color w:val="231F20"/>
        </w:rPr>
        <w:t>Transitive: m,n,s are positive integers, if m|n and n|s then m|s</w:t>
      </w:r>
    </w:p>
    <w:p w:rsidR="003B4C14" w:rsidRDefault="003B4C14" w:rsidP="00F63347">
      <w:pPr>
        <w:rPr>
          <w:rFonts w:eastAsia="RMTMI" w:cs="RMTMI"/>
          <w:b/>
          <w:color w:val="231F20"/>
        </w:rPr>
      </w:pPr>
    </w:p>
    <w:p w:rsidR="007652D3" w:rsidRDefault="007652D3" w:rsidP="007652D3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>9.5</w:t>
      </w:r>
    </w:p>
    <w:p w:rsidR="007652D3" w:rsidRDefault="007652D3" w:rsidP="00F63347">
      <w:r>
        <w:rPr>
          <w:b/>
        </w:rPr>
        <w:t>6</w:t>
      </w:r>
      <w:r w:rsidR="006B7D16">
        <w:rPr>
          <w:b/>
        </w:rPr>
        <w:t>a</w:t>
      </w:r>
      <w:r>
        <w:rPr>
          <w:b/>
        </w:rPr>
        <w:t>.</w:t>
      </w:r>
      <w:r w:rsidR="00722C56">
        <w:rPr>
          <w:b/>
        </w:rPr>
        <w:t xml:space="preserve"> </w:t>
      </w:r>
      <w:r w:rsidR="006B7D16">
        <w:t>15 choose 6</w:t>
      </w:r>
    </w:p>
    <w:p w:rsidR="006B7D16" w:rsidRDefault="006B7D16" w:rsidP="00F63347">
      <w:r>
        <w:rPr>
          <w:b/>
        </w:rPr>
        <w:t>b.</w:t>
      </w:r>
      <w:r>
        <w:t xml:space="preserve"> </w:t>
      </w:r>
      <w:r w:rsidR="002E565E">
        <w:t>13 choose 5 + 13 choose 5 + 13 choose 6</w:t>
      </w:r>
    </w:p>
    <w:p w:rsidR="002E565E" w:rsidRPr="002E565E" w:rsidRDefault="002E565E" w:rsidP="00F63347">
      <w:r>
        <w:rPr>
          <w:b/>
        </w:rPr>
        <w:t>c.</w:t>
      </w:r>
      <w:r>
        <w:t xml:space="preserve"> </w:t>
      </w:r>
      <w:r w:rsidR="00CF5DDB">
        <w:t>13 choose 4 + 13 choose 6</w:t>
      </w:r>
    </w:p>
    <w:p w:rsidR="00CF5DDB" w:rsidRPr="00CF5DDB" w:rsidRDefault="002E565E" w:rsidP="00F63347">
      <w:r>
        <w:rPr>
          <w:b/>
        </w:rPr>
        <w:t>d</w:t>
      </w:r>
      <w:r w:rsidR="00CF5DDB">
        <w:rPr>
          <w:b/>
        </w:rPr>
        <w:t>i</w:t>
      </w:r>
      <w:r>
        <w:rPr>
          <w:b/>
        </w:rPr>
        <w:t>.</w:t>
      </w:r>
      <w:r w:rsidR="00CF5DDB">
        <w:rPr>
          <w:b/>
        </w:rPr>
        <w:t xml:space="preserve"> </w:t>
      </w:r>
      <w:r w:rsidR="00B5552E">
        <w:t>8 choose 3 * 7 choose 3</w:t>
      </w:r>
      <w:bookmarkStart w:id="0" w:name="_GoBack"/>
      <w:bookmarkEnd w:id="0"/>
    </w:p>
    <w:p w:rsidR="002E565E" w:rsidRPr="00CF5DDB" w:rsidRDefault="00CF5DDB" w:rsidP="00F63347">
      <w:r>
        <w:rPr>
          <w:b/>
        </w:rPr>
        <w:t>dii.</w:t>
      </w:r>
      <w:r>
        <w:t xml:space="preserve"> </w:t>
      </w:r>
    </w:p>
    <w:p w:rsidR="002E565E" w:rsidRPr="002E565E" w:rsidRDefault="002E565E" w:rsidP="00F63347">
      <w:pPr>
        <w:rPr>
          <w:b/>
        </w:rPr>
      </w:pPr>
      <w:r>
        <w:rPr>
          <w:b/>
        </w:rPr>
        <w:t>e.</w:t>
      </w:r>
    </w:p>
    <w:sectPr w:rsidR="002E565E" w:rsidRPr="002E565E" w:rsidSect="00F633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347"/>
    <w:rsid w:val="002E565E"/>
    <w:rsid w:val="003B4C14"/>
    <w:rsid w:val="003F302A"/>
    <w:rsid w:val="006B7D16"/>
    <w:rsid w:val="00722C56"/>
    <w:rsid w:val="007652D3"/>
    <w:rsid w:val="00904184"/>
    <w:rsid w:val="00945FA7"/>
    <w:rsid w:val="00951801"/>
    <w:rsid w:val="009E55A9"/>
    <w:rsid w:val="00A307F4"/>
    <w:rsid w:val="00B5552E"/>
    <w:rsid w:val="00C873B8"/>
    <w:rsid w:val="00CF5DDB"/>
    <w:rsid w:val="00F6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A660A-07DF-48D2-BD6F-00507007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34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white.brad17@gmail.com</dc:creator>
  <cp:keywords/>
  <dc:description/>
  <cp:lastModifiedBy>Microsoft account</cp:lastModifiedBy>
  <cp:revision>12</cp:revision>
  <dcterms:created xsi:type="dcterms:W3CDTF">2015-12-02T21:53:00Z</dcterms:created>
  <dcterms:modified xsi:type="dcterms:W3CDTF">2015-12-02T23:58:00Z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