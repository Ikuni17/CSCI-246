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B7" w:rsidRPr="00B558B0" w:rsidRDefault="00FF7DB7">
      <w:pPr>
        <w:rPr>
          <w:rFonts w:eastAsiaTheme="minorEastAsia"/>
          <w:b/>
          <w:sz w:val="28"/>
          <w:szCs w:val="28"/>
          <w:u w:val="single"/>
        </w:rPr>
      </w:pPr>
      <w:r w:rsidRPr="00B558B0">
        <w:rPr>
          <w:rFonts w:eastAsiaTheme="minorEastAsia"/>
          <w:b/>
          <w:sz w:val="28"/>
          <w:szCs w:val="28"/>
          <w:u w:val="single"/>
        </w:rPr>
        <w:t>6.1</w:t>
      </w:r>
    </w:p>
    <w:p w:rsidR="00FF7DB7" w:rsidRPr="00B558B0" w:rsidRDefault="00FF7DB7">
      <w:pPr>
        <w:rPr>
          <w:lang w:val=""/>
        </w:rPr>
      </w:pPr>
      <w:r w:rsidRPr="00B558B0">
        <w:rPr>
          <w:rFonts w:eastAsiaTheme="minorEastAsia"/>
          <w:b/>
        </w:rPr>
        <w:t xml:space="preserve">17b. </w:t>
      </w:r>
      <w:r w:rsidR="00BE7E37" w:rsidRPr="00B558B0">
        <w:rPr>
          <w:lang w:val=""/>
        </w:rPr>
        <w:t xml:space="preserve">B </w:t>
      </w:r>
      <w:r w:rsidR="00BE7E37" w:rsidRPr="00B558B0">
        <w:rPr>
          <w:rFonts w:ascii="Cambria Math" w:hAnsi="Cambria Math" w:cs="Cambria Math"/>
          <w:lang w:val=""/>
        </w:rPr>
        <w:t>∪</w:t>
      </w:r>
      <w:r w:rsidR="00BE7E37" w:rsidRPr="00B558B0">
        <w:rPr>
          <w:lang w:val=""/>
        </w:rPr>
        <w:t xml:space="preserve"> C</w:t>
      </w:r>
    </w:p>
    <w:p w:rsidR="004008E9" w:rsidRPr="00B558B0" w:rsidRDefault="00ED771B">
      <w:pPr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</w:pPr>
      <w:r w:rsidRPr="00B558B0">
        <w:rPr>
          <w:rFonts w:eastAsiaTheme="minorEastAsia"/>
          <w:noProof/>
          <w:lang w:eastAsia="ja-JP"/>
        </w:rPr>
        <w:drawing>
          <wp:inline distT="0" distB="0" distL="0" distR="0">
            <wp:extent cx="2280102" cy="2127688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02" cy="21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F" w:rsidRPr="00B558B0" w:rsidRDefault="0019161F">
      <w:pPr>
        <w:rPr>
          <w:rFonts w:eastAsiaTheme="minorEastAsia"/>
          <w:b/>
          <w14:textOutline w14:w="9525" w14:cap="rnd" w14:cmpd="sng" w14:algn="ctr">
            <w14:noFill/>
            <w14:prstDash w14:val="solid"/>
            <w14:bevel/>
          </w14:textOutline>
        </w:rPr>
      </w:pPr>
    </w:p>
    <w:p w:rsidR="0019161F" w:rsidRPr="00B558B0" w:rsidRDefault="0019161F">
      <w:pPr>
        <w:rPr>
          <w:rFonts w:eastAsiaTheme="minorEastAsia"/>
          <w:vertAlign w:val="superscript"/>
          <w14:textOutline w14:w="9525" w14:cap="rnd" w14:cmpd="sng" w14:algn="ctr">
            <w14:noFill/>
            <w14:prstDash w14:val="solid"/>
            <w14:bevel/>
          </w14:textOutline>
        </w:rPr>
      </w:pPr>
      <w:r w:rsidRPr="00B558B0">
        <w:rPr>
          <w:rFonts w:eastAsiaTheme="minorEastAs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17c. </w:t>
      </w:r>
      <w:r w:rsidRPr="00B558B0"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558B0">
        <w:rPr>
          <w:rFonts w:eastAsiaTheme="minorEastAsia"/>
          <w:vertAlign w:val="superscript"/>
          <w14:textOutline w14:w="9525" w14:cap="rnd" w14:cmpd="sng" w14:algn="ctr">
            <w14:noFill/>
            <w14:prstDash w14:val="solid"/>
            <w14:bevel/>
          </w14:textOutline>
        </w:rPr>
        <w:t>c</w:t>
      </w:r>
    </w:p>
    <w:p w:rsidR="0019161F" w:rsidRPr="00B558B0" w:rsidRDefault="0019161F">
      <w:pPr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</w:pPr>
      <w:r w:rsidRPr="00B558B0">
        <w:rPr>
          <w:noProof/>
          <w:lang w:eastAsia="ja-JP"/>
        </w:rPr>
        <w:drawing>
          <wp:inline distT="0" distB="0" distL="0" distR="0" wp14:anchorId="1A8F43A2" wp14:editId="05225348">
            <wp:extent cx="3286029" cy="26702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29" cy="26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1B" w:rsidRPr="00B558B0" w:rsidRDefault="00ED771B">
      <w:pPr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</w:pPr>
    </w:p>
    <w:p w:rsidR="00ED771B" w:rsidRPr="00B558B0" w:rsidRDefault="00ED771B">
      <w:pPr>
        <w:rPr>
          <w:lang w:val=""/>
        </w:rPr>
      </w:pPr>
      <w:r w:rsidRPr="00B558B0">
        <w:rPr>
          <w:rFonts w:eastAsiaTheme="minorEastAs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17d. </w:t>
      </w:r>
      <w:r w:rsidRPr="00B558B0"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  <w:t>A – (</w:t>
      </w:r>
      <w:r w:rsidRPr="00B558B0">
        <w:rPr>
          <w:lang w:val=""/>
        </w:rPr>
        <w:t xml:space="preserve">B </w:t>
      </w:r>
      <w:r w:rsidRPr="00B558B0">
        <w:rPr>
          <w:rFonts w:ascii="Cambria Math" w:hAnsi="Cambria Math" w:cs="Cambria Math"/>
          <w:lang w:val=""/>
        </w:rPr>
        <w:t>∪</w:t>
      </w:r>
      <w:r w:rsidRPr="00B558B0">
        <w:rPr>
          <w:lang w:val=""/>
        </w:rPr>
        <w:t xml:space="preserve"> C)</w:t>
      </w:r>
    </w:p>
    <w:p w:rsidR="006A2C75" w:rsidRPr="00B558B0" w:rsidRDefault="006A2C75">
      <w:pPr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</w:pPr>
      <w:r w:rsidRPr="00B558B0">
        <w:rPr>
          <w:rFonts w:eastAsiaTheme="minorEastAsia"/>
          <w:noProof/>
          <w:lang w:eastAsia="ja-JP"/>
        </w:rPr>
        <w:drawing>
          <wp:inline distT="0" distB="0" distL="0" distR="0">
            <wp:extent cx="2292295" cy="2097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95" cy="20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75" w:rsidRPr="00B558B0" w:rsidRDefault="006A2C75">
      <w:pPr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</w:pPr>
    </w:p>
    <w:p w:rsidR="006A2C75" w:rsidRPr="00B558B0" w:rsidRDefault="006A2C75">
      <w:pPr>
        <w:rPr>
          <w:vertAlign w:val="superscript"/>
          <w:lang w:val=""/>
        </w:rPr>
      </w:pPr>
      <w:r w:rsidRPr="00B558B0">
        <w:rPr>
          <w:rFonts w:eastAsiaTheme="minorEastAsia"/>
          <w:b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17e. </w:t>
      </w:r>
      <w:r w:rsidRPr="00B558B0"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  <w:t>(A</w:t>
      </w:r>
      <w:r w:rsidRPr="00B558B0">
        <w:rPr>
          <w:lang w:val=""/>
        </w:rPr>
        <w:t xml:space="preserve"> </w:t>
      </w:r>
      <w:r w:rsidRPr="00B558B0">
        <w:rPr>
          <w:rFonts w:ascii="Cambria Math" w:hAnsi="Cambria Math" w:cs="Cambria Math"/>
          <w:lang w:val=""/>
        </w:rPr>
        <w:t>∪</w:t>
      </w:r>
      <w:r w:rsidRPr="00B558B0">
        <w:rPr>
          <w:lang w:val=""/>
        </w:rPr>
        <w:t xml:space="preserve"> B)</w:t>
      </w:r>
      <w:r w:rsidRPr="00B558B0">
        <w:rPr>
          <w:vertAlign w:val="superscript"/>
          <w:lang w:val=""/>
        </w:rPr>
        <w:t>c</w:t>
      </w:r>
    </w:p>
    <w:p w:rsidR="00EE350C" w:rsidRPr="00B558B0" w:rsidRDefault="00EE350C">
      <w:pPr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</w:pPr>
      <w:r w:rsidRPr="00B558B0">
        <w:rPr>
          <w:rFonts w:eastAsiaTheme="minorEastAsia"/>
          <w:noProof/>
          <w:lang w:eastAsia="ja-JP"/>
        </w:rPr>
        <w:drawing>
          <wp:inline distT="0" distB="0" distL="0" distR="0">
            <wp:extent cx="2615411" cy="25239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11" cy="25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0C" w:rsidRPr="00B558B0" w:rsidRDefault="00EE350C">
      <w:pPr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</w:pPr>
    </w:p>
    <w:p w:rsidR="00EE350C" w:rsidRPr="00B558B0" w:rsidRDefault="00EE350C">
      <w:pPr>
        <w:rPr>
          <w:lang w:val=""/>
        </w:rPr>
      </w:pPr>
      <w:r w:rsidRPr="00B558B0">
        <w:rPr>
          <w:rFonts w:eastAsiaTheme="minorEastAs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17f. </w:t>
      </w:r>
      <w:r w:rsidRPr="00B558B0"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558B0">
        <w:rPr>
          <w:rFonts w:eastAsiaTheme="minorEastAsia"/>
          <w:vertAlign w:val="superscript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B558B0">
        <w:rPr>
          <w:rFonts w:eastAsiaTheme="minor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558B0">
        <w:rPr>
          <w:lang w:val=""/>
        </w:rPr>
        <w:t>∩ B</w:t>
      </w:r>
      <w:r w:rsidRPr="00B558B0">
        <w:rPr>
          <w:vertAlign w:val="superscript"/>
          <w:lang w:val=""/>
        </w:rPr>
        <w:t>c</w:t>
      </w:r>
      <w:r w:rsidR="00F43337" w:rsidRPr="00B558B0">
        <w:rPr>
          <w:lang w:val=""/>
        </w:rPr>
        <w:t xml:space="preserve"> is the same diagram as 17e.</w:t>
      </w:r>
    </w:p>
    <w:p w:rsidR="00671B0C" w:rsidRPr="00B558B0" w:rsidRDefault="00671B0C">
      <w:pPr>
        <w:rPr>
          <w:lang w:val=""/>
        </w:rPr>
      </w:pPr>
    </w:p>
    <w:p w:rsidR="00671B0C" w:rsidRPr="00B558B0" w:rsidRDefault="00671B0C">
      <w:pPr>
        <w:rPr>
          <w:b/>
          <w:lang w:val=""/>
        </w:rPr>
      </w:pPr>
      <w:r w:rsidRPr="00B558B0">
        <w:rPr>
          <w:b/>
          <w:lang w:val=""/>
        </w:rPr>
        <w:t>23</w:t>
      </w:r>
      <w:r w:rsidR="00935627" w:rsidRPr="00B558B0">
        <w:rPr>
          <w:b/>
          <w:lang w:val=""/>
        </w:rPr>
        <w:t>.</w:t>
      </w:r>
    </w:p>
    <w:p w:rsidR="00935627" w:rsidRPr="00B558B0" w:rsidRDefault="00935627">
      <w:pPr>
        <w:rPr>
          <w:rFonts w:eastAsiaTheme="minorEastAsia"/>
          <w:lang w:val=""/>
        </w:rPr>
      </w:pPr>
      <w:r w:rsidRPr="00B558B0">
        <w:rPr>
          <w:b/>
          <w:lang w:val=""/>
        </w:rPr>
        <w:t xml:space="preserve">a.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-1, 1</m:t>
            </m:r>
          </m:e>
        </m:d>
      </m:oMath>
      <w:r w:rsidR="00F60FDD" w:rsidRPr="00B558B0">
        <w:rPr>
          <w:rFonts w:eastAsiaTheme="minorEastAsia"/>
          <w:lang w:val=""/>
        </w:rPr>
        <w:t xml:space="preserve">, because all the elements in every interval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i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i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="00F60FDD" w:rsidRPr="00B558B0">
        <w:rPr>
          <w:rFonts w:eastAsiaTheme="minorEastAsia"/>
          <w:lang w:val=""/>
        </w:rPr>
        <w:t xml:space="preserve"> are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-1, 1</m:t>
            </m:r>
          </m:e>
        </m:d>
      </m:oMath>
    </w:p>
    <w:p w:rsidR="00935627" w:rsidRPr="00B558B0" w:rsidRDefault="00935627">
      <w:pPr>
        <w:rPr>
          <w:rFonts w:eastAsiaTheme="minorEastAsia"/>
          <w:lang w:val=""/>
        </w:rPr>
      </w:pPr>
      <w:r w:rsidRPr="00B558B0">
        <w:rPr>
          <w:rFonts w:eastAsiaTheme="minorEastAsia"/>
          <w:b/>
          <w:lang w:val=""/>
        </w:rPr>
        <w:t>b.</w:t>
      </w:r>
      <w:r w:rsidRPr="00B558B0">
        <w:rPr>
          <w:rFonts w:eastAsiaTheme="minorEastAsia"/>
          <w:lang w:val=""/>
        </w:rPr>
        <w:t xml:space="preserve">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4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4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="00F85461" w:rsidRPr="00B558B0">
        <w:rPr>
          <w:rFonts w:eastAsiaTheme="minorEastAsia"/>
          <w:lang w:val=""/>
        </w:rPr>
        <w:t xml:space="preserve">, because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4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4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="00F85461" w:rsidRPr="00B558B0">
        <w:rPr>
          <w:rFonts w:eastAsiaTheme="minorEastAsia"/>
          <w:lang w:val=""/>
        </w:rPr>
        <w:t xml:space="preserve"> </w:t>
      </w:r>
      <w:r w:rsidR="00F85461" w:rsidRPr="00B558B0">
        <w:rPr>
          <w:rFonts w:ascii="Cambria Math" w:hAnsi="Cambria Math" w:cs="Cambria Math"/>
          <w:lang w:val=""/>
        </w:rPr>
        <w:t>⊆</w:t>
      </w:r>
      <w:r w:rsidR="00F85461" w:rsidRPr="00B558B0">
        <w:rPr>
          <w:lang w:val=""/>
        </w:rPr>
        <w:t xml:space="preserve">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3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3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="00F85461" w:rsidRPr="00B558B0">
        <w:rPr>
          <w:rFonts w:eastAsiaTheme="minorEastAsia"/>
          <w:lang w:val=""/>
        </w:rPr>
        <w:t xml:space="preserve"> </w:t>
      </w:r>
      <w:r w:rsidR="00F85461" w:rsidRPr="00B558B0">
        <w:rPr>
          <w:rFonts w:ascii="Cambria Math" w:hAnsi="Cambria Math" w:cs="Cambria Math"/>
          <w:lang w:val=""/>
        </w:rPr>
        <w:t>⊆</w:t>
      </w:r>
      <w:r w:rsidR="00F85461" w:rsidRPr="00B558B0">
        <w:rPr>
          <w:lang w:val=""/>
        </w:rPr>
        <w:t xml:space="preserve">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="00F85461" w:rsidRPr="00B558B0">
        <w:rPr>
          <w:rFonts w:eastAsiaTheme="minorEastAsia"/>
          <w:lang w:val=""/>
        </w:rPr>
        <w:t xml:space="preserve"> </w:t>
      </w:r>
      <w:r w:rsidR="00F85461" w:rsidRPr="00B558B0">
        <w:rPr>
          <w:rFonts w:ascii="Cambria Math" w:hAnsi="Cambria Math" w:cs="Cambria Math"/>
          <w:lang w:val=""/>
        </w:rPr>
        <w:t>⊆</w:t>
      </w:r>
      <w:r w:rsidR="00F85461" w:rsidRPr="00B558B0">
        <w:rPr>
          <w:lang w:val=""/>
        </w:rPr>
        <w:t xml:space="preserve"> </w:t>
      </w:r>
      <m:oMath>
        <m:r>
          <w:rPr>
            <w:rFonts w:ascii="Cambria Math" w:eastAsiaTheme="minorEastAsia" w:hAnsi="Cambria Math"/>
            <w:lang w:val=""/>
          </w:rPr>
          <m:t>[-1, 1]</m:t>
        </m:r>
      </m:oMath>
    </w:p>
    <w:p w:rsidR="00F85461" w:rsidRPr="00B558B0" w:rsidRDefault="00F85461">
      <w:pPr>
        <w:rPr>
          <w:rFonts w:eastAsiaTheme="minorEastAsia"/>
          <w:vertAlign w:val="subscript"/>
          <w:lang w:val=""/>
        </w:rPr>
      </w:pPr>
      <w:r w:rsidRPr="00B558B0">
        <w:rPr>
          <w:rFonts w:eastAsiaTheme="minorEastAsia"/>
          <w:b/>
          <w:lang w:val=""/>
        </w:rPr>
        <w:t>c.</w:t>
      </w:r>
      <w:r w:rsidR="00F13C99" w:rsidRPr="00B558B0">
        <w:rPr>
          <w:rFonts w:eastAsiaTheme="minorEastAsia"/>
          <w:b/>
          <w:lang w:val=""/>
        </w:rPr>
        <w:t xml:space="preserve"> </w:t>
      </w:r>
      <w:r w:rsidR="00F13C99" w:rsidRPr="00B558B0">
        <w:rPr>
          <w:rFonts w:eastAsiaTheme="minorEastAsia"/>
          <w:lang w:val=""/>
        </w:rPr>
        <w:t>No because every V</w:t>
      </w:r>
      <w:r w:rsidR="00F13C99" w:rsidRPr="00B558B0">
        <w:rPr>
          <w:rFonts w:eastAsiaTheme="minorEastAsia"/>
          <w:vertAlign w:val="subscript"/>
          <w:lang w:val=""/>
        </w:rPr>
        <w:t>k-1</w:t>
      </w:r>
      <w:r w:rsidR="00F13C99" w:rsidRPr="00B558B0">
        <w:rPr>
          <w:rFonts w:eastAsiaTheme="minorEastAsia"/>
          <w:lang w:val=""/>
        </w:rPr>
        <w:t xml:space="preserve"> </w:t>
      </w:r>
      <w:r w:rsidR="00F13C99" w:rsidRPr="00B558B0">
        <w:rPr>
          <w:rFonts w:ascii="Cambria Math" w:hAnsi="Cambria Math" w:cs="Cambria Math"/>
          <w:lang w:val=""/>
        </w:rPr>
        <w:t>⊆</w:t>
      </w:r>
      <w:r w:rsidR="00F13C99" w:rsidRPr="00B558B0">
        <w:rPr>
          <w:rFonts w:cs="Cambria Math"/>
          <w:lang w:val=""/>
        </w:rPr>
        <w:t xml:space="preserve"> V</w:t>
      </w:r>
      <w:r w:rsidR="00F13C99" w:rsidRPr="00B558B0">
        <w:rPr>
          <w:rFonts w:cs="Cambria Math"/>
          <w:vertAlign w:val="subscript"/>
          <w:lang w:val=""/>
        </w:rPr>
        <w:t>k</w:t>
      </w:r>
    </w:p>
    <w:p w:rsidR="00F85461" w:rsidRPr="00B558B0" w:rsidRDefault="00F85461">
      <w:pPr>
        <w:rPr>
          <w:rFonts w:eastAsiaTheme="minorEastAsia"/>
          <w:lang w:val=""/>
        </w:rPr>
      </w:pPr>
      <w:r w:rsidRPr="00B558B0">
        <w:rPr>
          <w:rFonts w:eastAsiaTheme="minorEastAsia"/>
          <w:b/>
          <w:lang w:val=""/>
        </w:rPr>
        <w:t xml:space="preserve">d.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-1, 1</m:t>
            </m:r>
          </m:e>
        </m:d>
      </m:oMath>
      <w:r w:rsidRPr="00B558B0">
        <w:rPr>
          <w:rFonts w:eastAsiaTheme="minorEastAsia"/>
          <w:lang w:val=""/>
        </w:rPr>
        <w:t xml:space="preserve">, because all the elements in every interval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i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i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Pr="00B558B0">
        <w:rPr>
          <w:rFonts w:eastAsiaTheme="minorEastAsia"/>
          <w:lang w:val=""/>
        </w:rPr>
        <w:t xml:space="preserve"> are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-1, 1</m:t>
            </m:r>
          </m:e>
        </m:d>
      </m:oMath>
    </w:p>
    <w:p w:rsidR="00F85461" w:rsidRPr="00B558B0" w:rsidRDefault="00F85461">
      <w:pPr>
        <w:rPr>
          <w:rFonts w:eastAsiaTheme="minorEastAsia"/>
          <w:b/>
          <w:lang w:val=""/>
        </w:rPr>
      </w:pPr>
      <w:r w:rsidRPr="00B558B0">
        <w:rPr>
          <w:rFonts w:eastAsiaTheme="minorEastAsia"/>
          <w:b/>
          <w:lang w:val=""/>
        </w:rPr>
        <w:t xml:space="preserve">e.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n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n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Pr="00B558B0">
        <w:rPr>
          <w:rFonts w:eastAsiaTheme="minorEastAsia"/>
          <w:lang w:val=""/>
        </w:rPr>
        <w:t xml:space="preserve">, because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n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n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Pr="00B558B0">
        <w:rPr>
          <w:rFonts w:eastAsiaTheme="minorEastAsia"/>
          <w:lang w:val=""/>
        </w:rPr>
        <w:t xml:space="preserve"> </w:t>
      </w:r>
      <w:r w:rsidRPr="00B558B0">
        <w:rPr>
          <w:rFonts w:ascii="Cambria Math" w:hAnsi="Cambria Math" w:cs="Cambria Math"/>
          <w:lang w:val=""/>
        </w:rPr>
        <w:t>⊆</w:t>
      </w:r>
      <w:r w:rsidRPr="00B558B0">
        <w:rPr>
          <w:lang w:val=""/>
        </w:rPr>
        <w:t xml:space="preserve">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n-1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n-1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Pr="00B558B0">
        <w:rPr>
          <w:rFonts w:eastAsiaTheme="minorEastAsia"/>
          <w:lang w:val=""/>
        </w:rPr>
        <w:t xml:space="preserve"> </w:t>
      </w:r>
      <w:r w:rsidRPr="00B558B0">
        <w:rPr>
          <w:rFonts w:ascii="Cambria Math" w:hAnsi="Cambria Math" w:cs="Cambria Math"/>
          <w:lang w:val=""/>
        </w:rPr>
        <w:t>⊆</w:t>
      </w:r>
      <w:r w:rsidRPr="00B558B0">
        <w:rPr>
          <w:lang w:val=""/>
        </w:rPr>
        <w:t xml:space="preserve">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n-2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n-2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Pr="00B558B0">
        <w:rPr>
          <w:rFonts w:eastAsiaTheme="minorEastAsia"/>
          <w:lang w:val=""/>
        </w:rPr>
        <w:t xml:space="preserve"> </w:t>
      </w:r>
      <w:r w:rsidRPr="00B558B0">
        <w:rPr>
          <w:rFonts w:ascii="Cambria Math" w:hAnsi="Cambria Math" w:cs="Cambria Math"/>
          <w:lang w:val=""/>
        </w:rPr>
        <w:t>⊆</w:t>
      </w:r>
      <w:r w:rsidRPr="00B558B0">
        <w:rPr>
          <w:lang w:val=""/>
        </w:rPr>
        <w:t xml:space="preserve"> </w:t>
      </w:r>
      <w:r w:rsidR="00F13C99" w:rsidRPr="00B558B0">
        <w:rPr>
          <w:lang w:val=""/>
        </w:rPr>
        <w:t>…</w:t>
      </w:r>
      <w:r w:rsidR="00F13C99" w:rsidRPr="00B558B0">
        <w:rPr>
          <w:rFonts w:eastAsiaTheme="minorEastAsia"/>
          <w:lang w:val=""/>
        </w:rPr>
        <w:t xml:space="preserve"> </w:t>
      </w:r>
      <w:r w:rsidR="00F13C99" w:rsidRPr="00B558B0">
        <w:rPr>
          <w:rFonts w:ascii="Cambria Math" w:hAnsi="Cambria Math" w:cs="Cambria Math"/>
          <w:lang w:val=""/>
        </w:rPr>
        <w:t>⊆</w:t>
      </w:r>
      <w:r w:rsidR="00F13C99" w:rsidRPr="00B558B0">
        <w:rPr>
          <w:lang w:val=""/>
        </w:rPr>
        <w:t xml:space="preserve"> </w:t>
      </w:r>
      <m:oMath>
        <m:r>
          <w:rPr>
            <w:rFonts w:ascii="Cambria Math" w:eastAsiaTheme="minorEastAsia" w:hAnsi="Cambria Math"/>
            <w:lang w:val=""/>
          </w:rPr>
          <m:t>[-1, 1]</m:t>
        </m:r>
      </m:oMath>
    </w:p>
    <w:p w:rsidR="00F85461" w:rsidRPr="00B558B0" w:rsidRDefault="00F85461">
      <w:pPr>
        <w:rPr>
          <w:rFonts w:eastAsiaTheme="minorEastAsia"/>
          <w:b/>
          <w:lang w:val=""/>
        </w:rPr>
      </w:pPr>
      <w:r w:rsidRPr="00B558B0">
        <w:rPr>
          <w:rFonts w:eastAsiaTheme="minorEastAsia"/>
          <w:b/>
          <w:lang w:val=""/>
        </w:rPr>
        <w:t>f.</w:t>
      </w:r>
      <w:r w:rsidR="00F13C99" w:rsidRPr="00B558B0">
        <w:rPr>
          <w:rFonts w:eastAsiaTheme="minorEastAsia"/>
          <w:b/>
          <w:lang w:val="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-1, 1</m:t>
            </m:r>
          </m:e>
        </m:d>
      </m:oMath>
      <w:r w:rsidR="00F13C99" w:rsidRPr="00B558B0">
        <w:rPr>
          <w:rFonts w:eastAsiaTheme="minorEastAsia"/>
          <w:lang w:val=""/>
        </w:rPr>
        <w:t xml:space="preserve">, because all the elements in every interval </w:t>
      </w:r>
      <m:oMath>
        <m:r>
          <w:rPr>
            <w:rFonts w:ascii="Cambria Math" w:eastAsiaTheme="minorEastAsia" w:hAnsi="Cambria Math"/>
            <w:lang w:val="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i</m:t>
            </m:r>
          </m:den>
        </m:f>
        <m:r>
          <w:rPr>
            <w:rFonts w:ascii="Cambria Math" w:eastAsiaTheme="minorEastAsia" w:hAnsi="Cambria Math"/>
            <w:lang w:val="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i</m:t>
            </m:r>
          </m:den>
        </m:f>
        <m:r>
          <w:rPr>
            <w:rFonts w:ascii="Cambria Math" w:eastAsiaTheme="minorEastAsia" w:hAnsi="Cambria Math"/>
            <w:lang w:val=""/>
          </w:rPr>
          <m:t>]</m:t>
        </m:r>
      </m:oMath>
      <w:r w:rsidR="00F13C99" w:rsidRPr="00B558B0">
        <w:rPr>
          <w:rFonts w:eastAsiaTheme="minorEastAsia"/>
          <w:lang w:val=""/>
        </w:rPr>
        <w:t xml:space="preserve"> are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-1, 1</m:t>
            </m:r>
          </m:e>
        </m:d>
      </m:oMath>
    </w:p>
    <w:p w:rsidR="00F85461" w:rsidRPr="00B558B0" w:rsidRDefault="00F85461">
      <w:pPr>
        <w:rPr>
          <w:rFonts w:eastAsiaTheme="minorEastAsia"/>
          <w:lang w:val=""/>
        </w:rPr>
      </w:pPr>
      <w:r w:rsidRPr="00B558B0">
        <w:rPr>
          <w:rFonts w:eastAsiaTheme="minorEastAsia"/>
          <w:b/>
          <w:lang w:val=""/>
        </w:rPr>
        <w:t>g.</w:t>
      </w:r>
      <w:r w:rsidR="00F13C99" w:rsidRPr="00B558B0">
        <w:rPr>
          <w:rFonts w:eastAsiaTheme="minorEastAsia"/>
          <w:b/>
          <w:lang w:val=""/>
        </w:rPr>
        <w:t xml:space="preserve"> </w:t>
      </w:r>
      <w:r w:rsidR="00F13C99" w:rsidRPr="00B558B0">
        <w:rPr>
          <w:rFonts w:eastAsiaTheme="minorEastAsia"/>
          <w:lang w:val=""/>
        </w:rPr>
        <w:t>{0}, because the only element in every interval is 0</w:t>
      </w:r>
    </w:p>
    <w:p w:rsidR="00935627" w:rsidRPr="00B558B0" w:rsidRDefault="00935627">
      <w:pPr>
        <w:rPr>
          <w:rFonts w:eastAsiaTheme="minorEastAsia"/>
          <w:lang w:val=""/>
        </w:rPr>
      </w:pPr>
    </w:p>
    <w:p w:rsidR="00E228EC" w:rsidRPr="00B558B0" w:rsidRDefault="00E228EC">
      <w:pPr>
        <w:rPr>
          <w:rFonts w:eastAsiaTheme="minorEastAsia"/>
          <w:b/>
          <w:sz w:val="28"/>
          <w:szCs w:val="28"/>
          <w:u w:val="single"/>
          <w:lang w:val=""/>
        </w:rPr>
      </w:pPr>
      <w:r w:rsidRPr="00B558B0">
        <w:rPr>
          <w:rFonts w:eastAsiaTheme="minorEastAsia"/>
          <w:b/>
          <w:sz w:val="28"/>
          <w:szCs w:val="28"/>
          <w:u w:val="single"/>
          <w:lang w:val=""/>
        </w:rPr>
        <w:t>6.2</w:t>
      </w:r>
    </w:p>
    <w:p w:rsidR="00B558B0" w:rsidRDefault="00E228EC">
      <w:pPr>
        <w:rPr>
          <w:rFonts w:eastAsiaTheme="minorEastAsia"/>
          <w:b/>
          <w:u w:val="single"/>
          <w:lang w:val=""/>
        </w:rPr>
      </w:pPr>
      <w:r w:rsidRPr="00B558B0">
        <w:rPr>
          <w:rFonts w:eastAsiaTheme="minorEastAsia"/>
          <w:b/>
          <w:lang w:val=""/>
        </w:rPr>
        <w:t xml:space="preserve">10. </w:t>
      </w:r>
      <w:r w:rsidR="00B558B0">
        <w:rPr>
          <w:rFonts w:eastAsiaTheme="minorEastAsia"/>
          <w:b/>
          <w:u w:val="single"/>
          <w:lang w:val=""/>
        </w:rPr>
        <w:t>Proof:</w:t>
      </w:r>
    </w:p>
    <w:p w:rsidR="00B558B0" w:rsidRPr="002F0ED8" w:rsidRDefault="00B558B0">
      <w:pPr>
        <w:rPr>
          <w:rFonts w:eastAsia="RMTMI" w:cs="Times-Italic"/>
          <w:iCs/>
          <w:color w:val="231F20"/>
        </w:rPr>
      </w:pPr>
      <w:r w:rsidRPr="002F0ED8">
        <w:rPr>
          <w:rFonts w:eastAsiaTheme="minorEastAsia"/>
          <w:lang w:val=""/>
        </w:rPr>
        <w:t xml:space="preserve">Suppose A, B, C are any sets. To show that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=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Times-Italic"/>
          <w:iCs/>
          <w:color w:val="231F20"/>
        </w:rPr>
        <w:t>C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– </w:t>
      </w:r>
      <w:r w:rsidRPr="002F0ED8">
        <w:rPr>
          <w:rFonts w:eastAsia="RMTMI" w:cs="Times-Italic"/>
          <w:iCs/>
          <w:color w:val="231F20"/>
        </w:rPr>
        <w:t xml:space="preserve">B, we must show that </w:t>
      </w:r>
    </w:p>
    <w:p w:rsidR="00E228EC" w:rsidRPr="002F0ED8" w:rsidRDefault="00B558B0">
      <w:pPr>
        <w:rPr>
          <w:rFonts w:eastAsia="RMTMI" w:cs="RMTMI"/>
          <w:iCs/>
          <w:color w:val="231F20"/>
        </w:rPr>
      </w:pP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ascii="Cambria Math" w:hAnsi="Cambria Math" w:cs="Cambria Math"/>
          <w:lang w:val=""/>
        </w:rPr>
        <w:t>⊆</w:t>
      </w:r>
      <w:r w:rsidRPr="002F0ED8">
        <w:rPr>
          <w:rFonts w:eastAsia="MTSYN" w:cs="MTSYN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Times-Italic"/>
          <w:iCs/>
          <w:color w:val="231F20"/>
        </w:rPr>
        <w:t>C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– </w:t>
      </w:r>
      <w:r w:rsidRPr="002F0ED8">
        <w:rPr>
          <w:rFonts w:eastAsia="RMTMI" w:cs="Times-Italic"/>
          <w:iCs/>
          <w:color w:val="231F20"/>
        </w:rPr>
        <w:t xml:space="preserve">B and that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Times-Italic"/>
          <w:iCs/>
          <w:color w:val="231F20"/>
        </w:rPr>
        <w:t>C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– </w:t>
      </w:r>
      <w:r w:rsidRPr="002F0ED8">
        <w:rPr>
          <w:rFonts w:eastAsia="RMTMI" w:cs="Times-Italic"/>
          <w:iCs/>
          <w:color w:val="231F20"/>
        </w:rPr>
        <w:t xml:space="preserve">B </w:t>
      </w:r>
      <w:r w:rsidRPr="002F0ED8">
        <w:rPr>
          <w:rFonts w:ascii="Cambria Math" w:hAnsi="Cambria Math" w:cs="Cambria Math"/>
          <w:lang w:val=""/>
        </w:rPr>
        <w:t>⊆</w:t>
      </w:r>
      <w:r w:rsidRPr="002F0ED8">
        <w:rPr>
          <w:rFonts w:cs="Cambria Math"/>
          <w:lang w:val="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>).</w:t>
      </w:r>
    </w:p>
    <w:p w:rsidR="00B558B0" w:rsidRPr="002F0ED8" w:rsidRDefault="00B558B0">
      <w:pPr>
        <w:rPr>
          <w:rFonts w:eastAsia="RMTMI" w:cs="RMTMI"/>
          <w:iCs/>
          <w:color w:val="231F20"/>
        </w:rPr>
      </w:pPr>
    </w:p>
    <w:p w:rsidR="00B558B0" w:rsidRPr="002F0ED8" w:rsidRDefault="00B558B0">
      <w:pPr>
        <w:rPr>
          <w:rFonts w:eastAsia="RMTMI" w:cs="RMTMI"/>
          <w:iCs/>
          <w:color w:val="231F20"/>
        </w:rPr>
      </w:pPr>
      <w:r w:rsidRPr="002F0ED8">
        <w:rPr>
          <w:rFonts w:eastAsia="RMTMI" w:cs="RMTMI"/>
          <w:b/>
          <w:iCs/>
          <w:color w:val="231F20"/>
        </w:rPr>
        <w:t>(</w:t>
      </w:r>
      <w:r w:rsidRPr="002F0ED8">
        <w:rPr>
          <w:rFonts w:eastAsia="RMTMI" w:cs="Times-Italic"/>
          <w:b/>
          <w:iCs/>
          <w:color w:val="231F20"/>
        </w:rPr>
        <w:t xml:space="preserve">A </w:t>
      </w:r>
      <w:r w:rsidRPr="002F0ED8">
        <w:rPr>
          <w:rFonts w:eastAsia="MTSYN" w:cs="MTSYN"/>
          <w:b/>
          <w:color w:val="231F20"/>
        </w:rPr>
        <w:t xml:space="preserve">− </w:t>
      </w:r>
      <w:r w:rsidRPr="002F0ED8">
        <w:rPr>
          <w:rFonts w:eastAsia="RMTMI" w:cs="Times-Italic"/>
          <w:b/>
          <w:iCs/>
          <w:color w:val="231F20"/>
        </w:rPr>
        <w:t>B</w:t>
      </w:r>
      <w:r w:rsidRPr="002F0ED8">
        <w:rPr>
          <w:rFonts w:eastAsia="RMTMI" w:cs="RMTMI"/>
          <w:b/>
          <w:iCs/>
          <w:color w:val="231F20"/>
        </w:rPr>
        <w:t xml:space="preserve">) </w:t>
      </w:r>
      <w:r w:rsidRPr="002F0ED8">
        <w:rPr>
          <w:rFonts w:eastAsia="MTSYN" w:cs="MTSYN"/>
          <w:b/>
          <w:color w:val="231F20"/>
        </w:rPr>
        <w:t xml:space="preserve">∩ </w:t>
      </w:r>
      <w:r w:rsidRPr="002F0ED8">
        <w:rPr>
          <w:rFonts w:eastAsia="RMTMI" w:cs="RMTMI"/>
          <w:b/>
          <w:iCs/>
          <w:color w:val="231F20"/>
        </w:rPr>
        <w:t>(</w:t>
      </w:r>
      <w:r w:rsidRPr="002F0ED8">
        <w:rPr>
          <w:rFonts w:eastAsia="RMTMI" w:cs="Times-Italic"/>
          <w:b/>
          <w:iCs/>
          <w:color w:val="231F20"/>
        </w:rPr>
        <w:t xml:space="preserve">C </w:t>
      </w:r>
      <w:r w:rsidRPr="002F0ED8">
        <w:rPr>
          <w:rFonts w:eastAsia="MTSYN" w:cs="MTSYN"/>
          <w:b/>
          <w:color w:val="231F20"/>
        </w:rPr>
        <w:t xml:space="preserve">− </w:t>
      </w:r>
      <w:r w:rsidRPr="002F0ED8">
        <w:rPr>
          <w:rFonts w:eastAsia="RMTMI" w:cs="Times-Italic"/>
          <w:b/>
          <w:iCs/>
          <w:color w:val="231F20"/>
        </w:rPr>
        <w:t>B</w:t>
      </w:r>
      <w:r w:rsidRPr="002F0ED8">
        <w:rPr>
          <w:rFonts w:eastAsia="RMTMI" w:cs="RMTMI"/>
          <w:b/>
          <w:iCs/>
          <w:color w:val="231F20"/>
        </w:rPr>
        <w:t xml:space="preserve">) </w:t>
      </w:r>
      <w:r w:rsidRPr="002F0ED8">
        <w:rPr>
          <w:rFonts w:ascii="Cambria Math" w:hAnsi="Cambria Math" w:cs="Cambria Math"/>
          <w:b/>
          <w:lang w:val=""/>
        </w:rPr>
        <w:t>⊆</w:t>
      </w:r>
      <w:r w:rsidRPr="002F0ED8">
        <w:rPr>
          <w:rFonts w:eastAsia="MTSYN" w:cs="MTSYN"/>
          <w:b/>
          <w:color w:val="231F20"/>
        </w:rPr>
        <w:t xml:space="preserve"> </w:t>
      </w:r>
      <w:r w:rsidRPr="002F0ED8">
        <w:rPr>
          <w:rFonts w:eastAsia="RMTMI" w:cs="RMTMI"/>
          <w:b/>
          <w:iCs/>
          <w:color w:val="231F20"/>
        </w:rPr>
        <w:t>(</w:t>
      </w:r>
      <w:r w:rsidRPr="002F0ED8">
        <w:rPr>
          <w:rFonts w:eastAsia="RMTMI" w:cs="Times-Italic"/>
          <w:b/>
          <w:iCs/>
          <w:color w:val="231F20"/>
        </w:rPr>
        <w:t xml:space="preserve">A </w:t>
      </w:r>
      <w:r w:rsidRPr="002F0ED8">
        <w:rPr>
          <w:rFonts w:eastAsia="MTSYN" w:cs="MTSYN"/>
          <w:b/>
          <w:color w:val="231F20"/>
        </w:rPr>
        <w:t xml:space="preserve">∩ </w:t>
      </w:r>
      <w:r w:rsidRPr="002F0ED8">
        <w:rPr>
          <w:rFonts w:eastAsia="RMTMI" w:cs="Times-Italic"/>
          <w:b/>
          <w:iCs/>
          <w:color w:val="231F20"/>
        </w:rPr>
        <w:t>C</w:t>
      </w:r>
      <w:r w:rsidRPr="002F0ED8">
        <w:rPr>
          <w:rFonts w:eastAsia="RMTMI" w:cs="RMTMI"/>
          <w:b/>
          <w:iCs/>
          <w:color w:val="231F20"/>
        </w:rPr>
        <w:t xml:space="preserve">) </w:t>
      </w:r>
      <w:r w:rsidRPr="002F0ED8">
        <w:rPr>
          <w:rFonts w:eastAsia="MTSYN" w:cs="MTSYN"/>
          <w:b/>
          <w:color w:val="231F20"/>
        </w:rPr>
        <w:t xml:space="preserve">– </w:t>
      </w:r>
      <w:r w:rsidRPr="002F0ED8">
        <w:rPr>
          <w:rFonts w:eastAsia="RMTMI" w:cs="Times-Italic"/>
          <w:b/>
          <w:iCs/>
          <w:color w:val="231F20"/>
        </w:rPr>
        <w:t xml:space="preserve">B: </w:t>
      </w:r>
      <w:r w:rsidRPr="002F0ED8">
        <w:rPr>
          <w:rFonts w:eastAsia="RMTMI" w:cs="Times-Italic"/>
          <w:iCs/>
          <w:color w:val="231F20"/>
        </w:rPr>
        <w:t xml:space="preserve">Suppose that x is any element in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). </w:t>
      </w:r>
      <w:r w:rsidRPr="002F0ED8">
        <w:rPr>
          <w:rFonts w:eastAsia="RMTMI" w:cs="RMTMI"/>
          <w:i/>
          <w:iCs/>
          <w:color w:val="231F20"/>
        </w:rPr>
        <w:t>[We must show that</w:t>
      </w:r>
      <w:r w:rsidR="00296847">
        <w:rPr>
          <w:rFonts w:eastAsia="RMTMI" w:cs="RMTMI"/>
          <w:i/>
          <w:iCs/>
          <w:color w:val="231F20"/>
        </w:rPr>
        <w:t xml:space="preserve"> </w:t>
      </w:r>
      <w:r w:rsidRPr="002F0ED8">
        <w:rPr>
          <w:rFonts w:cs="Times-Italic"/>
          <w:i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i/>
          <w:color w:val="231F20"/>
        </w:rPr>
        <w:t>∈</w:t>
      </w:r>
      <w:r w:rsidRPr="002F0ED8">
        <w:rPr>
          <w:rFonts w:eastAsia="MTSYN" w:cs="Cambria Math"/>
          <w:i/>
          <w:color w:val="231F20"/>
        </w:rPr>
        <w:t xml:space="preserve"> </w:t>
      </w:r>
      <w:r w:rsidRPr="002F0ED8">
        <w:rPr>
          <w:rFonts w:eastAsia="RMTMI" w:cs="RMTMI"/>
          <w:i/>
          <w:iCs/>
          <w:color w:val="231F20"/>
        </w:rPr>
        <w:t>(</w:t>
      </w:r>
      <w:r w:rsidRPr="002F0ED8">
        <w:rPr>
          <w:rFonts w:eastAsia="RMTMI" w:cs="Times-Italic"/>
          <w:i/>
          <w:iCs/>
          <w:color w:val="231F20"/>
        </w:rPr>
        <w:t xml:space="preserve">A </w:t>
      </w:r>
      <w:r w:rsidRPr="002F0ED8">
        <w:rPr>
          <w:rFonts w:eastAsia="MTSYN" w:cs="MTSYN"/>
          <w:i/>
          <w:color w:val="231F20"/>
        </w:rPr>
        <w:t xml:space="preserve">∩ </w:t>
      </w:r>
      <w:r w:rsidRPr="002F0ED8">
        <w:rPr>
          <w:rFonts w:eastAsia="RMTMI" w:cs="Times-Italic"/>
          <w:i/>
          <w:iCs/>
          <w:color w:val="231F20"/>
        </w:rPr>
        <w:t>C</w:t>
      </w:r>
      <w:r w:rsidRPr="002F0ED8">
        <w:rPr>
          <w:rFonts w:eastAsia="RMTMI" w:cs="RMTMI"/>
          <w:i/>
          <w:iCs/>
          <w:color w:val="231F20"/>
        </w:rPr>
        <w:t xml:space="preserve">) </w:t>
      </w:r>
      <w:r w:rsidRPr="002F0ED8">
        <w:rPr>
          <w:rFonts w:eastAsia="MTSYN" w:cs="MTSYN"/>
          <w:i/>
          <w:color w:val="231F20"/>
        </w:rPr>
        <w:t xml:space="preserve">– </w:t>
      </w:r>
      <w:r w:rsidRPr="002F0ED8">
        <w:rPr>
          <w:rFonts w:eastAsia="RMTMI" w:cs="Times-Italic"/>
          <w:i/>
          <w:iCs/>
          <w:color w:val="231F20"/>
        </w:rPr>
        <w:t xml:space="preserve">B.] </w:t>
      </w:r>
      <w:r w:rsidRPr="002F0ED8">
        <w:rPr>
          <w:rFonts w:eastAsia="RMTMI" w:cs="Times-Italic"/>
          <w:iCs/>
          <w:color w:val="231F20"/>
        </w:rPr>
        <w:t xml:space="preserve">By definition of intersection, </w:t>
      </w:r>
      <w:r w:rsidRPr="002F0ED8">
        <w:rPr>
          <w:rFonts w:cs="Times-Italic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Cambria Math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and </w:t>
      </w:r>
      <w:r w:rsidRPr="002F0ED8">
        <w:rPr>
          <w:rFonts w:cs="Times-Italic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MTSYN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>).</w:t>
      </w:r>
    </w:p>
    <w:p w:rsidR="0038063A" w:rsidRDefault="0038063A">
      <w:pPr>
        <w:rPr>
          <w:rFonts w:eastAsia="RMTMI" w:cs="RMTMI"/>
          <w:iCs/>
          <w:color w:val="231F20"/>
        </w:rPr>
      </w:pPr>
    </w:p>
    <w:p w:rsidR="005E6023" w:rsidRDefault="005E6023">
      <w:pPr>
        <w:rPr>
          <w:rFonts w:eastAsia="RMTMI" w:cs="Times-Italic"/>
          <w:iCs/>
          <w:color w:val="231F20"/>
        </w:rPr>
      </w:pPr>
      <w:r w:rsidRPr="002F0ED8">
        <w:rPr>
          <w:rFonts w:eastAsia="RMTMI" w:cs="RMTMI"/>
          <w:iCs/>
          <w:color w:val="231F20"/>
        </w:rPr>
        <w:t xml:space="preserve">Then, by definition of set difference, 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Cambria Math"/>
          <w:color w:val="231F20"/>
        </w:rPr>
        <w:t xml:space="preserve"> A</w:t>
      </w:r>
      <w:r w:rsidR="0038063A">
        <w:rPr>
          <w:rFonts w:eastAsia="MTSYN" w:cs="Cambria Math"/>
          <w:color w:val="231F20"/>
        </w:rPr>
        <w:t xml:space="preserve">, </w:t>
      </w:r>
      <w:r w:rsidR="0038063A" w:rsidRPr="002F0ED8">
        <w:rPr>
          <w:rFonts w:eastAsia="RMTMI" w:cs="RMTMI"/>
          <w:iCs/>
          <w:color w:val="231F20"/>
        </w:rPr>
        <w:t xml:space="preserve">x </w:t>
      </w:r>
      <w:r w:rsidR="0038063A" w:rsidRPr="002F0ED8">
        <w:rPr>
          <w:rFonts w:ascii="Cambria Math" w:eastAsia="MTSYN" w:hAnsi="Cambria Math" w:cs="Cambria Math"/>
          <w:color w:val="231F20"/>
        </w:rPr>
        <w:t>∈</w:t>
      </w:r>
      <w:r w:rsidR="0038063A">
        <w:rPr>
          <w:rFonts w:eastAsia="MTSYN" w:cs="Cambria Math"/>
          <w:color w:val="231F20"/>
        </w:rPr>
        <w:t xml:space="preserve"> C</w:t>
      </w:r>
      <w:r w:rsidRPr="002F0ED8">
        <w:rPr>
          <w:rFonts w:eastAsia="MTSYN" w:cs="Cambria Math"/>
          <w:color w:val="231F20"/>
        </w:rPr>
        <w:t xml:space="preserve"> and x </w:t>
      </w:r>
      <w:r w:rsidRPr="002F0ED8">
        <w:rPr>
          <w:rFonts w:ascii="Cambria Math" w:hAnsi="Cambria Math" w:cs="Cambria Math"/>
          <w:color w:val="000000"/>
        </w:rPr>
        <w:t>∉</w:t>
      </w:r>
      <w:r w:rsidR="002F0ED8">
        <w:rPr>
          <w:rFonts w:ascii="Cambria Math" w:hAnsi="Cambria Math" w:cs="Cambria Math"/>
          <w:color w:val="000000"/>
        </w:rPr>
        <w:t xml:space="preserve"> </w:t>
      </w:r>
      <w:r w:rsidR="002F0ED8" w:rsidRPr="002F0ED8">
        <w:rPr>
          <w:rFonts w:cs="Lucida Sans Unicode"/>
          <w:color w:val="000000"/>
        </w:rPr>
        <w:t>B</w:t>
      </w:r>
      <w:r w:rsidR="002F0ED8">
        <w:rPr>
          <w:rFonts w:cs="Lucida Sans Unicode"/>
          <w:color w:val="000000"/>
        </w:rPr>
        <w:t>.</w:t>
      </w:r>
      <w:r w:rsidR="0038063A">
        <w:rPr>
          <w:rFonts w:cs="Lucida Sans Unicode"/>
          <w:color w:val="000000"/>
        </w:rPr>
        <w:t xml:space="preserve"> By definition of intersection </w:t>
      </w:r>
      <w:r w:rsidR="0038063A" w:rsidRPr="002F0ED8">
        <w:rPr>
          <w:rFonts w:eastAsia="RMTMI" w:cs="RMTMI"/>
          <w:iCs/>
          <w:color w:val="231F20"/>
        </w:rPr>
        <w:t xml:space="preserve">x </w:t>
      </w:r>
      <w:r w:rsidR="0038063A" w:rsidRPr="002F0ED8">
        <w:rPr>
          <w:rFonts w:ascii="Cambria Math" w:eastAsia="MTSYN" w:hAnsi="Cambria Math" w:cs="Cambria Math"/>
          <w:color w:val="231F20"/>
        </w:rPr>
        <w:t>∈</w:t>
      </w:r>
      <w:r w:rsidR="0038063A" w:rsidRPr="002F0ED8">
        <w:rPr>
          <w:rFonts w:eastAsia="MTSYN" w:cs="Cambria Math"/>
          <w:color w:val="231F20"/>
        </w:rPr>
        <w:t xml:space="preserve"> A</w:t>
      </w:r>
      <w:r w:rsidR="0038063A">
        <w:rPr>
          <w:rFonts w:eastAsia="MTSYN" w:cs="Cambria Math"/>
          <w:color w:val="231F20"/>
        </w:rPr>
        <w:t xml:space="preserve"> </w:t>
      </w:r>
      <w:r w:rsidR="0038063A" w:rsidRPr="002F0ED8">
        <w:rPr>
          <w:rFonts w:eastAsia="MTSYN" w:cs="MTSYN"/>
          <w:color w:val="231F20"/>
        </w:rPr>
        <w:t>∩</w:t>
      </w:r>
      <w:r w:rsidR="0038063A">
        <w:rPr>
          <w:rFonts w:eastAsia="MTSYN" w:cs="MTSYN"/>
          <w:color w:val="231F20"/>
        </w:rPr>
        <w:t xml:space="preserve"> C and </w:t>
      </w:r>
      <w:r w:rsidR="0038063A" w:rsidRPr="002F0ED8">
        <w:rPr>
          <w:rFonts w:eastAsia="MTSYN" w:cs="Cambria Math"/>
          <w:color w:val="231F20"/>
        </w:rPr>
        <w:t xml:space="preserve">x </w:t>
      </w:r>
      <w:r w:rsidR="0038063A" w:rsidRPr="002F0ED8">
        <w:rPr>
          <w:rFonts w:ascii="Cambria Math" w:hAnsi="Cambria Math" w:cs="Cambria Math"/>
          <w:color w:val="000000"/>
        </w:rPr>
        <w:t>∉</w:t>
      </w:r>
      <w:r w:rsidR="0038063A">
        <w:rPr>
          <w:rFonts w:ascii="Cambria Math" w:hAnsi="Cambria Math" w:cs="Cambria Math"/>
          <w:color w:val="000000"/>
        </w:rPr>
        <w:t xml:space="preserve"> </w:t>
      </w:r>
      <w:r w:rsidR="0038063A" w:rsidRPr="002F0ED8">
        <w:rPr>
          <w:rFonts w:cs="Lucida Sans Unicode"/>
          <w:color w:val="000000"/>
        </w:rPr>
        <w:t>B</w:t>
      </w:r>
      <w:r w:rsidR="0038063A">
        <w:rPr>
          <w:rFonts w:cs="Lucida Sans Unicode"/>
          <w:color w:val="000000"/>
        </w:rPr>
        <w:t xml:space="preserve"> and so, by definition of </w:t>
      </w:r>
      <w:r w:rsidR="00296847">
        <w:rPr>
          <w:rFonts w:cs="Lucida Sans Unicode"/>
          <w:color w:val="000000"/>
        </w:rPr>
        <w:t xml:space="preserve">set </w:t>
      </w:r>
      <w:r w:rsidR="0038063A">
        <w:rPr>
          <w:rFonts w:cs="Lucida Sans Unicode"/>
          <w:color w:val="000000"/>
        </w:rPr>
        <w:t xml:space="preserve">difference, </w:t>
      </w:r>
      <w:r w:rsidR="0038063A" w:rsidRPr="002F0ED8">
        <w:rPr>
          <w:rFonts w:eastAsia="RMTMI" w:cs="RMTMI"/>
          <w:iCs/>
          <w:color w:val="231F20"/>
        </w:rPr>
        <w:t xml:space="preserve">x </w:t>
      </w:r>
      <w:r w:rsidR="0038063A" w:rsidRPr="002F0ED8">
        <w:rPr>
          <w:rFonts w:ascii="Cambria Math" w:eastAsia="MTSYN" w:hAnsi="Cambria Math" w:cs="Cambria Math"/>
          <w:color w:val="231F20"/>
        </w:rPr>
        <w:t>∈</w:t>
      </w:r>
      <w:r w:rsidR="0038063A" w:rsidRPr="002F0ED8">
        <w:rPr>
          <w:rFonts w:eastAsia="MTSYN" w:cs="Cambria Math"/>
          <w:color w:val="231F20"/>
        </w:rPr>
        <w:t xml:space="preserve"> </w:t>
      </w:r>
      <w:r w:rsidR="0038063A">
        <w:rPr>
          <w:rFonts w:eastAsia="MTSYN" w:cs="Cambria Math"/>
          <w:color w:val="231F20"/>
        </w:rPr>
        <w:t>(</w:t>
      </w:r>
      <w:r w:rsidR="0038063A" w:rsidRPr="002F0ED8">
        <w:rPr>
          <w:rFonts w:eastAsia="MTSYN" w:cs="Cambria Math"/>
          <w:color w:val="231F20"/>
        </w:rPr>
        <w:t>A</w:t>
      </w:r>
      <w:r w:rsidR="0038063A">
        <w:rPr>
          <w:rFonts w:eastAsia="MTSYN" w:cs="Cambria Math"/>
          <w:color w:val="231F20"/>
        </w:rPr>
        <w:t xml:space="preserve"> </w:t>
      </w:r>
      <w:r w:rsidR="0038063A" w:rsidRPr="002F0ED8">
        <w:rPr>
          <w:rFonts w:eastAsia="MTSYN" w:cs="MTSYN"/>
          <w:color w:val="231F20"/>
        </w:rPr>
        <w:t>∩</w:t>
      </w:r>
      <w:r w:rsidR="0038063A">
        <w:rPr>
          <w:rFonts w:eastAsia="MTSYN" w:cs="MTSYN"/>
          <w:color w:val="231F20"/>
        </w:rPr>
        <w:t xml:space="preserve"> C) – B.</w:t>
      </w:r>
      <w:r w:rsidR="004B59A4">
        <w:rPr>
          <w:rFonts w:eastAsia="MTSYN" w:cs="MTSYN"/>
          <w:color w:val="231F20"/>
        </w:rPr>
        <w:t xml:space="preserve"> So, </w:t>
      </w:r>
      <w:r w:rsidR="004B59A4" w:rsidRPr="002F0ED8">
        <w:rPr>
          <w:rFonts w:eastAsia="RMTMI" w:cs="RMTMI"/>
          <w:iCs/>
          <w:color w:val="231F20"/>
        </w:rPr>
        <w:t>(</w:t>
      </w:r>
      <w:r w:rsidR="004B59A4" w:rsidRPr="002F0ED8">
        <w:rPr>
          <w:rFonts w:eastAsia="RMTMI" w:cs="Times-Italic"/>
          <w:iCs/>
          <w:color w:val="231F20"/>
        </w:rPr>
        <w:t xml:space="preserve">A </w:t>
      </w:r>
      <w:r w:rsidR="004B59A4" w:rsidRPr="002F0ED8">
        <w:rPr>
          <w:rFonts w:eastAsia="MTSYN" w:cs="MTSYN"/>
          <w:color w:val="231F20"/>
        </w:rPr>
        <w:t xml:space="preserve">− </w:t>
      </w:r>
      <w:r w:rsidR="004B59A4" w:rsidRPr="002F0ED8">
        <w:rPr>
          <w:rFonts w:eastAsia="RMTMI" w:cs="Times-Italic"/>
          <w:iCs/>
          <w:color w:val="231F20"/>
        </w:rPr>
        <w:t>B</w:t>
      </w:r>
      <w:r w:rsidR="004B59A4" w:rsidRPr="002F0ED8">
        <w:rPr>
          <w:rFonts w:eastAsia="RMTMI" w:cs="RMTMI"/>
          <w:iCs/>
          <w:color w:val="231F20"/>
        </w:rPr>
        <w:t xml:space="preserve">) </w:t>
      </w:r>
      <w:r w:rsidR="004B59A4" w:rsidRPr="002F0ED8">
        <w:rPr>
          <w:rFonts w:eastAsia="MTSYN" w:cs="MTSYN"/>
          <w:color w:val="231F20"/>
        </w:rPr>
        <w:t xml:space="preserve">∩ </w:t>
      </w:r>
      <w:r w:rsidR="004B59A4" w:rsidRPr="002F0ED8">
        <w:rPr>
          <w:rFonts w:eastAsia="RMTMI" w:cs="RMTMI"/>
          <w:iCs/>
          <w:color w:val="231F20"/>
        </w:rPr>
        <w:t>(</w:t>
      </w:r>
      <w:r w:rsidR="004B59A4" w:rsidRPr="002F0ED8">
        <w:rPr>
          <w:rFonts w:eastAsia="RMTMI" w:cs="Times-Italic"/>
          <w:iCs/>
          <w:color w:val="231F20"/>
        </w:rPr>
        <w:t xml:space="preserve">C </w:t>
      </w:r>
      <w:r w:rsidR="004B59A4" w:rsidRPr="002F0ED8">
        <w:rPr>
          <w:rFonts w:eastAsia="MTSYN" w:cs="MTSYN"/>
          <w:color w:val="231F20"/>
        </w:rPr>
        <w:t xml:space="preserve">− </w:t>
      </w:r>
      <w:r w:rsidR="004B59A4" w:rsidRPr="002F0ED8">
        <w:rPr>
          <w:rFonts w:eastAsia="RMTMI" w:cs="Times-Italic"/>
          <w:iCs/>
          <w:color w:val="231F20"/>
        </w:rPr>
        <w:t>B</w:t>
      </w:r>
      <w:r w:rsidR="004B59A4" w:rsidRPr="002F0ED8">
        <w:rPr>
          <w:rFonts w:eastAsia="RMTMI" w:cs="RMTMI"/>
          <w:iCs/>
          <w:color w:val="231F20"/>
        </w:rPr>
        <w:t xml:space="preserve">) </w:t>
      </w:r>
      <w:r w:rsidR="004B59A4" w:rsidRPr="002F0ED8">
        <w:rPr>
          <w:rFonts w:ascii="Cambria Math" w:hAnsi="Cambria Math" w:cs="Cambria Math"/>
          <w:lang w:val=""/>
        </w:rPr>
        <w:t>⊆</w:t>
      </w:r>
      <w:r w:rsidR="004B59A4" w:rsidRPr="002F0ED8">
        <w:rPr>
          <w:rFonts w:eastAsia="MTSYN" w:cs="MTSYN"/>
          <w:color w:val="231F20"/>
        </w:rPr>
        <w:t xml:space="preserve"> </w:t>
      </w:r>
      <w:r w:rsidR="004B59A4" w:rsidRPr="002F0ED8">
        <w:rPr>
          <w:rFonts w:eastAsia="RMTMI" w:cs="RMTMI"/>
          <w:iCs/>
          <w:color w:val="231F20"/>
        </w:rPr>
        <w:t>(</w:t>
      </w:r>
      <w:r w:rsidR="004B59A4" w:rsidRPr="002F0ED8">
        <w:rPr>
          <w:rFonts w:eastAsia="RMTMI" w:cs="Times-Italic"/>
          <w:iCs/>
          <w:color w:val="231F20"/>
        </w:rPr>
        <w:t xml:space="preserve">A </w:t>
      </w:r>
      <w:r w:rsidR="004B59A4" w:rsidRPr="002F0ED8">
        <w:rPr>
          <w:rFonts w:eastAsia="MTSYN" w:cs="MTSYN"/>
          <w:color w:val="231F20"/>
        </w:rPr>
        <w:t xml:space="preserve">∩ </w:t>
      </w:r>
      <w:r w:rsidR="004B59A4" w:rsidRPr="002F0ED8">
        <w:rPr>
          <w:rFonts w:eastAsia="RMTMI" w:cs="Times-Italic"/>
          <w:iCs/>
          <w:color w:val="231F20"/>
        </w:rPr>
        <w:t>C</w:t>
      </w:r>
      <w:r w:rsidR="004B59A4" w:rsidRPr="002F0ED8">
        <w:rPr>
          <w:rFonts w:eastAsia="RMTMI" w:cs="RMTMI"/>
          <w:iCs/>
          <w:color w:val="231F20"/>
        </w:rPr>
        <w:t xml:space="preserve">) </w:t>
      </w:r>
      <w:r w:rsidR="004B59A4" w:rsidRPr="002F0ED8">
        <w:rPr>
          <w:rFonts w:eastAsia="MTSYN" w:cs="MTSYN"/>
          <w:color w:val="231F20"/>
        </w:rPr>
        <w:t xml:space="preserve">– </w:t>
      </w:r>
      <w:r w:rsidR="004B59A4" w:rsidRPr="002F0ED8">
        <w:rPr>
          <w:rFonts w:eastAsia="RMTMI" w:cs="Times-Italic"/>
          <w:iCs/>
          <w:color w:val="231F20"/>
        </w:rPr>
        <w:t>B</w:t>
      </w:r>
      <w:r w:rsidR="004B59A4">
        <w:rPr>
          <w:rFonts w:eastAsia="RMTMI" w:cs="Times-Italic"/>
          <w:iCs/>
          <w:color w:val="231F20"/>
        </w:rPr>
        <w:t>.</w:t>
      </w:r>
    </w:p>
    <w:p w:rsidR="004B59A4" w:rsidRDefault="004B59A4">
      <w:pPr>
        <w:rPr>
          <w:rFonts w:eastAsia="RMTMI" w:cs="Times-Italic"/>
          <w:iCs/>
          <w:color w:val="231F20"/>
        </w:rPr>
      </w:pPr>
    </w:p>
    <w:p w:rsidR="004B59A4" w:rsidRDefault="004B59A4" w:rsidP="004B59A4">
      <w:pPr>
        <w:rPr>
          <w:rFonts w:eastAsia="RMTMI" w:cs="RMTMI"/>
          <w:iCs/>
          <w:color w:val="231F20"/>
        </w:rPr>
      </w:pPr>
      <w:r w:rsidRPr="004B59A4">
        <w:rPr>
          <w:rFonts w:eastAsia="RMTMI" w:cs="RMTMI"/>
          <w:b/>
          <w:iCs/>
          <w:color w:val="231F20"/>
        </w:rPr>
        <w:t>(</w:t>
      </w:r>
      <w:r w:rsidRPr="004B59A4">
        <w:rPr>
          <w:rFonts w:eastAsia="RMTMI" w:cs="Times-Italic"/>
          <w:b/>
          <w:iCs/>
          <w:color w:val="231F20"/>
        </w:rPr>
        <w:t xml:space="preserve">A </w:t>
      </w:r>
      <w:r w:rsidRPr="004B59A4">
        <w:rPr>
          <w:rFonts w:eastAsia="MTSYN" w:cs="MTSYN"/>
          <w:b/>
          <w:color w:val="231F20"/>
        </w:rPr>
        <w:t xml:space="preserve">∩ </w:t>
      </w:r>
      <w:r w:rsidRPr="004B59A4">
        <w:rPr>
          <w:rFonts w:eastAsia="RMTMI" w:cs="Times-Italic"/>
          <w:b/>
          <w:iCs/>
          <w:color w:val="231F20"/>
        </w:rPr>
        <w:t>C</w:t>
      </w:r>
      <w:r w:rsidRPr="004B59A4">
        <w:rPr>
          <w:rFonts w:eastAsia="RMTMI" w:cs="RMTMI"/>
          <w:b/>
          <w:iCs/>
          <w:color w:val="231F20"/>
        </w:rPr>
        <w:t xml:space="preserve">) </w:t>
      </w:r>
      <w:r w:rsidRPr="004B59A4">
        <w:rPr>
          <w:rFonts w:eastAsia="MTSYN" w:cs="MTSYN"/>
          <w:b/>
          <w:color w:val="231F20"/>
        </w:rPr>
        <w:t xml:space="preserve">– </w:t>
      </w:r>
      <w:r w:rsidRPr="004B59A4">
        <w:rPr>
          <w:rFonts w:eastAsia="RMTMI" w:cs="Times-Italic"/>
          <w:b/>
          <w:iCs/>
          <w:color w:val="231F20"/>
        </w:rPr>
        <w:t xml:space="preserve">B </w:t>
      </w:r>
      <w:r w:rsidRPr="004B59A4">
        <w:rPr>
          <w:rFonts w:ascii="Cambria Math" w:hAnsi="Cambria Math" w:cs="Cambria Math"/>
          <w:b/>
          <w:lang w:val=""/>
        </w:rPr>
        <w:t>⊆</w:t>
      </w:r>
      <w:r w:rsidRPr="004B59A4">
        <w:rPr>
          <w:rFonts w:cs="Cambria Math"/>
          <w:b/>
          <w:lang w:val=""/>
        </w:rPr>
        <w:t xml:space="preserve"> </w:t>
      </w:r>
      <w:r w:rsidRPr="004B59A4">
        <w:rPr>
          <w:rFonts w:eastAsia="RMTMI" w:cs="RMTMI"/>
          <w:b/>
          <w:iCs/>
          <w:color w:val="231F20"/>
        </w:rPr>
        <w:t>(</w:t>
      </w:r>
      <w:r w:rsidRPr="004B59A4">
        <w:rPr>
          <w:rFonts w:eastAsia="RMTMI" w:cs="Times-Italic"/>
          <w:b/>
          <w:iCs/>
          <w:color w:val="231F20"/>
        </w:rPr>
        <w:t xml:space="preserve">A </w:t>
      </w:r>
      <w:r w:rsidRPr="004B59A4">
        <w:rPr>
          <w:rFonts w:eastAsia="MTSYN" w:cs="MTSYN"/>
          <w:b/>
          <w:color w:val="231F20"/>
        </w:rPr>
        <w:t xml:space="preserve">− </w:t>
      </w:r>
      <w:r w:rsidRPr="004B59A4">
        <w:rPr>
          <w:rFonts w:eastAsia="RMTMI" w:cs="Times-Italic"/>
          <w:b/>
          <w:iCs/>
          <w:color w:val="231F20"/>
        </w:rPr>
        <w:t>B</w:t>
      </w:r>
      <w:r w:rsidRPr="004B59A4">
        <w:rPr>
          <w:rFonts w:eastAsia="RMTMI" w:cs="RMTMI"/>
          <w:b/>
          <w:iCs/>
          <w:color w:val="231F20"/>
        </w:rPr>
        <w:t xml:space="preserve">) </w:t>
      </w:r>
      <w:r w:rsidRPr="004B59A4">
        <w:rPr>
          <w:rFonts w:eastAsia="MTSYN" w:cs="MTSYN"/>
          <w:b/>
          <w:color w:val="231F20"/>
        </w:rPr>
        <w:t xml:space="preserve">∩ </w:t>
      </w:r>
      <w:r w:rsidRPr="004B59A4">
        <w:rPr>
          <w:rFonts w:eastAsia="RMTMI" w:cs="RMTMI"/>
          <w:b/>
          <w:iCs/>
          <w:color w:val="231F20"/>
        </w:rPr>
        <w:t>(</w:t>
      </w:r>
      <w:r w:rsidRPr="004B59A4">
        <w:rPr>
          <w:rFonts w:eastAsia="RMTMI" w:cs="Times-Italic"/>
          <w:b/>
          <w:iCs/>
          <w:color w:val="231F20"/>
        </w:rPr>
        <w:t xml:space="preserve">C </w:t>
      </w:r>
      <w:r w:rsidRPr="004B59A4">
        <w:rPr>
          <w:rFonts w:eastAsia="MTSYN" w:cs="MTSYN"/>
          <w:b/>
          <w:color w:val="231F20"/>
        </w:rPr>
        <w:t xml:space="preserve">− </w:t>
      </w:r>
      <w:r w:rsidRPr="004B59A4">
        <w:rPr>
          <w:rFonts w:eastAsia="RMTMI" w:cs="Times-Italic"/>
          <w:b/>
          <w:iCs/>
          <w:color w:val="231F20"/>
        </w:rPr>
        <w:t>B</w:t>
      </w:r>
      <w:r w:rsidRPr="004B59A4">
        <w:rPr>
          <w:rFonts w:eastAsia="RMTMI" w:cs="RMTMI"/>
          <w:b/>
          <w:iCs/>
          <w:color w:val="231F20"/>
        </w:rPr>
        <w:t>)</w:t>
      </w:r>
      <w:r>
        <w:rPr>
          <w:rFonts w:eastAsia="RMTMI" w:cs="RMTMI"/>
          <w:b/>
          <w:iCs/>
          <w:color w:val="231F20"/>
        </w:rPr>
        <w:t xml:space="preserve">: </w:t>
      </w:r>
      <w:r>
        <w:rPr>
          <w:rFonts w:eastAsia="RMTMI" w:cs="RMTMI"/>
          <w:iCs/>
          <w:color w:val="231F20"/>
        </w:rPr>
        <w:t xml:space="preserve">Suppose </w:t>
      </w:r>
      <w:r w:rsidRPr="002F0ED8">
        <w:rPr>
          <w:rFonts w:eastAsia="RMTMI" w:cs="Times-Italic"/>
          <w:iCs/>
          <w:color w:val="231F20"/>
        </w:rPr>
        <w:t>that x is any element in</w:t>
      </w:r>
      <w:r>
        <w:rPr>
          <w:rFonts w:eastAsia="RMTMI" w:cs="Times-Italic"/>
          <w:iCs/>
          <w:color w:val="231F20"/>
        </w:rPr>
        <w:t xml:space="preserve"> </w:t>
      </w:r>
      <w:r w:rsidRPr="004B59A4">
        <w:rPr>
          <w:rFonts w:eastAsia="RMTMI" w:cs="RMTMI"/>
          <w:iCs/>
          <w:color w:val="231F20"/>
        </w:rPr>
        <w:t>(</w:t>
      </w:r>
      <w:r w:rsidRPr="004B59A4">
        <w:rPr>
          <w:rFonts w:eastAsia="RMTMI" w:cs="Times-Italic"/>
          <w:iCs/>
          <w:color w:val="231F20"/>
        </w:rPr>
        <w:t xml:space="preserve">A </w:t>
      </w:r>
      <w:r w:rsidRPr="004B59A4">
        <w:rPr>
          <w:rFonts w:eastAsia="MTSYN" w:cs="MTSYN"/>
          <w:color w:val="231F20"/>
        </w:rPr>
        <w:t xml:space="preserve">∩ </w:t>
      </w:r>
      <w:r w:rsidRPr="004B59A4">
        <w:rPr>
          <w:rFonts w:eastAsia="RMTMI" w:cs="Times-Italic"/>
          <w:iCs/>
          <w:color w:val="231F20"/>
        </w:rPr>
        <w:t>C</w:t>
      </w:r>
      <w:r w:rsidRPr="004B59A4">
        <w:rPr>
          <w:rFonts w:eastAsia="RMTMI" w:cs="RMTMI"/>
          <w:iCs/>
          <w:color w:val="231F20"/>
        </w:rPr>
        <w:t xml:space="preserve">) </w:t>
      </w:r>
      <w:r w:rsidRPr="004B59A4">
        <w:rPr>
          <w:rFonts w:eastAsia="MTSYN" w:cs="MTSYN"/>
          <w:color w:val="231F20"/>
        </w:rPr>
        <w:t xml:space="preserve">– </w:t>
      </w:r>
      <w:r w:rsidRPr="004B59A4">
        <w:rPr>
          <w:rFonts w:eastAsia="RMTMI" w:cs="Times-Italic"/>
          <w:iCs/>
          <w:color w:val="231F20"/>
        </w:rPr>
        <w:t>B</w:t>
      </w:r>
      <w:r>
        <w:rPr>
          <w:rFonts w:eastAsia="RMTMI" w:cs="Times-Italic"/>
          <w:iCs/>
          <w:color w:val="231F20"/>
        </w:rPr>
        <w:t xml:space="preserve">. </w:t>
      </w:r>
      <w:r w:rsidRPr="002F0ED8">
        <w:rPr>
          <w:rFonts w:eastAsia="RMTMI" w:cs="RMTMI"/>
          <w:i/>
          <w:iCs/>
          <w:color w:val="231F20"/>
        </w:rPr>
        <w:t xml:space="preserve">[We must show </w:t>
      </w:r>
      <w:r w:rsidRPr="004B59A4">
        <w:rPr>
          <w:rFonts w:eastAsia="RMTMI" w:cs="RMTMI"/>
          <w:i/>
          <w:iCs/>
          <w:color w:val="231F20"/>
        </w:rPr>
        <w:t xml:space="preserve">that </w:t>
      </w:r>
      <w:r w:rsidRPr="004B59A4">
        <w:rPr>
          <w:rFonts w:cs="Times-Italic"/>
          <w:i/>
          <w:iCs/>
          <w:color w:val="231F20"/>
        </w:rPr>
        <w:t xml:space="preserve">x </w:t>
      </w:r>
      <w:r w:rsidRPr="004B59A4">
        <w:rPr>
          <w:rFonts w:ascii="Cambria Math" w:eastAsia="MTSYN" w:hAnsi="Cambria Math" w:cs="Cambria Math"/>
          <w:i/>
          <w:color w:val="231F20"/>
        </w:rPr>
        <w:t>∈</w:t>
      </w:r>
      <w:r w:rsidRPr="004B59A4">
        <w:rPr>
          <w:rFonts w:eastAsia="MTSYN" w:cs="Cambria Math"/>
          <w:i/>
          <w:color w:val="231F20"/>
        </w:rPr>
        <w:t xml:space="preserve"> </w:t>
      </w:r>
      <w:r w:rsidRPr="004B59A4">
        <w:rPr>
          <w:rFonts w:eastAsia="RMTMI" w:cs="RMTMI"/>
          <w:i/>
          <w:iCs/>
          <w:color w:val="231F20"/>
        </w:rPr>
        <w:t>(</w:t>
      </w:r>
      <w:r w:rsidRPr="004B59A4">
        <w:rPr>
          <w:rFonts w:eastAsia="RMTMI" w:cs="Times-Italic"/>
          <w:i/>
          <w:iCs/>
          <w:color w:val="231F20"/>
        </w:rPr>
        <w:t xml:space="preserve">A </w:t>
      </w:r>
      <w:r w:rsidRPr="004B59A4">
        <w:rPr>
          <w:rFonts w:eastAsia="MTSYN" w:cs="MTSYN"/>
          <w:i/>
          <w:color w:val="231F20"/>
        </w:rPr>
        <w:t xml:space="preserve">− </w:t>
      </w:r>
      <w:r w:rsidRPr="004B59A4">
        <w:rPr>
          <w:rFonts w:eastAsia="RMTMI" w:cs="Times-Italic"/>
          <w:i/>
          <w:iCs/>
          <w:color w:val="231F20"/>
        </w:rPr>
        <w:t>B</w:t>
      </w:r>
      <w:r w:rsidRPr="004B59A4">
        <w:rPr>
          <w:rFonts w:eastAsia="RMTMI" w:cs="RMTMI"/>
          <w:i/>
          <w:iCs/>
          <w:color w:val="231F20"/>
        </w:rPr>
        <w:t xml:space="preserve">) </w:t>
      </w:r>
      <w:r w:rsidRPr="004B59A4">
        <w:rPr>
          <w:rFonts w:eastAsia="MTSYN" w:cs="MTSYN"/>
          <w:i/>
          <w:color w:val="231F20"/>
        </w:rPr>
        <w:t xml:space="preserve">∩ </w:t>
      </w:r>
      <w:r w:rsidRPr="004B59A4">
        <w:rPr>
          <w:rFonts w:eastAsia="RMTMI" w:cs="RMTMI"/>
          <w:i/>
          <w:iCs/>
          <w:color w:val="231F20"/>
        </w:rPr>
        <w:t>(</w:t>
      </w:r>
      <w:r w:rsidRPr="004B59A4">
        <w:rPr>
          <w:rFonts w:eastAsia="RMTMI" w:cs="Times-Italic"/>
          <w:i/>
          <w:iCs/>
          <w:color w:val="231F20"/>
        </w:rPr>
        <w:t xml:space="preserve">C </w:t>
      </w:r>
      <w:r w:rsidRPr="004B59A4">
        <w:rPr>
          <w:rFonts w:eastAsia="MTSYN" w:cs="MTSYN"/>
          <w:i/>
          <w:color w:val="231F20"/>
        </w:rPr>
        <w:t xml:space="preserve">− </w:t>
      </w:r>
      <w:r w:rsidRPr="004B59A4">
        <w:rPr>
          <w:rFonts w:eastAsia="RMTMI" w:cs="Times-Italic"/>
          <w:i/>
          <w:iCs/>
          <w:color w:val="231F20"/>
        </w:rPr>
        <w:t>B</w:t>
      </w:r>
      <w:r w:rsidRPr="004B59A4">
        <w:rPr>
          <w:rFonts w:eastAsia="RMTMI" w:cs="RMTMI"/>
          <w:i/>
          <w:iCs/>
          <w:color w:val="231F20"/>
        </w:rPr>
        <w:t>)</w:t>
      </w:r>
      <w:r w:rsidRPr="004B59A4">
        <w:rPr>
          <w:rFonts w:eastAsia="RMTMI" w:cs="Times-Italic"/>
          <w:i/>
          <w:iCs/>
          <w:color w:val="231F20"/>
        </w:rPr>
        <w:t>.]</w:t>
      </w:r>
      <w:r w:rsidR="00296847">
        <w:rPr>
          <w:rFonts w:eastAsia="RMTMI" w:cs="Times-Italic"/>
          <w:i/>
          <w:iCs/>
          <w:color w:val="231F20"/>
        </w:rPr>
        <w:t xml:space="preserve"> </w:t>
      </w:r>
      <w:r w:rsidR="00296847">
        <w:rPr>
          <w:rFonts w:eastAsia="RMTMI" w:cs="Times-Italic"/>
          <w:iCs/>
          <w:color w:val="231F20"/>
        </w:rPr>
        <w:t xml:space="preserve">By definition of set difference </w:t>
      </w:r>
      <w:r w:rsidR="00296847" w:rsidRPr="002F0ED8">
        <w:rPr>
          <w:rFonts w:cs="Times-Italic"/>
          <w:iCs/>
          <w:color w:val="231F20"/>
        </w:rPr>
        <w:t xml:space="preserve">x </w:t>
      </w:r>
      <w:r w:rsidR="00296847" w:rsidRPr="002F0ED8">
        <w:rPr>
          <w:rFonts w:ascii="Cambria Math" w:eastAsia="MTSYN" w:hAnsi="Cambria Math" w:cs="Cambria Math"/>
          <w:color w:val="231F20"/>
        </w:rPr>
        <w:t>∈</w:t>
      </w:r>
      <w:r w:rsidR="00296847">
        <w:rPr>
          <w:rFonts w:ascii="Cambria Math" w:eastAsia="MTSYN" w:hAnsi="Cambria Math" w:cs="Cambria Math"/>
          <w:color w:val="231F20"/>
        </w:rPr>
        <w:t xml:space="preserve"> </w:t>
      </w:r>
      <w:r w:rsidR="00296847" w:rsidRPr="004B59A4">
        <w:rPr>
          <w:rFonts w:eastAsia="RMTMI" w:cs="RMTMI"/>
          <w:iCs/>
          <w:color w:val="231F20"/>
        </w:rPr>
        <w:t>(</w:t>
      </w:r>
      <w:r w:rsidR="00296847" w:rsidRPr="004B59A4">
        <w:rPr>
          <w:rFonts w:eastAsia="RMTMI" w:cs="Times-Italic"/>
          <w:iCs/>
          <w:color w:val="231F20"/>
        </w:rPr>
        <w:t xml:space="preserve">A </w:t>
      </w:r>
      <w:r w:rsidR="00296847" w:rsidRPr="004B59A4">
        <w:rPr>
          <w:rFonts w:eastAsia="MTSYN" w:cs="MTSYN"/>
          <w:color w:val="231F20"/>
        </w:rPr>
        <w:t xml:space="preserve">∩ </w:t>
      </w:r>
      <w:r w:rsidR="00296847" w:rsidRPr="004B59A4">
        <w:rPr>
          <w:rFonts w:eastAsia="RMTMI" w:cs="Times-Italic"/>
          <w:iCs/>
          <w:color w:val="231F20"/>
        </w:rPr>
        <w:t>C</w:t>
      </w:r>
      <w:r w:rsidR="00296847" w:rsidRPr="004B59A4">
        <w:rPr>
          <w:rFonts w:eastAsia="RMTMI" w:cs="RMTMI"/>
          <w:iCs/>
          <w:color w:val="231F20"/>
        </w:rPr>
        <w:t>)</w:t>
      </w:r>
      <w:r w:rsidR="00296847">
        <w:rPr>
          <w:rFonts w:eastAsia="RMTMI" w:cs="RMTMI"/>
          <w:iCs/>
          <w:color w:val="231F20"/>
        </w:rPr>
        <w:t xml:space="preserve"> </w:t>
      </w:r>
      <w:r w:rsidR="00296847" w:rsidRPr="002F0ED8">
        <w:rPr>
          <w:rFonts w:eastAsia="MTSYN" w:cs="Cambria Math"/>
          <w:color w:val="231F20"/>
        </w:rPr>
        <w:t xml:space="preserve">and x </w:t>
      </w:r>
      <w:r w:rsidR="00296847" w:rsidRPr="002F0ED8">
        <w:rPr>
          <w:rFonts w:ascii="Cambria Math" w:hAnsi="Cambria Math" w:cs="Cambria Math"/>
          <w:color w:val="000000"/>
        </w:rPr>
        <w:t>∉</w:t>
      </w:r>
      <w:r w:rsidR="00296847">
        <w:rPr>
          <w:rFonts w:ascii="Cambria Math" w:hAnsi="Cambria Math" w:cs="Cambria Math"/>
          <w:color w:val="000000"/>
        </w:rPr>
        <w:t xml:space="preserve"> </w:t>
      </w:r>
      <w:r w:rsidR="00296847" w:rsidRPr="002F0ED8">
        <w:rPr>
          <w:rFonts w:cs="Lucida Sans Unicode"/>
          <w:color w:val="000000"/>
        </w:rPr>
        <w:t>B</w:t>
      </w:r>
      <w:r w:rsidR="00296847">
        <w:rPr>
          <w:rFonts w:cs="Lucida Sans Unicode"/>
          <w:color w:val="000000"/>
        </w:rPr>
        <w:t xml:space="preserve">. By definition of intersection </w:t>
      </w:r>
      <w:r w:rsidR="00296847" w:rsidRPr="002F0ED8">
        <w:rPr>
          <w:rFonts w:eastAsia="RMTMI" w:cs="RMTMI"/>
          <w:iCs/>
          <w:color w:val="231F20"/>
        </w:rPr>
        <w:t xml:space="preserve">x </w:t>
      </w:r>
      <w:r w:rsidR="00296847" w:rsidRPr="002F0ED8">
        <w:rPr>
          <w:rFonts w:ascii="Cambria Math" w:eastAsia="MTSYN" w:hAnsi="Cambria Math" w:cs="Cambria Math"/>
          <w:color w:val="231F20"/>
        </w:rPr>
        <w:t>∈</w:t>
      </w:r>
      <w:r w:rsidR="00296847" w:rsidRPr="002F0ED8">
        <w:rPr>
          <w:rFonts w:eastAsia="MTSYN" w:cs="Cambria Math"/>
          <w:color w:val="231F20"/>
        </w:rPr>
        <w:t xml:space="preserve"> A</w:t>
      </w:r>
      <w:r w:rsidR="00296847">
        <w:rPr>
          <w:rFonts w:eastAsia="MTSYN" w:cs="Cambria Math"/>
          <w:color w:val="231F20"/>
        </w:rPr>
        <w:t xml:space="preserve"> and </w:t>
      </w:r>
      <w:r w:rsidR="00296847" w:rsidRPr="002F0ED8">
        <w:rPr>
          <w:rFonts w:eastAsia="RMTMI" w:cs="RMTMI"/>
          <w:iCs/>
          <w:color w:val="231F20"/>
        </w:rPr>
        <w:t xml:space="preserve">x </w:t>
      </w:r>
      <w:r w:rsidR="00296847" w:rsidRPr="002F0ED8">
        <w:rPr>
          <w:rFonts w:ascii="Cambria Math" w:eastAsia="MTSYN" w:hAnsi="Cambria Math" w:cs="Cambria Math"/>
          <w:color w:val="231F20"/>
        </w:rPr>
        <w:t>∈</w:t>
      </w:r>
      <w:r w:rsidR="00296847">
        <w:rPr>
          <w:rFonts w:eastAsia="MTSYN" w:cs="Cambria Math"/>
          <w:color w:val="231F20"/>
        </w:rPr>
        <w:t xml:space="preserve"> C. And so by definition of set difference</w:t>
      </w:r>
      <w:r w:rsidR="00E22BEB">
        <w:rPr>
          <w:rFonts w:eastAsia="MTSYN" w:cs="Cambria Math"/>
          <w:color w:val="231F20"/>
        </w:rPr>
        <w:t xml:space="preserve"> </w:t>
      </w:r>
      <w:r w:rsidR="00E22BEB" w:rsidRPr="002F0ED8">
        <w:rPr>
          <w:rFonts w:cs="Times-Italic"/>
          <w:iCs/>
          <w:color w:val="231F20"/>
        </w:rPr>
        <w:t xml:space="preserve">x </w:t>
      </w:r>
      <w:r w:rsidR="00E22BEB" w:rsidRPr="002F0ED8">
        <w:rPr>
          <w:rFonts w:ascii="Cambria Math" w:eastAsia="MTSYN" w:hAnsi="Cambria Math" w:cs="Cambria Math"/>
          <w:color w:val="231F20"/>
        </w:rPr>
        <w:t>∈</w:t>
      </w:r>
      <w:r w:rsidR="00E22BEB" w:rsidRPr="002F0ED8">
        <w:rPr>
          <w:rFonts w:eastAsia="MTSYN" w:cs="Cambria Math"/>
          <w:color w:val="231F20"/>
        </w:rPr>
        <w:t xml:space="preserve"> </w:t>
      </w:r>
      <w:r w:rsidR="00E22BEB" w:rsidRPr="002F0ED8">
        <w:rPr>
          <w:rFonts w:eastAsia="RMTMI" w:cs="RMTMI"/>
          <w:iCs/>
          <w:color w:val="231F20"/>
        </w:rPr>
        <w:t>(</w:t>
      </w:r>
      <w:r w:rsidR="00E22BEB" w:rsidRPr="002F0ED8">
        <w:rPr>
          <w:rFonts w:eastAsia="RMTMI" w:cs="Times-Italic"/>
          <w:iCs/>
          <w:color w:val="231F20"/>
        </w:rPr>
        <w:t xml:space="preserve">A </w:t>
      </w:r>
      <w:r w:rsidR="00E22BEB" w:rsidRPr="002F0ED8">
        <w:rPr>
          <w:rFonts w:eastAsia="MTSYN" w:cs="MTSYN"/>
          <w:color w:val="231F20"/>
        </w:rPr>
        <w:t xml:space="preserve">− </w:t>
      </w:r>
      <w:r w:rsidR="00E22BEB" w:rsidRPr="002F0ED8">
        <w:rPr>
          <w:rFonts w:eastAsia="RMTMI" w:cs="Times-Italic"/>
          <w:iCs/>
          <w:color w:val="231F20"/>
        </w:rPr>
        <w:t>B</w:t>
      </w:r>
      <w:r w:rsidR="00E22BEB" w:rsidRPr="002F0ED8">
        <w:rPr>
          <w:rFonts w:eastAsia="RMTMI" w:cs="RMTMI"/>
          <w:iCs/>
          <w:color w:val="231F20"/>
        </w:rPr>
        <w:t xml:space="preserve">) </w:t>
      </w:r>
      <w:r w:rsidR="00E22BEB" w:rsidRPr="002F0ED8">
        <w:rPr>
          <w:rFonts w:eastAsia="MTSYN" w:cs="MTSYN"/>
          <w:color w:val="231F20"/>
        </w:rPr>
        <w:t xml:space="preserve">and </w:t>
      </w:r>
      <w:r w:rsidR="00E22BEB" w:rsidRPr="002F0ED8">
        <w:rPr>
          <w:rFonts w:cs="Times-Italic"/>
          <w:iCs/>
          <w:color w:val="231F20"/>
        </w:rPr>
        <w:t xml:space="preserve">x </w:t>
      </w:r>
      <w:r w:rsidR="00E22BEB" w:rsidRPr="002F0ED8">
        <w:rPr>
          <w:rFonts w:ascii="Cambria Math" w:eastAsia="MTSYN" w:hAnsi="Cambria Math" w:cs="Cambria Math"/>
          <w:color w:val="231F20"/>
        </w:rPr>
        <w:t>∈</w:t>
      </w:r>
      <w:r w:rsidR="00E22BEB" w:rsidRPr="002F0ED8">
        <w:rPr>
          <w:rFonts w:eastAsia="MTSYN" w:cs="MTSYN"/>
          <w:color w:val="231F20"/>
        </w:rPr>
        <w:t xml:space="preserve"> </w:t>
      </w:r>
      <w:r w:rsidR="00E22BEB" w:rsidRPr="002F0ED8">
        <w:rPr>
          <w:rFonts w:eastAsia="RMTMI" w:cs="RMTMI"/>
          <w:iCs/>
          <w:color w:val="231F20"/>
        </w:rPr>
        <w:t>(</w:t>
      </w:r>
      <w:r w:rsidR="00E22BEB" w:rsidRPr="002F0ED8">
        <w:rPr>
          <w:rFonts w:eastAsia="RMTMI" w:cs="Times-Italic"/>
          <w:iCs/>
          <w:color w:val="231F20"/>
        </w:rPr>
        <w:t xml:space="preserve">C </w:t>
      </w:r>
      <w:r w:rsidR="00E22BEB" w:rsidRPr="002F0ED8">
        <w:rPr>
          <w:rFonts w:eastAsia="MTSYN" w:cs="MTSYN"/>
          <w:color w:val="231F20"/>
        </w:rPr>
        <w:t xml:space="preserve">− </w:t>
      </w:r>
      <w:r w:rsidR="00E22BEB" w:rsidRPr="002F0ED8">
        <w:rPr>
          <w:rFonts w:eastAsia="RMTMI" w:cs="Times-Italic"/>
          <w:iCs/>
          <w:color w:val="231F20"/>
        </w:rPr>
        <w:t>B</w:t>
      </w:r>
      <w:r w:rsidR="00E22BEB" w:rsidRPr="002F0ED8">
        <w:rPr>
          <w:rFonts w:eastAsia="RMTMI" w:cs="RMTMI"/>
          <w:iCs/>
          <w:color w:val="231F20"/>
        </w:rPr>
        <w:t>).</w:t>
      </w:r>
      <w:r w:rsidR="00E22BEB">
        <w:rPr>
          <w:rFonts w:eastAsia="RMTMI" w:cs="RMTMI"/>
          <w:iCs/>
          <w:color w:val="231F20"/>
        </w:rPr>
        <w:t xml:space="preserve"> By definition of intersection </w:t>
      </w:r>
      <w:r w:rsidR="00E22BEB" w:rsidRPr="002F0ED8">
        <w:rPr>
          <w:rFonts w:cs="Times-Italic"/>
          <w:iCs/>
          <w:color w:val="231F20"/>
        </w:rPr>
        <w:t xml:space="preserve">x </w:t>
      </w:r>
      <w:r w:rsidR="00E22BEB" w:rsidRPr="002F0ED8">
        <w:rPr>
          <w:rFonts w:ascii="Cambria Math" w:eastAsia="MTSYN" w:hAnsi="Cambria Math" w:cs="Cambria Math"/>
          <w:color w:val="231F20"/>
        </w:rPr>
        <w:t>∈</w:t>
      </w:r>
      <w:r w:rsidR="00E22BEB">
        <w:rPr>
          <w:rFonts w:ascii="Cambria Math" w:eastAsia="MTSYN" w:hAnsi="Cambria Math" w:cs="Cambria Math"/>
          <w:color w:val="231F20"/>
        </w:rPr>
        <w:t xml:space="preserve"> </w:t>
      </w:r>
      <w:r w:rsidR="00E22BEB" w:rsidRPr="002F0ED8">
        <w:rPr>
          <w:rFonts w:eastAsia="RMTMI" w:cs="RMTMI"/>
          <w:iCs/>
          <w:color w:val="231F20"/>
        </w:rPr>
        <w:t>(</w:t>
      </w:r>
      <w:r w:rsidR="00E22BEB" w:rsidRPr="002F0ED8">
        <w:rPr>
          <w:rFonts w:eastAsia="RMTMI" w:cs="Times-Italic"/>
          <w:iCs/>
          <w:color w:val="231F20"/>
        </w:rPr>
        <w:t xml:space="preserve">A </w:t>
      </w:r>
      <w:r w:rsidR="00E22BEB" w:rsidRPr="002F0ED8">
        <w:rPr>
          <w:rFonts w:eastAsia="MTSYN" w:cs="MTSYN"/>
          <w:color w:val="231F20"/>
        </w:rPr>
        <w:t xml:space="preserve">− </w:t>
      </w:r>
      <w:r w:rsidR="00E22BEB" w:rsidRPr="002F0ED8">
        <w:rPr>
          <w:rFonts w:eastAsia="RMTMI" w:cs="Times-Italic"/>
          <w:iCs/>
          <w:color w:val="231F20"/>
        </w:rPr>
        <w:t>B</w:t>
      </w:r>
      <w:r w:rsidR="00E22BEB" w:rsidRPr="002F0ED8">
        <w:rPr>
          <w:rFonts w:eastAsia="RMTMI" w:cs="RMTMI"/>
          <w:iCs/>
          <w:color w:val="231F20"/>
        </w:rPr>
        <w:t xml:space="preserve">) </w:t>
      </w:r>
      <w:r w:rsidR="00E22BEB" w:rsidRPr="002F0ED8">
        <w:rPr>
          <w:rFonts w:eastAsia="MTSYN" w:cs="MTSYN"/>
          <w:color w:val="231F20"/>
        </w:rPr>
        <w:t xml:space="preserve">∩ </w:t>
      </w:r>
      <w:r w:rsidR="00E22BEB" w:rsidRPr="002F0ED8">
        <w:rPr>
          <w:rFonts w:eastAsia="RMTMI" w:cs="RMTMI"/>
          <w:iCs/>
          <w:color w:val="231F20"/>
        </w:rPr>
        <w:t>(</w:t>
      </w:r>
      <w:r w:rsidR="00E22BEB" w:rsidRPr="002F0ED8">
        <w:rPr>
          <w:rFonts w:eastAsia="RMTMI" w:cs="Times-Italic"/>
          <w:iCs/>
          <w:color w:val="231F20"/>
        </w:rPr>
        <w:t xml:space="preserve">C </w:t>
      </w:r>
      <w:r w:rsidR="00E22BEB" w:rsidRPr="002F0ED8">
        <w:rPr>
          <w:rFonts w:eastAsia="MTSYN" w:cs="MTSYN"/>
          <w:color w:val="231F20"/>
        </w:rPr>
        <w:t xml:space="preserve">− </w:t>
      </w:r>
      <w:r w:rsidR="00E22BEB" w:rsidRPr="002F0ED8">
        <w:rPr>
          <w:rFonts w:eastAsia="RMTMI" w:cs="Times-Italic"/>
          <w:iCs/>
          <w:color w:val="231F20"/>
        </w:rPr>
        <w:t>B</w:t>
      </w:r>
      <w:r w:rsidR="00E22BEB" w:rsidRPr="002F0ED8">
        <w:rPr>
          <w:rFonts w:eastAsia="RMTMI" w:cs="RMTMI"/>
          <w:iCs/>
          <w:color w:val="231F20"/>
        </w:rPr>
        <w:t>).</w:t>
      </w:r>
      <w:r w:rsidR="00E22BEB">
        <w:rPr>
          <w:rFonts w:eastAsia="RMTMI" w:cs="RMTMI"/>
          <w:iCs/>
          <w:color w:val="231F20"/>
        </w:rPr>
        <w:t xml:space="preserve"> So, </w:t>
      </w:r>
      <w:r w:rsidR="00E22BEB" w:rsidRPr="002F0ED8">
        <w:rPr>
          <w:rFonts w:eastAsia="RMTMI" w:cs="RMTMI"/>
          <w:iCs/>
          <w:color w:val="231F20"/>
        </w:rPr>
        <w:t>(</w:t>
      </w:r>
      <w:r w:rsidR="00E22BEB" w:rsidRPr="002F0ED8">
        <w:rPr>
          <w:rFonts w:eastAsia="RMTMI" w:cs="Times-Italic"/>
          <w:iCs/>
          <w:color w:val="231F20"/>
        </w:rPr>
        <w:t xml:space="preserve">A </w:t>
      </w:r>
      <w:r w:rsidR="00E22BEB" w:rsidRPr="002F0ED8">
        <w:rPr>
          <w:rFonts w:eastAsia="MTSYN" w:cs="MTSYN"/>
          <w:color w:val="231F20"/>
        </w:rPr>
        <w:t xml:space="preserve">∩ </w:t>
      </w:r>
      <w:r w:rsidR="00E22BEB" w:rsidRPr="002F0ED8">
        <w:rPr>
          <w:rFonts w:eastAsia="RMTMI" w:cs="Times-Italic"/>
          <w:iCs/>
          <w:color w:val="231F20"/>
        </w:rPr>
        <w:t>C</w:t>
      </w:r>
      <w:r w:rsidR="00E22BEB" w:rsidRPr="002F0ED8">
        <w:rPr>
          <w:rFonts w:eastAsia="RMTMI" w:cs="RMTMI"/>
          <w:iCs/>
          <w:color w:val="231F20"/>
        </w:rPr>
        <w:t xml:space="preserve">) </w:t>
      </w:r>
      <w:r w:rsidR="00E22BEB" w:rsidRPr="002F0ED8">
        <w:rPr>
          <w:rFonts w:eastAsia="MTSYN" w:cs="MTSYN"/>
          <w:color w:val="231F20"/>
        </w:rPr>
        <w:t xml:space="preserve">– </w:t>
      </w:r>
      <w:r w:rsidR="00E22BEB" w:rsidRPr="002F0ED8">
        <w:rPr>
          <w:rFonts w:eastAsia="RMTMI" w:cs="Times-Italic"/>
          <w:iCs/>
          <w:color w:val="231F20"/>
        </w:rPr>
        <w:t xml:space="preserve">B </w:t>
      </w:r>
      <w:r w:rsidR="00E22BEB" w:rsidRPr="002F0ED8">
        <w:rPr>
          <w:rFonts w:ascii="Cambria Math" w:hAnsi="Cambria Math" w:cs="Cambria Math"/>
          <w:lang w:val=""/>
        </w:rPr>
        <w:t>⊆</w:t>
      </w:r>
      <w:r w:rsidR="00E22BEB" w:rsidRPr="002F0ED8">
        <w:rPr>
          <w:rFonts w:cs="Cambria Math"/>
          <w:lang w:val=""/>
        </w:rPr>
        <w:t xml:space="preserve"> </w:t>
      </w:r>
      <w:r w:rsidR="00E22BEB" w:rsidRPr="002F0ED8">
        <w:rPr>
          <w:rFonts w:eastAsia="RMTMI" w:cs="RMTMI"/>
          <w:iCs/>
          <w:color w:val="231F20"/>
        </w:rPr>
        <w:t>(</w:t>
      </w:r>
      <w:r w:rsidR="00E22BEB" w:rsidRPr="002F0ED8">
        <w:rPr>
          <w:rFonts w:eastAsia="RMTMI" w:cs="Times-Italic"/>
          <w:iCs/>
          <w:color w:val="231F20"/>
        </w:rPr>
        <w:t xml:space="preserve">A </w:t>
      </w:r>
      <w:r w:rsidR="00E22BEB" w:rsidRPr="002F0ED8">
        <w:rPr>
          <w:rFonts w:eastAsia="MTSYN" w:cs="MTSYN"/>
          <w:color w:val="231F20"/>
        </w:rPr>
        <w:t xml:space="preserve">− </w:t>
      </w:r>
      <w:r w:rsidR="00E22BEB" w:rsidRPr="002F0ED8">
        <w:rPr>
          <w:rFonts w:eastAsia="RMTMI" w:cs="Times-Italic"/>
          <w:iCs/>
          <w:color w:val="231F20"/>
        </w:rPr>
        <w:t>B</w:t>
      </w:r>
      <w:r w:rsidR="00E22BEB" w:rsidRPr="002F0ED8">
        <w:rPr>
          <w:rFonts w:eastAsia="RMTMI" w:cs="RMTMI"/>
          <w:iCs/>
          <w:color w:val="231F20"/>
        </w:rPr>
        <w:t xml:space="preserve">) </w:t>
      </w:r>
      <w:r w:rsidR="00E22BEB" w:rsidRPr="002F0ED8">
        <w:rPr>
          <w:rFonts w:eastAsia="MTSYN" w:cs="MTSYN"/>
          <w:color w:val="231F20"/>
        </w:rPr>
        <w:t xml:space="preserve">∩ </w:t>
      </w:r>
      <w:r w:rsidR="00E22BEB" w:rsidRPr="002F0ED8">
        <w:rPr>
          <w:rFonts w:eastAsia="RMTMI" w:cs="RMTMI"/>
          <w:iCs/>
          <w:color w:val="231F20"/>
        </w:rPr>
        <w:t>(</w:t>
      </w:r>
      <w:r w:rsidR="00E22BEB" w:rsidRPr="002F0ED8">
        <w:rPr>
          <w:rFonts w:eastAsia="RMTMI" w:cs="Times-Italic"/>
          <w:iCs/>
          <w:color w:val="231F20"/>
        </w:rPr>
        <w:t xml:space="preserve">C </w:t>
      </w:r>
      <w:r w:rsidR="00E22BEB" w:rsidRPr="002F0ED8">
        <w:rPr>
          <w:rFonts w:eastAsia="MTSYN" w:cs="MTSYN"/>
          <w:color w:val="231F20"/>
        </w:rPr>
        <w:t xml:space="preserve">− </w:t>
      </w:r>
      <w:r w:rsidR="00E22BEB" w:rsidRPr="002F0ED8">
        <w:rPr>
          <w:rFonts w:eastAsia="RMTMI" w:cs="Times-Italic"/>
          <w:iCs/>
          <w:color w:val="231F20"/>
        </w:rPr>
        <w:t>B</w:t>
      </w:r>
      <w:r w:rsidR="00E22BEB" w:rsidRPr="002F0ED8">
        <w:rPr>
          <w:rFonts w:eastAsia="RMTMI" w:cs="RMTMI"/>
          <w:iCs/>
          <w:color w:val="231F20"/>
        </w:rPr>
        <w:t>).</w:t>
      </w:r>
    </w:p>
    <w:p w:rsidR="00E22BEB" w:rsidRDefault="00E22BEB" w:rsidP="004B59A4">
      <w:pPr>
        <w:rPr>
          <w:rFonts w:eastAsia="RMTMI" w:cs="RMTMI"/>
          <w:iCs/>
          <w:color w:val="231F20"/>
        </w:rPr>
      </w:pPr>
    </w:p>
    <w:p w:rsidR="00E22BEB" w:rsidRDefault="00E22BEB" w:rsidP="004B59A4">
      <w:pPr>
        <w:rPr>
          <w:rFonts w:eastAsia="RMTMI" w:cs="RMTMI"/>
          <w:iCs/>
          <w:color w:val="231F20"/>
        </w:rPr>
      </w:pPr>
    </w:p>
    <w:p w:rsidR="00E22BEB" w:rsidRDefault="00E22BEB" w:rsidP="004B59A4">
      <w:pPr>
        <w:rPr>
          <w:rFonts w:eastAsia="RMTMI" w:cs="RMTMI"/>
          <w:iCs/>
          <w:color w:val="231F20"/>
        </w:rPr>
      </w:pPr>
    </w:p>
    <w:p w:rsidR="00E22BEB" w:rsidRDefault="00E22BEB" w:rsidP="004B59A4">
      <w:pPr>
        <w:rPr>
          <w:rFonts w:eastAsia="RMTMI" w:cs="RMTMI"/>
          <w:iCs/>
          <w:color w:val="231F20"/>
        </w:rPr>
      </w:pPr>
    </w:p>
    <w:p w:rsidR="00E22BEB" w:rsidRPr="00FB7D62" w:rsidRDefault="00E22BEB" w:rsidP="004B59A4">
      <w:pPr>
        <w:rPr>
          <w:rFonts w:eastAsia="RMTMI" w:cs="RMTMI"/>
          <w:b/>
          <w:iCs/>
          <w:color w:val="231F20"/>
          <w:u w:val="single"/>
        </w:rPr>
      </w:pPr>
      <w:r w:rsidRPr="00FB7D62">
        <w:rPr>
          <w:rFonts w:eastAsia="RMTMI" w:cs="RMTMI"/>
          <w:b/>
          <w:iCs/>
          <w:color w:val="231F20"/>
        </w:rPr>
        <w:lastRenderedPageBreak/>
        <w:t xml:space="preserve">17. </w:t>
      </w:r>
      <w:r w:rsidR="000E5D28" w:rsidRPr="00FB7D62">
        <w:rPr>
          <w:rFonts w:eastAsia="RMTMI" w:cs="RMTMI"/>
          <w:b/>
          <w:iCs/>
          <w:color w:val="231F20"/>
          <w:u w:val="single"/>
        </w:rPr>
        <w:t>Proof:</w:t>
      </w:r>
    </w:p>
    <w:p w:rsidR="008915DA" w:rsidRPr="00FB7D62" w:rsidRDefault="001D418E" w:rsidP="004B59A4">
      <w:pPr>
        <w:rPr>
          <w:rFonts w:cs="Cambria Math"/>
          <w:lang w:val=""/>
        </w:rPr>
      </w:pPr>
      <w:r w:rsidRPr="00FB7D62">
        <w:rPr>
          <w:rFonts w:eastAsia="RMTMI" w:cs="RMTMI"/>
          <w:iCs/>
          <w:color w:val="231F20"/>
        </w:rPr>
        <w:t xml:space="preserve">Suppose A, B, and C are </w:t>
      </w:r>
      <w:r w:rsidR="008915DA" w:rsidRPr="00FB7D62">
        <w:rPr>
          <w:rFonts w:eastAsia="RMTMI" w:cs="RMTMI"/>
          <w:iCs/>
          <w:color w:val="231F20"/>
        </w:rPr>
        <w:t xml:space="preserve">any </w:t>
      </w:r>
      <w:r w:rsidRPr="00FB7D62">
        <w:rPr>
          <w:rFonts w:eastAsia="RMTMI" w:cs="RMTMI"/>
          <w:iCs/>
          <w:color w:val="231F20"/>
        </w:rPr>
        <w:t xml:space="preserve">sets such that A </w:t>
      </w:r>
      <w:r w:rsidRPr="00FB7D62">
        <w:rPr>
          <w:rFonts w:ascii="Cambria Math" w:hAnsi="Cambria Math" w:cs="Cambria Math"/>
          <w:lang w:val=""/>
        </w:rPr>
        <w:t>⊆</w:t>
      </w:r>
      <w:r w:rsidRPr="00FB7D62">
        <w:rPr>
          <w:rFonts w:cs="Cambria Math"/>
          <w:lang w:val=""/>
        </w:rPr>
        <w:t xml:space="preserve"> C and B </w:t>
      </w:r>
      <w:r w:rsidRPr="00FB7D62">
        <w:rPr>
          <w:rFonts w:ascii="Cambria Math" w:hAnsi="Cambria Math" w:cs="Cambria Math"/>
          <w:lang w:val=""/>
        </w:rPr>
        <w:t>⊆</w:t>
      </w:r>
      <w:r w:rsidRPr="00FB7D62">
        <w:rPr>
          <w:rFonts w:cs="Cambria Math"/>
          <w:lang w:val=""/>
        </w:rPr>
        <w:t xml:space="preserve"> C. </w:t>
      </w:r>
      <w:r w:rsidR="008915DA" w:rsidRPr="00FB7D62">
        <w:rPr>
          <w:rFonts w:cs="Cambria Math"/>
          <w:lang w:val=""/>
        </w:rPr>
        <w:t>Suppose that x is any element of</w:t>
      </w:r>
      <w:r w:rsidRPr="00FB7D62">
        <w:rPr>
          <w:rFonts w:cs="Cambria Math"/>
          <w:lang w:val=""/>
        </w:rPr>
        <w:t xml:space="preserve"> </w:t>
      </w:r>
      <w:r w:rsidRPr="00FB7D62">
        <w:rPr>
          <w:lang w:val=""/>
        </w:rPr>
        <w:t xml:space="preserve">A </w:t>
      </w:r>
      <w:r w:rsidRPr="00FB7D62">
        <w:rPr>
          <w:rFonts w:ascii="Cambria Math" w:hAnsi="Cambria Math" w:cs="Cambria Math"/>
          <w:lang w:val=""/>
        </w:rPr>
        <w:t>∪</w:t>
      </w:r>
      <w:r w:rsidRPr="00FB7D62">
        <w:rPr>
          <w:lang w:val=""/>
        </w:rPr>
        <w:t xml:space="preserve"> B</w:t>
      </w:r>
      <w:r w:rsidRPr="00FB7D62">
        <w:rPr>
          <w:rFonts w:cs="Cambria Math"/>
          <w:lang w:val=""/>
        </w:rPr>
        <w:t>.</w:t>
      </w:r>
      <w:r w:rsidR="008915DA" w:rsidRPr="00FB7D62">
        <w:rPr>
          <w:rFonts w:cs="Cambria Math"/>
          <w:lang w:val=""/>
        </w:rPr>
        <w:t xml:space="preserve"> Then by definition of union, </w:t>
      </w:r>
      <w:r w:rsidR="008915DA" w:rsidRPr="00FB7D62">
        <w:rPr>
          <w:rFonts w:eastAsia="RMTMI" w:cs="RMTMI"/>
          <w:iCs/>
          <w:color w:val="231F20"/>
        </w:rPr>
        <w:t xml:space="preserve">x </w:t>
      </w:r>
      <w:r w:rsidR="008915DA" w:rsidRPr="00FB7D62">
        <w:rPr>
          <w:rFonts w:ascii="Cambria Math" w:eastAsia="MTSYN" w:hAnsi="Cambria Math" w:cs="Cambria Math"/>
          <w:color w:val="231F20"/>
        </w:rPr>
        <w:t>∈</w:t>
      </w:r>
      <w:r w:rsidR="008915DA" w:rsidRPr="00FB7D62">
        <w:rPr>
          <w:rFonts w:eastAsia="MTSYN" w:cs="Cambria Math"/>
          <w:color w:val="231F20"/>
        </w:rPr>
        <w:t xml:space="preserve"> A or </w:t>
      </w:r>
      <w:r w:rsidR="008915DA" w:rsidRPr="00FB7D62">
        <w:rPr>
          <w:rFonts w:eastAsia="RMTMI" w:cs="RMTMI"/>
          <w:iCs/>
          <w:color w:val="231F20"/>
        </w:rPr>
        <w:t xml:space="preserve">x </w:t>
      </w:r>
      <w:r w:rsidR="008915DA" w:rsidRPr="00FB7D62">
        <w:rPr>
          <w:rFonts w:ascii="Cambria Math" w:eastAsia="MTSYN" w:hAnsi="Cambria Math" w:cs="Cambria Math"/>
          <w:color w:val="231F20"/>
        </w:rPr>
        <w:t>∈</w:t>
      </w:r>
      <w:r w:rsidR="008915DA" w:rsidRPr="00FB7D62">
        <w:rPr>
          <w:rFonts w:eastAsia="MTSYN" w:cs="Cambria Math"/>
          <w:color w:val="231F20"/>
        </w:rPr>
        <w:t xml:space="preserve"> B and by definition of subsets </w:t>
      </w:r>
      <w:r w:rsidR="008915DA" w:rsidRPr="00FB7D62">
        <w:rPr>
          <w:rFonts w:eastAsia="RMTMI" w:cs="RMTMI"/>
          <w:iCs/>
          <w:color w:val="231F20"/>
        </w:rPr>
        <w:t xml:space="preserve">x </w:t>
      </w:r>
      <w:r w:rsidR="008915DA" w:rsidRPr="00FB7D62">
        <w:rPr>
          <w:rFonts w:ascii="Cambria Math" w:eastAsia="MTSYN" w:hAnsi="Cambria Math" w:cs="Cambria Math"/>
          <w:color w:val="231F20"/>
        </w:rPr>
        <w:t>∈</w:t>
      </w:r>
      <w:r w:rsidR="008915DA" w:rsidRPr="00FB7D62">
        <w:rPr>
          <w:rFonts w:eastAsia="MTSYN" w:cs="Cambria Math"/>
          <w:color w:val="231F20"/>
        </w:rPr>
        <w:t xml:space="preserve"> C. Therefore </w:t>
      </w:r>
      <w:r w:rsidR="008915DA" w:rsidRPr="00FB7D62">
        <w:rPr>
          <w:lang w:val=""/>
        </w:rPr>
        <w:t xml:space="preserve">A </w:t>
      </w:r>
      <w:r w:rsidR="008915DA" w:rsidRPr="00FB7D62">
        <w:rPr>
          <w:rFonts w:ascii="Cambria Math" w:hAnsi="Cambria Math" w:cs="Cambria Math"/>
          <w:lang w:val=""/>
        </w:rPr>
        <w:t>∪</w:t>
      </w:r>
      <w:r w:rsidR="008915DA" w:rsidRPr="00FB7D62">
        <w:rPr>
          <w:lang w:val=""/>
        </w:rPr>
        <w:t xml:space="preserve"> B </w:t>
      </w:r>
      <w:r w:rsidR="008915DA" w:rsidRPr="00FB7D62">
        <w:rPr>
          <w:rFonts w:ascii="Cambria Math" w:hAnsi="Cambria Math" w:cs="Cambria Math"/>
          <w:lang w:val=""/>
        </w:rPr>
        <w:t>⊆</w:t>
      </w:r>
      <w:r w:rsidR="008915DA" w:rsidRPr="00FB7D62">
        <w:rPr>
          <w:rFonts w:cs="Cambria Math"/>
          <w:lang w:val=""/>
        </w:rPr>
        <w:t xml:space="preserve"> C.</w:t>
      </w:r>
    </w:p>
    <w:p w:rsidR="00FC45D5" w:rsidRPr="00FB7D62" w:rsidRDefault="00FC45D5" w:rsidP="004B59A4">
      <w:pPr>
        <w:rPr>
          <w:rFonts w:cs="Cambria Math"/>
          <w:lang w:val=""/>
        </w:rPr>
      </w:pPr>
    </w:p>
    <w:p w:rsidR="00FC45D5" w:rsidRPr="00FB7D62" w:rsidRDefault="00FC45D5" w:rsidP="004B59A4">
      <w:pPr>
        <w:rPr>
          <w:rFonts w:cs="Cambria Math"/>
          <w:b/>
          <w:u w:val="single"/>
          <w:lang w:val=""/>
        </w:rPr>
      </w:pPr>
      <w:r w:rsidRPr="00FB7D62">
        <w:rPr>
          <w:rFonts w:cs="Cambria Math"/>
          <w:b/>
          <w:lang w:val=""/>
        </w:rPr>
        <w:t xml:space="preserve">31. </w:t>
      </w:r>
      <w:r w:rsidRPr="00FB7D62">
        <w:rPr>
          <w:rFonts w:cs="Cambria Math"/>
          <w:b/>
          <w:u w:val="single"/>
          <w:lang w:val=""/>
        </w:rPr>
        <w:t>Proof:</w:t>
      </w:r>
    </w:p>
    <w:p w:rsidR="009E4D5A" w:rsidRDefault="009E4D5A" w:rsidP="009E4D5A">
      <w:pPr>
        <w:rPr>
          <w:rFonts w:eastAsia="MTSYN" w:cs="MTSYN"/>
          <w:color w:val="231F20"/>
        </w:rPr>
      </w:pPr>
      <w:r w:rsidRPr="00FB7D62">
        <w:rPr>
          <w:rFonts w:cs="Cambria Math"/>
          <w:lang w:val=""/>
        </w:rPr>
        <w:t xml:space="preserve">Let A and B be any sets such that B </w:t>
      </w:r>
      <w:r w:rsidRPr="00FB7D62">
        <w:rPr>
          <w:rFonts w:ascii="Cambria Math" w:hAnsi="Cambria Math" w:cs="Cambria Math"/>
          <w:lang w:val=""/>
        </w:rPr>
        <w:t>⊆</w:t>
      </w:r>
      <w:r w:rsidRPr="00FB7D62">
        <w:rPr>
          <w:rFonts w:cs="Cambria Math"/>
          <w:lang w:val=""/>
        </w:rPr>
        <w:t xml:space="preserve"> A</w:t>
      </w:r>
      <w:r w:rsidRPr="00FB7D62">
        <w:rPr>
          <w:rFonts w:cs="Cambria Math"/>
          <w:vertAlign w:val="superscript"/>
          <w:lang w:val=""/>
        </w:rPr>
        <w:t>C</w:t>
      </w:r>
      <w:r w:rsidRPr="00FB7D62">
        <w:rPr>
          <w:rFonts w:cs="Cambria Math"/>
          <w:lang w:val=""/>
        </w:rPr>
        <w:t xml:space="preserve">. </w:t>
      </w:r>
      <w:r w:rsidR="00FB7D62" w:rsidRPr="00FB7D62">
        <w:rPr>
          <w:rFonts w:cs="Cambria Math"/>
          <w:lang w:val=""/>
        </w:rPr>
        <w:t xml:space="preserve"> We must show that A </w:t>
      </w:r>
      <w:r w:rsidR="00FB7D62" w:rsidRPr="00FB7D62">
        <w:rPr>
          <w:rFonts w:eastAsia="MTSYN" w:cs="MTSYN"/>
          <w:color w:val="231F20"/>
        </w:rPr>
        <w:t xml:space="preserve">∩ B = </w:t>
      </w:r>
      <w:r w:rsidR="00FB7D62" w:rsidRPr="00FB7D62">
        <w:rPr>
          <w:rFonts w:ascii="Cambria Math" w:eastAsia="MTSYN" w:hAnsi="Cambria Math" w:cs="Cambria Math"/>
          <w:color w:val="231F20"/>
        </w:rPr>
        <w:t>∅</w:t>
      </w:r>
      <w:r w:rsidR="00FB7D62" w:rsidRPr="00FB7D62">
        <w:rPr>
          <w:rFonts w:eastAsia="MTSYN" w:cs="MTSYN"/>
          <w:color w:val="231F20"/>
        </w:rPr>
        <w:t>.</w:t>
      </w:r>
      <w:r w:rsidR="00FB7D62" w:rsidRPr="00FB7D62">
        <w:rPr>
          <w:rFonts w:cs="Cambria Math"/>
          <w:lang w:val=""/>
        </w:rPr>
        <w:t xml:space="preserve"> Suppose not. That is suppose there is an element x in A </w:t>
      </w:r>
      <w:r w:rsidR="00FB7D62" w:rsidRPr="00FB7D62">
        <w:rPr>
          <w:rFonts w:eastAsia="MTSYN" w:cs="MTSYN"/>
          <w:color w:val="231F20"/>
        </w:rPr>
        <w:t xml:space="preserve">∩ B. By definition of intersection </w:t>
      </w:r>
      <w:r w:rsidR="00FB7D62" w:rsidRPr="00FB7D62">
        <w:rPr>
          <w:rFonts w:eastAsia="RMTMI" w:cs="RMTMI"/>
          <w:iCs/>
          <w:color w:val="231F20"/>
        </w:rPr>
        <w:t xml:space="preserve">x </w:t>
      </w:r>
      <w:r w:rsidR="00FB7D62" w:rsidRPr="00FB7D62">
        <w:rPr>
          <w:rFonts w:ascii="Cambria Math" w:eastAsia="MTSYN" w:hAnsi="Cambria Math" w:cs="Cambria Math"/>
          <w:color w:val="231F20"/>
        </w:rPr>
        <w:t>∈</w:t>
      </w:r>
      <w:r w:rsidR="00FB7D62" w:rsidRPr="00FB7D62">
        <w:rPr>
          <w:rFonts w:eastAsia="MTSYN" w:cs="Cambria Math"/>
          <w:color w:val="231F20"/>
        </w:rPr>
        <w:t xml:space="preserve"> A and </w:t>
      </w:r>
      <w:r w:rsidR="00FB7D62" w:rsidRPr="00FB7D62">
        <w:rPr>
          <w:rFonts w:eastAsia="RMTMI" w:cs="RMTMI"/>
          <w:iCs/>
          <w:color w:val="231F20"/>
        </w:rPr>
        <w:t xml:space="preserve">x </w:t>
      </w:r>
      <w:r w:rsidR="00FB7D62" w:rsidRPr="00FB7D62">
        <w:rPr>
          <w:rFonts w:ascii="Cambria Math" w:eastAsia="MTSYN" w:hAnsi="Cambria Math" w:cs="Cambria Math"/>
          <w:color w:val="231F20"/>
        </w:rPr>
        <w:t>∈</w:t>
      </w:r>
      <w:r w:rsidR="00FB7D62" w:rsidRPr="00FB7D62">
        <w:rPr>
          <w:rFonts w:eastAsia="MTSYN" w:cs="Cambria Math"/>
          <w:color w:val="231F20"/>
        </w:rPr>
        <w:t xml:space="preserve"> B. Then since </w:t>
      </w:r>
      <w:r w:rsidR="00FB7D62" w:rsidRPr="00FB7D62">
        <w:rPr>
          <w:rFonts w:cs="Cambria Math"/>
          <w:lang w:val=""/>
        </w:rPr>
        <w:t xml:space="preserve">B </w:t>
      </w:r>
      <w:r w:rsidR="00FB7D62" w:rsidRPr="00FB7D62">
        <w:rPr>
          <w:rFonts w:ascii="Cambria Math" w:hAnsi="Cambria Math" w:cs="Cambria Math"/>
          <w:lang w:val=""/>
        </w:rPr>
        <w:t>⊆</w:t>
      </w:r>
      <w:r w:rsidR="00FB7D62" w:rsidRPr="00FB7D62">
        <w:rPr>
          <w:rFonts w:cs="Cambria Math"/>
          <w:lang w:val=""/>
        </w:rPr>
        <w:t xml:space="preserve"> A</w:t>
      </w:r>
      <w:r w:rsidR="00FB7D62" w:rsidRPr="00FB7D62">
        <w:rPr>
          <w:rFonts w:cs="Cambria Math"/>
          <w:vertAlign w:val="superscript"/>
          <w:lang w:val=""/>
        </w:rPr>
        <w:t>C</w:t>
      </w:r>
      <w:r w:rsidR="00FB7D62" w:rsidRPr="00FB7D62">
        <w:rPr>
          <w:rFonts w:cs="Cambria Math"/>
          <w:lang w:val=""/>
        </w:rPr>
        <w:t>,</w:t>
      </w:r>
      <w:r w:rsidR="00FB7D62" w:rsidRPr="00FB7D62">
        <w:rPr>
          <w:rFonts w:eastAsia="MTSYN" w:cs="Cambria Math"/>
          <w:color w:val="231F20"/>
        </w:rPr>
        <w:t xml:space="preserve"> </w:t>
      </w:r>
      <w:r w:rsidR="00FB7D62" w:rsidRPr="00FB7D62">
        <w:rPr>
          <w:rFonts w:eastAsia="RMTMI" w:cs="RMTMI"/>
          <w:iCs/>
          <w:color w:val="231F20"/>
        </w:rPr>
        <w:t xml:space="preserve">x </w:t>
      </w:r>
      <w:r w:rsidR="00FB7D62" w:rsidRPr="00FB7D62">
        <w:rPr>
          <w:rFonts w:ascii="Cambria Math" w:eastAsia="MTSYN" w:hAnsi="Cambria Math" w:cs="Cambria Math"/>
          <w:color w:val="231F20"/>
        </w:rPr>
        <w:t>∈</w:t>
      </w:r>
      <w:r w:rsidR="00FB7D62" w:rsidRPr="00FB7D62">
        <w:rPr>
          <w:rFonts w:eastAsia="MTSYN" w:cs="Cambria Math"/>
          <w:color w:val="231F20"/>
        </w:rPr>
        <w:t xml:space="preserve"> </w:t>
      </w:r>
      <w:r w:rsidR="00FB7D62" w:rsidRPr="00FB7D62">
        <w:rPr>
          <w:rFonts w:cs="Cambria Math"/>
          <w:lang w:val=""/>
        </w:rPr>
        <w:t>A</w:t>
      </w:r>
      <w:r w:rsidR="00FB7D62" w:rsidRPr="00FB7D62">
        <w:rPr>
          <w:rFonts w:cs="Cambria Math"/>
          <w:vertAlign w:val="superscript"/>
          <w:lang w:val=""/>
        </w:rPr>
        <w:t>C</w:t>
      </w:r>
      <w:r w:rsidR="00FB7D62" w:rsidRPr="00FB7D62">
        <w:rPr>
          <w:rFonts w:cs="Cambria Math"/>
          <w:lang w:val=""/>
        </w:rPr>
        <w:t xml:space="preserve"> by definition of subset. But from definition of complement </w:t>
      </w:r>
      <w:r w:rsidR="00FB7D62" w:rsidRPr="00FB7D62">
        <w:rPr>
          <w:rFonts w:eastAsia="MTSYN" w:cs="Cambria Math"/>
          <w:color w:val="231F20"/>
        </w:rPr>
        <w:t xml:space="preserve">x </w:t>
      </w:r>
      <w:r w:rsidR="00FB7D62" w:rsidRPr="00FB7D62">
        <w:rPr>
          <w:rFonts w:ascii="Cambria Math" w:hAnsi="Cambria Math" w:cs="Cambria Math"/>
          <w:color w:val="000000"/>
        </w:rPr>
        <w:t>∉</w:t>
      </w:r>
      <w:r w:rsidR="00FB7D62" w:rsidRPr="00FB7D62">
        <w:rPr>
          <w:rFonts w:cs="Cambria Math"/>
          <w:color w:val="000000"/>
        </w:rPr>
        <w:t xml:space="preserve"> </w:t>
      </w:r>
      <w:r w:rsidR="00FB7D62" w:rsidRPr="00FB7D62">
        <w:rPr>
          <w:rFonts w:cs="Lucida Sans Unicode"/>
          <w:color w:val="000000"/>
        </w:rPr>
        <w:t xml:space="preserve">A. Thus </w:t>
      </w:r>
      <w:r w:rsidR="00FB7D62" w:rsidRPr="00FB7D62">
        <w:rPr>
          <w:rFonts w:eastAsia="MTSYN" w:cs="Cambria Math"/>
          <w:color w:val="231F20"/>
        </w:rPr>
        <w:t xml:space="preserve">x </w:t>
      </w:r>
      <w:r w:rsidR="00FB7D62" w:rsidRPr="00FB7D62">
        <w:rPr>
          <w:rFonts w:ascii="Cambria Math" w:hAnsi="Cambria Math" w:cs="Cambria Math"/>
          <w:color w:val="000000"/>
        </w:rPr>
        <w:t>∉</w:t>
      </w:r>
      <w:r w:rsidR="00FB7D62" w:rsidRPr="00FB7D62">
        <w:rPr>
          <w:rFonts w:cs="Cambria Math"/>
          <w:color w:val="000000"/>
        </w:rPr>
        <w:t xml:space="preserve"> </w:t>
      </w:r>
      <w:r w:rsidR="00FB7D62" w:rsidRPr="00FB7D62">
        <w:rPr>
          <w:rFonts w:cs="Lucida Sans Unicode"/>
          <w:color w:val="000000"/>
        </w:rPr>
        <w:t xml:space="preserve">A and </w:t>
      </w:r>
      <w:r w:rsidR="00FB7D62" w:rsidRPr="00FB7D62">
        <w:rPr>
          <w:rFonts w:eastAsia="RMTMI" w:cs="RMTMI"/>
          <w:iCs/>
          <w:color w:val="231F20"/>
        </w:rPr>
        <w:t xml:space="preserve">x </w:t>
      </w:r>
      <w:r w:rsidR="00FB7D62" w:rsidRPr="00FB7D62">
        <w:rPr>
          <w:rFonts w:ascii="Cambria Math" w:eastAsia="MTSYN" w:hAnsi="Cambria Math" w:cs="Cambria Math"/>
          <w:color w:val="231F20"/>
        </w:rPr>
        <w:t>∈</w:t>
      </w:r>
      <w:r w:rsidR="00FB7D62" w:rsidRPr="00FB7D62">
        <w:rPr>
          <w:rFonts w:eastAsia="MTSYN" w:cs="Cambria Math"/>
          <w:color w:val="231F20"/>
        </w:rPr>
        <w:t xml:space="preserve"> A, which is a contradiction. So the supposition that </w:t>
      </w:r>
      <w:r w:rsidR="00FB7D62" w:rsidRPr="00FB7D62">
        <w:rPr>
          <w:rFonts w:cs="Cambria Math"/>
          <w:lang w:val=""/>
        </w:rPr>
        <w:t xml:space="preserve">there is an element x in A </w:t>
      </w:r>
      <w:r w:rsidR="00FB7D62" w:rsidRPr="00FB7D62">
        <w:rPr>
          <w:rFonts w:eastAsia="MTSYN" w:cs="MTSYN"/>
          <w:color w:val="231F20"/>
        </w:rPr>
        <w:t xml:space="preserve">∩ B is false, and thus </w:t>
      </w:r>
      <w:r w:rsidR="00FB7D62" w:rsidRPr="00FB7D62">
        <w:rPr>
          <w:rFonts w:cs="Cambria Math"/>
          <w:lang w:val=""/>
        </w:rPr>
        <w:t xml:space="preserve">A </w:t>
      </w:r>
      <w:r w:rsidR="00FB7D62" w:rsidRPr="00FB7D62">
        <w:rPr>
          <w:rFonts w:eastAsia="MTSYN" w:cs="MTSYN"/>
          <w:color w:val="231F20"/>
        </w:rPr>
        <w:t xml:space="preserve">∩ B = </w:t>
      </w:r>
      <w:r w:rsidR="00FB7D62" w:rsidRPr="00FB7D62">
        <w:rPr>
          <w:rFonts w:ascii="Cambria Math" w:eastAsia="MTSYN" w:hAnsi="Cambria Math" w:cs="Cambria Math"/>
          <w:color w:val="231F20"/>
        </w:rPr>
        <w:t>∅</w:t>
      </w:r>
      <w:r w:rsidR="00FB7D62" w:rsidRPr="00FB7D62">
        <w:rPr>
          <w:rFonts w:eastAsia="MTSYN" w:cs="MTSYN"/>
          <w:color w:val="231F20"/>
        </w:rPr>
        <w:t>.</w:t>
      </w:r>
    </w:p>
    <w:p w:rsidR="00F85F3A" w:rsidRDefault="00F85F3A" w:rsidP="009E4D5A">
      <w:pPr>
        <w:rPr>
          <w:rFonts w:eastAsia="MTSYN" w:cs="MTSYN"/>
          <w:color w:val="231F20"/>
        </w:rPr>
      </w:pPr>
    </w:p>
    <w:p w:rsidR="00F85F3A" w:rsidRDefault="00F85F3A" w:rsidP="009E4D5A">
      <w:pPr>
        <w:rPr>
          <w:rFonts w:eastAsia="MTSYN" w:cs="MTSYN"/>
          <w:b/>
          <w:color w:val="231F20"/>
          <w:sz w:val="28"/>
          <w:szCs w:val="28"/>
          <w:u w:val="single"/>
        </w:rPr>
      </w:pPr>
      <w:r>
        <w:rPr>
          <w:rFonts w:eastAsia="MTSYN" w:cs="MTSYN"/>
          <w:b/>
          <w:color w:val="231F20"/>
          <w:sz w:val="28"/>
          <w:szCs w:val="28"/>
          <w:u w:val="single"/>
        </w:rPr>
        <w:t>7.1</w:t>
      </w:r>
    </w:p>
    <w:p w:rsidR="00F85F3A" w:rsidRPr="003E16BB" w:rsidRDefault="005D27B5" w:rsidP="009E4D5A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2a. </w:t>
      </w:r>
      <w:r w:rsidR="003E16BB">
        <w:rPr>
          <w:rFonts w:eastAsia="MTSYN" w:cs="MTSYN"/>
          <w:color w:val="231F20"/>
        </w:rPr>
        <w:t xml:space="preserve">domain of </w:t>
      </w:r>
      <m:oMath>
        <m:r>
          <w:rPr>
            <w:rFonts w:ascii="Cambria Math" w:eastAsia="MTSYN" w:hAnsi="Cambria Math" w:cs="MTSYN"/>
            <w:color w:val="231F20"/>
          </w:rPr>
          <m:t>g=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1,3,5</m:t>
            </m:r>
          </m:e>
        </m:d>
      </m:oMath>
      <w:r w:rsidR="003E16BB">
        <w:rPr>
          <w:rFonts w:eastAsia="MTSYN" w:cs="MTSYN"/>
          <w:color w:val="231F20"/>
        </w:rPr>
        <w:t xml:space="preserve">, co-domain of </w:t>
      </w:r>
      <m:oMath>
        <m:r>
          <w:rPr>
            <w:rFonts w:ascii="Cambria Math" w:eastAsia="MTSYN" w:hAnsi="Cambria Math" w:cs="MTSYN"/>
            <w:color w:val="231F20"/>
          </w:rPr>
          <m:t>g=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a,b,c,d</m:t>
            </m:r>
          </m:e>
        </m:d>
      </m:oMath>
    </w:p>
    <w:p w:rsidR="003E16BB" w:rsidRPr="003E16BB" w:rsidRDefault="003E16BB" w:rsidP="009E4D5A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b. </w:t>
      </w:r>
      <m:oMath>
        <m:r>
          <w:rPr>
            <w:rFonts w:ascii="Cambria Math" w:eastAsia="MTSYN" w:hAnsi="Cambria Math" w:cs="MTSYN"/>
            <w:color w:val="231F20"/>
          </w:rPr>
          <m:t>g</m:t>
        </m:r>
        <m:d>
          <m:d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1</m:t>
            </m:r>
          </m:e>
        </m:d>
        <m:r>
          <w:rPr>
            <w:rFonts w:ascii="Cambria Math" w:eastAsia="MTSYN" w:hAnsi="Cambria Math" w:cs="MTSYN"/>
            <w:color w:val="231F20"/>
          </w:rPr>
          <m:t>=b, g</m:t>
        </m:r>
        <m:d>
          <m:d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3</m:t>
            </m:r>
          </m:e>
        </m:d>
        <m:r>
          <w:rPr>
            <w:rFonts w:ascii="Cambria Math" w:eastAsia="MTSYN" w:hAnsi="Cambria Math" w:cs="MTSYN"/>
            <w:color w:val="231F20"/>
          </w:rPr>
          <m:t>=b, g</m:t>
        </m:r>
        <m:d>
          <m:d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5</m:t>
            </m:r>
          </m:e>
        </m:d>
        <m:r>
          <w:rPr>
            <w:rFonts w:ascii="Cambria Math" w:eastAsia="MTSYN" w:hAnsi="Cambria Math" w:cs="MTSYN"/>
            <w:color w:val="231F20"/>
          </w:rPr>
          <m:t>=b</m:t>
        </m:r>
      </m:oMath>
    </w:p>
    <w:p w:rsidR="003E16BB" w:rsidRPr="006C2F94" w:rsidRDefault="003E16BB" w:rsidP="009E4D5A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c. </w:t>
      </w:r>
      <w:r w:rsidR="006C2F94">
        <w:rPr>
          <w:rFonts w:eastAsia="MTSYN" w:cs="MTSYN"/>
          <w:color w:val="231F20"/>
        </w:rPr>
        <w:t xml:space="preserve">range of </w:t>
      </w:r>
      <m:oMath>
        <m:r>
          <w:rPr>
            <w:rFonts w:ascii="Cambria Math" w:eastAsia="MTSYN" w:hAnsi="Cambria Math" w:cs="MTSYN"/>
            <w:color w:val="231F20"/>
          </w:rPr>
          <m:t>g=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b</m:t>
            </m:r>
          </m:e>
        </m:d>
      </m:oMath>
    </w:p>
    <w:p w:rsidR="006C2F94" w:rsidRDefault="006C2F94" w:rsidP="009E4D5A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d. </w:t>
      </w:r>
      <w:r>
        <w:rPr>
          <w:rFonts w:eastAsia="MTSYN" w:cs="MTSYN"/>
          <w:color w:val="231F20"/>
        </w:rPr>
        <w:t>No, Yes</w:t>
      </w:r>
    </w:p>
    <w:p w:rsidR="006C2F94" w:rsidRPr="006C2F94" w:rsidRDefault="006C2F94" w:rsidP="009E4D5A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e. </w:t>
      </w:r>
      <w:r>
        <w:rPr>
          <w:rFonts w:eastAsia="MTSYN" w:cs="MTSYN"/>
          <w:color w:val="231F20"/>
        </w:rPr>
        <w:t xml:space="preserve">inverse image of </w:t>
      </w:r>
      <m:oMath>
        <m:r>
          <w:rPr>
            <w:rFonts w:ascii="Cambria Math" w:eastAsia="MTSYN" w:hAnsi="Cambria Math" w:cs="MTSYN"/>
            <w:color w:val="231F20"/>
          </w:rPr>
          <m:t>b=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1,3,5</m:t>
            </m:r>
          </m:e>
        </m:d>
      </m:oMath>
      <w:r>
        <w:rPr>
          <w:rFonts w:eastAsia="MTSYN" w:cs="MTSYN"/>
          <w:color w:val="231F20"/>
        </w:rPr>
        <w:t xml:space="preserve">, inverse image of </w:t>
      </w:r>
      <m:oMath>
        <m:r>
          <w:rPr>
            <w:rFonts w:ascii="Cambria Math" w:eastAsia="MTSYN" w:hAnsi="Cambria Math" w:cs="MTSYN"/>
            <w:color w:val="231F20"/>
          </w:rPr>
          <m:t>c=∅</m:t>
        </m:r>
      </m:oMath>
    </w:p>
    <w:p w:rsidR="006C2F94" w:rsidRPr="00EB2015" w:rsidRDefault="006C2F94" w:rsidP="009E4D5A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>f.</w:t>
      </w:r>
      <w:r w:rsidR="00EB2015">
        <w:rPr>
          <w:rFonts w:eastAsia="MTSYN" w:cs="MTSYN"/>
          <w:color w:val="231F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d>
              <m:d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MTSYN" w:hAnsi="Cambria Math" w:cs="MTSYN"/>
                    <w:color w:val="231F20"/>
                  </w:rPr>
                  <m:t>1,b</m:t>
                </m:r>
              </m:e>
            </m:d>
            <m:r>
              <w:rPr>
                <w:rFonts w:ascii="Cambria Math" w:eastAsia="MTSYN" w:hAnsi="Cambria Math" w:cs="MTSYN"/>
                <w:color w:val="231F20"/>
              </w:rPr>
              <m:t>,</m:t>
            </m:r>
            <m:d>
              <m:d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MTSYN" w:hAnsi="Cambria Math" w:cs="MTSYN"/>
                    <w:color w:val="231F20"/>
                  </w:rPr>
                  <m:t>3,b</m:t>
                </m:r>
              </m:e>
            </m:d>
            <m:r>
              <w:rPr>
                <w:rFonts w:ascii="Cambria Math" w:eastAsia="MTSYN" w:hAnsi="Cambria Math" w:cs="MTSYN"/>
                <w:color w:val="231F20"/>
              </w:rPr>
              <m:t>,</m:t>
            </m:r>
            <m:d>
              <m:d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MTSYN" w:hAnsi="Cambria Math" w:cs="MTSYN"/>
                    <w:color w:val="231F20"/>
                  </w:rPr>
                  <m:t>5,b</m:t>
                </m:r>
              </m:e>
            </m:d>
          </m:e>
        </m:d>
      </m:oMath>
    </w:p>
    <w:p w:rsidR="00EB2015" w:rsidRDefault="00EB2015" w:rsidP="009E4D5A">
      <w:pPr>
        <w:rPr>
          <w:rFonts w:eastAsia="MTSYN" w:cs="MTSYN"/>
          <w:color w:val="231F20"/>
        </w:rPr>
      </w:pPr>
    </w:p>
    <w:p w:rsidR="0000018F" w:rsidRDefault="0000018F" w:rsidP="009E4D5A">
      <w:pPr>
        <w:rPr>
          <w:rFonts w:eastAsia="MTSYN" w:cs="MTSYN"/>
          <w:b/>
          <w:color w:val="231F20"/>
          <w:sz w:val="28"/>
          <w:szCs w:val="28"/>
          <w:u w:val="single"/>
        </w:rPr>
      </w:pPr>
      <w:r>
        <w:rPr>
          <w:rFonts w:eastAsia="MTSYN" w:cs="MTSYN"/>
          <w:b/>
          <w:color w:val="231F20"/>
          <w:sz w:val="28"/>
          <w:szCs w:val="28"/>
          <w:u w:val="single"/>
        </w:rPr>
        <w:t>7.2</w:t>
      </w:r>
    </w:p>
    <w:p w:rsidR="003E16BB" w:rsidRDefault="00CF64E1" w:rsidP="009E4D5A">
      <w:pPr>
        <w:rPr>
          <w:rFonts w:eastAsia="MTSYN" w:cs="MTSYN"/>
          <w:color w:val="231F20"/>
        </w:rPr>
      </w:pP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7B5F3" wp14:editId="293C057E">
                <wp:simplePos x="0" y="0"/>
                <wp:positionH relativeFrom="column">
                  <wp:posOffset>4351867</wp:posOffset>
                </wp:positionH>
                <wp:positionV relativeFrom="paragraph">
                  <wp:posOffset>1122680</wp:posOffset>
                </wp:positionV>
                <wp:extent cx="1049866" cy="152400"/>
                <wp:effectExtent l="0" t="57150" r="1714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6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32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42.65pt;margin-top:88.4pt;width:82.65pt;height:1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B80EC" wp14:editId="147DC8E3">
                <wp:simplePos x="0" y="0"/>
                <wp:positionH relativeFrom="column">
                  <wp:posOffset>4309533</wp:posOffset>
                </wp:positionH>
                <wp:positionV relativeFrom="paragraph">
                  <wp:posOffset>893868</wp:posOffset>
                </wp:positionV>
                <wp:extent cx="1092200" cy="169545"/>
                <wp:effectExtent l="0" t="0" r="69850" b="781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2B443" id="Straight Arrow Connector 29" o:spid="_x0000_s1026" type="#_x0000_t32" style="position:absolute;margin-left:339.35pt;margin-top:70.4pt;width:86pt;height:1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0565A" wp14:editId="144D82C8">
                <wp:simplePos x="0" y="0"/>
                <wp:positionH relativeFrom="column">
                  <wp:posOffset>4309533</wp:posOffset>
                </wp:positionH>
                <wp:positionV relativeFrom="paragraph">
                  <wp:posOffset>572347</wp:posOffset>
                </wp:positionV>
                <wp:extent cx="1092200" cy="169333"/>
                <wp:effectExtent l="0" t="0" r="69850" b="787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3FDBA" id="Straight Arrow Connector 28" o:spid="_x0000_s1026" type="#_x0000_t32" style="position:absolute;margin-left:339.35pt;margin-top:45.05pt;width:86pt;height:1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EDC17" wp14:editId="756E495A">
                <wp:simplePos x="0" y="0"/>
                <wp:positionH relativeFrom="column">
                  <wp:posOffset>5401733</wp:posOffset>
                </wp:positionH>
                <wp:positionV relativeFrom="paragraph">
                  <wp:posOffset>614468</wp:posOffset>
                </wp:positionV>
                <wp:extent cx="296333" cy="660400"/>
                <wp:effectExtent l="0" t="0" r="889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4E1" w:rsidRDefault="00CF64E1" w:rsidP="00CF64E1">
                            <w:r>
                              <w:t>1</w:t>
                            </w:r>
                          </w:p>
                          <w:p w:rsidR="00CF64E1" w:rsidRDefault="00CF64E1" w:rsidP="00CF64E1"/>
                          <w:p w:rsidR="00CF64E1" w:rsidRDefault="00CF64E1" w:rsidP="00CF64E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EDC1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25.35pt;margin-top:48.4pt;width:23.35pt;height:5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" fillcolor="white [3201]" stroked="f" strokeweight=".5pt">
                <v:textbox>
                  <w:txbxContent>
                    <w:p w:rsidR="00CF64E1" w:rsidRDefault="00CF64E1" w:rsidP="00CF64E1">
                      <w:r>
                        <w:t>1</w:t>
                      </w:r>
                    </w:p>
                    <w:p w:rsidR="00CF64E1" w:rsidRDefault="00CF64E1" w:rsidP="00CF64E1"/>
                    <w:p w:rsidR="00CF64E1" w:rsidRDefault="00CF64E1" w:rsidP="00CF64E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0EA39" wp14:editId="75264F2A">
                <wp:simplePos x="0" y="0"/>
                <wp:positionH relativeFrom="column">
                  <wp:posOffset>4597400</wp:posOffset>
                </wp:positionH>
                <wp:positionV relativeFrom="paragraph">
                  <wp:posOffset>244898</wp:posOffset>
                </wp:positionV>
                <wp:extent cx="617643" cy="45719"/>
                <wp:effectExtent l="0" t="76200" r="11430" b="5016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45719"/>
                        </a:xfrm>
                        <a:prstGeom prst="curvedConnector3">
                          <a:avLst>
                            <a:gd name="adj1" fmla="val 4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439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362pt;margin-top:19.3pt;width:48.6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" adj="1066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802E1" wp14:editId="03535F10">
                <wp:simplePos x="0" y="0"/>
                <wp:positionH relativeFrom="column">
                  <wp:posOffset>1320800</wp:posOffset>
                </wp:positionH>
                <wp:positionV relativeFrom="paragraph">
                  <wp:posOffset>182879</wp:posOffset>
                </wp:positionV>
                <wp:extent cx="617643" cy="45719"/>
                <wp:effectExtent l="0" t="76200" r="11430" b="5016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45719"/>
                        </a:xfrm>
                        <a:prstGeom prst="curvedConnector3">
                          <a:avLst>
                            <a:gd name="adj1" fmla="val 4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6C19" id="Curved Connector 25" o:spid="_x0000_s1026" type="#_x0000_t38" style="position:absolute;margin-left:104pt;margin-top:14.4pt;width:48.6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" adj="10664" strokecolor="black [3200]" strokeweight=".5pt">
                <v:stroke endarrow="block" joinstyle="miter"/>
              </v:shape>
            </w:pict>
          </mc:Fallback>
        </mc:AlternateContent>
      </w:r>
      <w:r w:rsidR="005E49CA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29CD0" wp14:editId="37F6B3A7">
                <wp:simplePos x="0" y="0"/>
                <wp:positionH relativeFrom="column">
                  <wp:posOffset>5079788</wp:posOffset>
                </wp:positionH>
                <wp:positionV relativeFrom="paragraph">
                  <wp:posOffset>199813</wp:posOffset>
                </wp:positionV>
                <wp:extent cx="948266" cy="1566334"/>
                <wp:effectExtent l="0" t="0" r="23495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3C01F" id="Oval 23" o:spid="_x0000_s1026" style="position:absolute;margin-left:400pt;margin-top:15.75pt;width:74.65pt;height:12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5E49CA"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6E137" wp14:editId="360AC2C3">
                <wp:simplePos x="0" y="0"/>
                <wp:positionH relativeFrom="column">
                  <wp:posOffset>4072044</wp:posOffset>
                </wp:positionH>
                <wp:positionV relativeFrom="paragraph">
                  <wp:posOffset>445135</wp:posOffset>
                </wp:positionV>
                <wp:extent cx="279400" cy="1016000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9CA" w:rsidRDefault="005E49CA" w:rsidP="005E49CA">
                            <w:r>
                              <w:t>1</w:t>
                            </w:r>
                          </w:p>
                          <w:p w:rsidR="005E49CA" w:rsidRDefault="005E49CA" w:rsidP="005E49CA"/>
                          <w:p w:rsidR="005E49CA" w:rsidRDefault="005E49CA" w:rsidP="005E49CA">
                            <w:r>
                              <w:t>2</w:t>
                            </w:r>
                          </w:p>
                          <w:p w:rsidR="005E49CA" w:rsidRDefault="005E49CA" w:rsidP="005E49CA"/>
                          <w:p w:rsidR="005E49CA" w:rsidRDefault="005E49CA" w:rsidP="005E49C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6E137" id="Text Box 22" o:spid="_x0000_s1027" type="#_x0000_t202" style="position:absolute;margin-left:320.65pt;margin-top:35.05pt;width:22pt;height:8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" fillcolor="white [3201]" stroked="f" strokeweight=".5pt">
                <v:textbox>
                  <w:txbxContent>
                    <w:p w:rsidR="005E49CA" w:rsidRDefault="005E49CA" w:rsidP="005E49CA">
                      <w:r>
                        <w:t>1</w:t>
                      </w:r>
                    </w:p>
                    <w:p w:rsidR="005E49CA" w:rsidRDefault="005E49CA" w:rsidP="005E49CA"/>
                    <w:p w:rsidR="005E49CA" w:rsidRDefault="005E49CA" w:rsidP="005E49CA">
                      <w:r>
                        <w:t>2</w:t>
                      </w:r>
                    </w:p>
                    <w:p w:rsidR="005E49CA" w:rsidRDefault="005E49CA" w:rsidP="005E49CA"/>
                    <w:p w:rsidR="005E49CA" w:rsidRDefault="005E49CA" w:rsidP="005E49C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49CA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E8D21" wp14:editId="55D9001B">
                <wp:simplePos x="0" y="0"/>
                <wp:positionH relativeFrom="column">
                  <wp:posOffset>3742055</wp:posOffset>
                </wp:positionH>
                <wp:positionV relativeFrom="paragraph">
                  <wp:posOffset>199814</wp:posOffset>
                </wp:positionV>
                <wp:extent cx="948266" cy="1566334"/>
                <wp:effectExtent l="0" t="0" r="2349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24BF2" id="Oval 21" o:spid="_x0000_s1026" style="position:absolute;margin-left:294.65pt;margin-top:15.75pt;width:74.65pt;height:1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5E49CA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5F2D7" wp14:editId="10A1CC38">
                <wp:simplePos x="0" y="0"/>
                <wp:positionH relativeFrom="column">
                  <wp:posOffset>964989</wp:posOffset>
                </wp:positionH>
                <wp:positionV relativeFrom="paragraph">
                  <wp:posOffset>1122256</wp:posOffset>
                </wp:positionV>
                <wp:extent cx="1252855" cy="152400"/>
                <wp:effectExtent l="0" t="57150" r="2349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7E00C" id="Straight Arrow Connector 20" o:spid="_x0000_s1026" type="#_x0000_t32" style="position:absolute;margin-left:76pt;margin-top:88.35pt;width:98.65pt;height:1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E49CA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436F8" wp14:editId="4A5D9708">
                <wp:simplePos x="0" y="0"/>
                <wp:positionH relativeFrom="column">
                  <wp:posOffset>1032932</wp:posOffset>
                </wp:positionH>
                <wp:positionV relativeFrom="paragraph">
                  <wp:posOffset>784013</wp:posOffset>
                </wp:positionV>
                <wp:extent cx="1252855" cy="110067"/>
                <wp:effectExtent l="0" t="57150" r="23495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7C75C" id="Straight Arrow Connector 19" o:spid="_x0000_s1026" type="#_x0000_t32" style="position:absolute;margin-left:81.35pt;margin-top:61.75pt;width:98.65pt;height:8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E49CA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7E251" wp14:editId="2931F579">
                <wp:simplePos x="0" y="0"/>
                <wp:positionH relativeFrom="column">
                  <wp:posOffset>1032932</wp:posOffset>
                </wp:positionH>
                <wp:positionV relativeFrom="paragraph">
                  <wp:posOffset>445347</wp:posOffset>
                </wp:positionV>
                <wp:extent cx="1253067" cy="127000"/>
                <wp:effectExtent l="0" t="57150" r="23495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067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6DD48" id="Straight Arrow Connector 18" o:spid="_x0000_s1026" type="#_x0000_t32" style="position:absolute;margin-left:81.35pt;margin-top:35.05pt;width:98.65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E49CA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2F7B3" wp14:editId="13057894">
                <wp:simplePos x="0" y="0"/>
                <wp:positionH relativeFrom="column">
                  <wp:posOffset>2218055</wp:posOffset>
                </wp:positionH>
                <wp:positionV relativeFrom="paragraph">
                  <wp:posOffset>292947</wp:posOffset>
                </wp:positionV>
                <wp:extent cx="296333" cy="1303443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" cy="1303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9CA" w:rsidRDefault="005E49CA">
                            <w:r>
                              <w:t>1</w:t>
                            </w:r>
                          </w:p>
                          <w:p w:rsidR="005E49CA" w:rsidRDefault="005E49CA"/>
                          <w:p w:rsidR="005E49CA" w:rsidRDefault="005E49CA">
                            <w:r>
                              <w:t>2</w:t>
                            </w:r>
                          </w:p>
                          <w:p w:rsidR="005E49CA" w:rsidRDefault="005E49CA"/>
                          <w:p w:rsidR="005E49CA" w:rsidRDefault="005E49CA">
                            <w:r>
                              <w:t>3</w:t>
                            </w:r>
                          </w:p>
                          <w:p w:rsidR="005E49CA" w:rsidRDefault="005E49CA"/>
                          <w:p w:rsidR="005E49CA" w:rsidRDefault="005E49C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F7B3" id="Text Box 17" o:spid="_x0000_s1028" type="#_x0000_t202" style="position:absolute;margin-left:174.65pt;margin-top:23.05pt;width:23.35pt;height:10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" fillcolor="white [3201]" stroked="f" strokeweight=".5pt">
                <v:textbox>
                  <w:txbxContent>
                    <w:p w:rsidR="005E49CA" w:rsidRDefault="005E49CA">
                      <w:r>
                        <w:t>1</w:t>
                      </w:r>
                    </w:p>
                    <w:p w:rsidR="005E49CA" w:rsidRDefault="005E49CA"/>
                    <w:p w:rsidR="005E49CA" w:rsidRDefault="005E49CA">
                      <w:r>
                        <w:t>2</w:t>
                      </w:r>
                    </w:p>
                    <w:p w:rsidR="005E49CA" w:rsidRDefault="005E49CA"/>
                    <w:p w:rsidR="005E49CA" w:rsidRDefault="005E49CA">
                      <w:r>
                        <w:t>3</w:t>
                      </w:r>
                    </w:p>
                    <w:p w:rsidR="005E49CA" w:rsidRDefault="005E49CA"/>
                    <w:p w:rsidR="005E49CA" w:rsidRDefault="005E49C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E49CA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F84A1" wp14:editId="26BFFD8A">
                <wp:simplePos x="0" y="0"/>
                <wp:positionH relativeFrom="column">
                  <wp:posOffset>1887855</wp:posOffset>
                </wp:positionH>
                <wp:positionV relativeFrom="paragraph">
                  <wp:posOffset>182457</wp:posOffset>
                </wp:positionV>
                <wp:extent cx="948266" cy="1566334"/>
                <wp:effectExtent l="0" t="0" r="2349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93DBA" id="Oval 16" o:spid="_x0000_s1026" style="position:absolute;margin-left:148.65pt;margin-top:14.35pt;width:74.65pt;height:1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5E49CA">
        <w:rPr>
          <w:rFonts w:eastAsia="MTSYN" w:cs="MTSYN"/>
          <w:b/>
          <w:color w:val="231F20"/>
        </w:rPr>
        <w:t>9a.</w:t>
      </w:r>
      <w:r w:rsidR="005E49CA" w:rsidRPr="005E49CA">
        <w:rPr>
          <w:rFonts w:eastAsia="MTSYN" w:cs="MTSYN"/>
          <w:noProof/>
          <w:color w:val="231F20"/>
          <w:lang w:eastAsia="ja-JP"/>
        </w:rPr>
        <w:t xml:space="preserve"> </w:t>
      </w:r>
      <w:r w:rsidR="005E49CA"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E63F0" wp14:editId="5BFCA8A1">
                <wp:simplePos x="0" y="0"/>
                <wp:positionH relativeFrom="column">
                  <wp:posOffset>753110</wp:posOffset>
                </wp:positionH>
                <wp:positionV relativeFrom="paragraph">
                  <wp:posOffset>442807</wp:posOffset>
                </wp:positionV>
                <wp:extent cx="279400" cy="1016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9CA" w:rsidRDefault="005E49CA">
                            <w:r>
                              <w:t>1</w:t>
                            </w:r>
                          </w:p>
                          <w:p w:rsidR="005E49CA" w:rsidRDefault="005E49CA"/>
                          <w:p w:rsidR="005E49CA" w:rsidRDefault="005E49CA">
                            <w:r>
                              <w:t>2</w:t>
                            </w:r>
                          </w:p>
                          <w:p w:rsidR="005E49CA" w:rsidRDefault="005E49CA"/>
                          <w:p w:rsidR="005E49CA" w:rsidRDefault="005E49C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E63F0" id="Text Box 15" o:spid="_x0000_s1029" type="#_x0000_t202" style="position:absolute;margin-left:59.3pt;margin-top:34.85pt;width:22pt;height: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" fillcolor="white [3201]" stroked="f" strokeweight=".5pt">
                <v:textbox>
                  <w:txbxContent>
                    <w:p w:rsidR="005E49CA" w:rsidRDefault="005E49CA">
                      <w:r>
                        <w:t>1</w:t>
                      </w:r>
                    </w:p>
                    <w:p w:rsidR="005E49CA" w:rsidRDefault="005E49CA"/>
                    <w:p w:rsidR="005E49CA" w:rsidRDefault="005E49CA">
                      <w:r>
                        <w:t>2</w:t>
                      </w:r>
                    </w:p>
                    <w:p w:rsidR="005E49CA" w:rsidRDefault="005E49CA"/>
                    <w:p w:rsidR="005E49CA" w:rsidRDefault="005E49C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49CA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E1C68" wp14:editId="11F4752F">
                <wp:simplePos x="0" y="0"/>
                <wp:positionH relativeFrom="column">
                  <wp:posOffset>440055</wp:posOffset>
                </wp:positionH>
                <wp:positionV relativeFrom="paragraph">
                  <wp:posOffset>180129</wp:posOffset>
                </wp:positionV>
                <wp:extent cx="948266" cy="1566334"/>
                <wp:effectExtent l="0" t="0" r="23495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52768" id="Oval 14" o:spid="_x0000_s1026" style="position:absolute;margin-left:34.65pt;margin-top:14.2pt;width:74.65pt;height:1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BF53C4">
        <w:rPr>
          <w:rFonts w:eastAsia="MTSYN" w:cs="MTSYN"/>
          <w:b/>
          <w:color w:val="231F20"/>
        </w:rPr>
        <w:t xml:space="preserve">                     </w:t>
      </w:r>
      <w:r w:rsidR="005E49CA" w:rsidRPr="005E49CA">
        <w:rPr>
          <w:rFonts w:eastAsia="MTSYN" w:cs="MTSYN"/>
          <w:color w:val="231F20"/>
        </w:rPr>
        <w:t>X</w:t>
      </w:r>
      <w:r w:rsidR="005E49CA">
        <w:rPr>
          <w:rFonts w:eastAsia="MTSYN" w:cs="MTSYN"/>
          <w:color w:val="231F20"/>
        </w:rPr>
        <w:t xml:space="preserve">                   f</w:t>
      </w:r>
      <w:r w:rsidR="00BF53C4">
        <w:rPr>
          <w:rFonts w:eastAsia="MTSYN" w:cs="MTSYN"/>
          <w:color w:val="231F20"/>
        </w:rPr>
        <w:t xml:space="preserve">                       </w:t>
      </w:r>
      <w:r w:rsidR="005E49CA">
        <w:rPr>
          <w:rFonts w:eastAsia="MTSYN" w:cs="MTSYN"/>
          <w:color w:val="231F20"/>
        </w:rPr>
        <w:t xml:space="preserve">Y                </w:t>
      </w:r>
      <w:r w:rsidR="00BF53C4">
        <w:rPr>
          <w:rFonts w:eastAsia="MTSYN" w:cs="MTSYN"/>
          <w:color w:val="231F20"/>
        </w:rPr>
        <w:t xml:space="preserve"> </w:t>
      </w:r>
      <w:r w:rsidR="005E49CA">
        <w:rPr>
          <w:rFonts w:eastAsia="MTSYN" w:cs="MTSYN"/>
          <w:color w:val="231F20"/>
        </w:rPr>
        <w:t xml:space="preserve">                     </w:t>
      </w:r>
      <w:r w:rsidR="00BF53C4">
        <w:rPr>
          <w:rFonts w:eastAsia="MTSYN" w:cs="MTSYN"/>
          <w:b/>
          <w:color w:val="231F20"/>
        </w:rPr>
        <w:t xml:space="preserve">9b.             </w:t>
      </w:r>
      <w:r w:rsidR="005E49CA">
        <w:rPr>
          <w:rFonts w:eastAsia="MTSYN" w:cs="MTSYN"/>
          <w:color w:val="231F20"/>
        </w:rPr>
        <w:t xml:space="preserve">X                   </w:t>
      </w:r>
      <w:r w:rsidR="00BF53C4">
        <w:rPr>
          <w:rFonts w:eastAsia="MTSYN" w:cs="MTSYN"/>
          <w:color w:val="231F20"/>
        </w:rPr>
        <w:t>g</w:t>
      </w:r>
      <w:r w:rsidR="005E49CA">
        <w:rPr>
          <w:rFonts w:eastAsia="MTSYN" w:cs="MTSYN"/>
          <w:color w:val="231F20"/>
        </w:rPr>
        <w:t xml:space="preserve">                  </w:t>
      </w:r>
      <w:r w:rsidR="00BF53C4">
        <w:rPr>
          <w:rFonts w:eastAsia="MTSYN" w:cs="MTSYN"/>
          <w:color w:val="231F20"/>
        </w:rPr>
        <w:t xml:space="preserve"> </w:t>
      </w:r>
      <w:r w:rsidR="005E49CA">
        <w:rPr>
          <w:rFonts w:eastAsia="MTSYN" w:cs="MTSYN"/>
          <w:color w:val="231F20"/>
        </w:rPr>
        <w:t>Z</w:t>
      </w: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F64E1" w:rsidP="009E4D5A">
      <w:pPr>
        <w:rPr>
          <w:rFonts w:eastAsia="MTSYN" w:cs="MTSYN"/>
          <w:color w:val="231F20"/>
        </w:rPr>
      </w:pPr>
    </w:p>
    <w:p w:rsidR="00CF64E1" w:rsidRDefault="00C801E9" w:rsidP="009E4D5A">
      <w:pPr>
        <w:rPr>
          <w:rFonts w:eastAsia="MTSYN" w:cs="MTSYN"/>
          <w:color w:val="231F20"/>
        </w:rPr>
      </w:pP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4309533</wp:posOffset>
                </wp:positionH>
                <wp:positionV relativeFrom="paragraph">
                  <wp:posOffset>990600</wp:posOffset>
                </wp:positionV>
                <wp:extent cx="1109134" cy="0"/>
                <wp:effectExtent l="0" t="76200" r="1524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18D6E" id="Straight Arrow Connector 49" o:spid="_x0000_s1026" type="#_x0000_t32" style="position:absolute;margin-left:339.35pt;margin-top:78pt;width:87.3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4351866</wp:posOffset>
                </wp:positionH>
                <wp:positionV relativeFrom="paragraph">
                  <wp:posOffset>643890</wp:posOffset>
                </wp:positionV>
                <wp:extent cx="1109133" cy="677333"/>
                <wp:effectExtent l="0" t="38100" r="53340" b="279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133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F4AB" id="Straight Arrow Connector 48" o:spid="_x0000_s1026" type="#_x0000_t32" style="position:absolute;margin-left:342.65pt;margin-top:50.7pt;width:87.35pt;height:53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4309533</wp:posOffset>
                </wp:positionH>
                <wp:positionV relativeFrom="paragraph">
                  <wp:posOffset>643467</wp:posOffset>
                </wp:positionV>
                <wp:extent cx="1109134" cy="635423"/>
                <wp:effectExtent l="0" t="0" r="7239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4" cy="63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1725F" id="Straight Arrow Connector 47" o:spid="_x0000_s1026" type="#_x0000_t32" style="position:absolute;margin-left:339.35pt;margin-top:50.65pt;width:87.35pt;height:5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4624B1" wp14:editId="33FA5FC3">
                <wp:simplePos x="0" y="0"/>
                <wp:positionH relativeFrom="column">
                  <wp:posOffset>4639733</wp:posOffset>
                </wp:positionH>
                <wp:positionV relativeFrom="paragraph">
                  <wp:posOffset>183938</wp:posOffset>
                </wp:positionV>
                <wp:extent cx="617643" cy="45719"/>
                <wp:effectExtent l="0" t="76200" r="11430" b="5016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45719"/>
                        </a:xfrm>
                        <a:prstGeom prst="curvedConnector3">
                          <a:avLst>
                            <a:gd name="adj1" fmla="val 4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ED92" id="Curved Connector 46" o:spid="_x0000_s1026" type="#_x0000_t38" style="position:absolute;margin-left:365.35pt;margin-top:14.5pt;width:48.6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" adj="1066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CE8E0" wp14:editId="4B2EDDA0">
                <wp:simplePos x="0" y="0"/>
                <wp:positionH relativeFrom="column">
                  <wp:posOffset>5417820</wp:posOffset>
                </wp:positionH>
                <wp:positionV relativeFrom="paragraph">
                  <wp:posOffset>499322</wp:posOffset>
                </wp:positionV>
                <wp:extent cx="279400" cy="1016000"/>
                <wp:effectExtent l="0" t="0" r="635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E9" w:rsidRDefault="00C801E9" w:rsidP="00C801E9">
                            <w:r>
                              <w:t>1</w:t>
                            </w:r>
                          </w:p>
                          <w:p w:rsidR="00C801E9" w:rsidRDefault="00C801E9" w:rsidP="00C801E9"/>
                          <w:p w:rsidR="00C801E9" w:rsidRDefault="00C801E9" w:rsidP="00C801E9">
                            <w:r>
                              <w:t>2</w:t>
                            </w:r>
                          </w:p>
                          <w:p w:rsidR="00C801E9" w:rsidRDefault="00C801E9" w:rsidP="00C801E9"/>
                          <w:p w:rsidR="00C801E9" w:rsidRDefault="00C801E9" w:rsidP="00C801E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CE8E0" id="Text Box 44" o:spid="_x0000_s1030" type="#_x0000_t202" style="position:absolute;margin-left:426.6pt;margin-top:39.3pt;width:22pt;height:8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" fillcolor="white [3201]" stroked="f" strokeweight=".5pt">
                <v:textbox>
                  <w:txbxContent>
                    <w:p w:rsidR="00C801E9" w:rsidRDefault="00C801E9" w:rsidP="00C801E9">
                      <w:r>
                        <w:t>1</w:t>
                      </w:r>
                    </w:p>
                    <w:p w:rsidR="00C801E9" w:rsidRDefault="00C801E9" w:rsidP="00C801E9"/>
                    <w:p w:rsidR="00C801E9" w:rsidRDefault="00C801E9" w:rsidP="00C801E9">
                      <w:r>
                        <w:t>2</w:t>
                      </w:r>
                    </w:p>
                    <w:p w:rsidR="00C801E9" w:rsidRDefault="00C801E9" w:rsidP="00C801E9"/>
                    <w:p w:rsidR="00C801E9" w:rsidRDefault="00C801E9" w:rsidP="00C801E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90D87" wp14:editId="7088DC0A">
                <wp:simplePos x="0" y="0"/>
                <wp:positionH relativeFrom="column">
                  <wp:posOffset>5096510</wp:posOffset>
                </wp:positionH>
                <wp:positionV relativeFrom="paragraph">
                  <wp:posOffset>225425</wp:posOffset>
                </wp:positionV>
                <wp:extent cx="948055" cy="1565910"/>
                <wp:effectExtent l="0" t="0" r="23495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156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54A7C" id="Oval 43" o:spid="_x0000_s1026" style="position:absolute;margin-left:401.3pt;margin-top:17.75pt;width:74.65pt;height:12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6E7055" wp14:editId="20D83ABB">
                <wp:simplePos x="0" y="0"/>
                <wp:positionH relativeFrom="column">
                  <wp:posOffset>4080510</wp:posOffset>
                </wp:positionH>
                <wp:positionV relativeFrom="paragraph">
                  <wp:posOffset>499110</wp:posOffset>
                </wp:positionV>
                <wp:extent cx="279400" cy="1016000"/>
                <wp:effectExtent l="0" t="0" r="635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E9" w:rsidRDefault="00C801E9" w:rsidP="00C801E9">
                            <w:r>
                              <w:t>1</w:t>
                            </w:r>
                          </w:p>
                          <w:p w:rsidR="00C801E9" w:rsidRDefault="00C801E9" w:rsidP="00C801E9"/>
                          <w:p w:rsidR="00C801E9" w:rsidRDefault="00C801E9" w:rsidP="00C801E9">
                            <w:r>
                              <w:t>2</w:t>
                            </w:r>
                          </w:p>
                          <w:p w:rsidR="00C801E9" w:rsidRDefault="00C801E9" w:rsidP="00C801E9"/>
                          <w:p w:rsidR="00C801E9" w:rsidRDefault="00C801E9" w:rsidP="00C801E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E7055" id="Text Box 45" o:spid="_x0000_s1031" type="#_x0000_t202" style="position:absolute;margin-left:321.3pt;margin-top:39.3pt;width:22pt;height:8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" fillcolor="white [3201]" stroked="f" strokeweight=".5pt">
                <v:textbox>
                  <w:txbxContent>
                    <w:p w:rsidR="00C801E9" w:rsidRDefault="00C801E9" w:rsidP="00C801E9">
                      <w:r>
                        <w:t>1</w:t>
                      </w:r>
                    </w:p>
                    <w:p w:rsidR="00C801E9" w:rsidRDefault="00C801E9" w:rsidP="00C801E9"/>
                    <w:p w:rsidR="00C801E9" w:rsidRDefault="00C801E9" w:rsidP="00C801E9">
                      <w:r>
                        <w:t>2</w:t>
                      </w:r>
                    </w:p>
                    <w:p w:rsidR="00C801E9" w:rsidRDefault="00C801E9" w:rsidP="00C801E9"/>
                    <w:p w:rsidR="00C801E9" w:rsidRDefault="00C801E9" w:rsidP="00C801E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51E736" wp14:editId="3B1FBCD6">
                <wp:simplePos x="0" y="0"/>
                <wp:positionH relativeFrom="column">
                  <wp:posOffset>3742055</wp:posOffset>
                </wp:positionH>
                <wp:positionV relativeFrom="paragraph">
                  <wp:posOffset>231140</wp:posOffset>
                </wp:positionV>
                <wp:extent cx="948266" cy="1566334"/>
                <wp:effectExtent l="0" t="0" r="23495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0A8F" id="Oval 42" o:spid="_x0000_s1026" style="position:absolute;margin-left:294.65pt;margin-top:18.2pt;width:74.65pt;height:12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BF53C4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C3CC0" wp14:editId="43D377E1">
                <wp:simplePos x="0" y="0"/>
                <wp:positionH relativeFrom="column">
                  <wp:posOffset>1032933</wp:posOffset>
                </wp:positionH>
                <wp:positionV relativeFrom="paragraph">
                  <wp:posOffset>990600</wp:posOffset>
                </wp:positionV>
                <wp:extent cx="1185334" cy="330623"/>
                <wp:effectExtent l="0" t="57150" r="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34" cy="330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D531" id="Straight Arrow Connector 38" o:spid="_x0000_s1026" type="#_x0000_t32" style="position:absolute;margin-left:81.35pt;margin-top:78pt;width:93.35pt;height:26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F53C4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ABC52" wp14:editId="0B075781">
                <wp:simplePos x="0" y="0"/>
                <wp:positionH relativeFrom="column">
                  <wp:posOffset>1032933</wp:posOffset>
                </wp:positionH>
                <wp:positionV relativeFrom="paragraph">
                  <wp:posOffset>694690</wp:posOffset>
                </wp:positionV>
                <wp:extent cx="1185122" cy="296333"/>
                <wp:effectExtent l="0" t="57150" r="0" b="279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22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5CFD1" id="Straight Arrow Connector 37" o:spid="_x0000_s1026" type="#_x0000_t32" style="position:absolute;margin-left:81.35pt;margin-top:54.7pt;width:93.3pt;height:23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F53C4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B4AECE" wp14:editId="35A2DE7E">
                <wp:simplePos x="0" y="0"/>
                <wp:positionH relativeFrom="column">
                  <wp:posOffset>965199</wp:posOffset>
                </wp:positionH>
                <wp:positionV relativeFrom="paragraph">
                  <wp:posOffset>626957</wp:posOffset>
                </wp:positionV>
                <wp:extent cx="1252855" cy="16933"/>
                <wp:effectExtent l="0" t="76200" r="23495" b="787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CAE1A" id="Straight Arrow Connector 36" o:spid="_x0000_s1026" type="#_x0000_t32" style="position:absolute;margin-left:76pt;margin-top:49.35pt;width:98.65pt;height:1.3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F53C4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78360" wp14:editId="4D07C5C7">
                <wp:simplePos x="0" y="0"/>
                <wp:positionH relativeFrom="column">
                  <wp:posOffset>1320800</wp:posOffset>
                </wp:positionH>
                <wp:positionV relativeFrom="paragraph">
                  <wp:posOffset>240241</wp:posOffset>
                </wp:positionV>
                <wp:extent cx="617643" cy="45719"/>
                <wp:effectExtent l="0" t="76200" r="11430" b="5016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45719"/>
                        </a:xfrm>
                        <a:prstGeom prst="curvedConnector3">
                          <a:avLst>
                            <a:gd name="adj1" fmla="val 4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D5DC" id="Curved Connector 35" o:spid="_x0000_s1026" type="#_x0000_t38" style="position:absolute;margin-left:104pt;margin-top:18.9pt;width:48.6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" adj="10664" strokecolor="black [3200]" strokeweight=".5pt">
                <v:stroke endarrow="block" joinstyle="miter"/>
              </v:shape>
            </w:pict>
          </mc:Fallback>
        </mc:AlternateContent>
      </w:r>
      <w:r w:rsidR="00BF53C4"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9C63D" wp14:editId="13C71463">
                <wp:simplePos x="0" y="0"/>
                <wp:positionH relativeFrom="column">
                  <wp:posOffset>753110</wp:posOffset>
                </wp:positionH>
                <wp:positionV relativeFrom="paragraph">
                  <wp:posOffset>499745</wp:posOffset>
                </wp:positionV>
                <wp:extent cx="279400" cy="1016000"/>
                <wp:effectExtent l="0" t="0" r="635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3C4" w:rsidRDefault="00BF53C4" w:rsidP="00BF53C4">
                            <w:r>
                              <w:t>1</w:t>
                            </w:r>
                          </w:p>
                          <w:p w:rsidR="00BF53C4" w:rsidRDefault="00BF53C4" w:rsidP="00BF53C4"/>
                          <w:p w:rsidR="00BF53C4" w:rsidRDefault="00BF53C4" w:rsidP="00BF53C4">
                            <w:r>
                              <w:t>2</w:t>
                            </w:r>
                          </w:p>
                          <w:p w:rsidR="00BF53C4" w:rsidRDefault="00BF53C4" w:rsidP="00BF53C4"/>
                          <w:p w:rsidR="00BF53C4" w:rsidRDefault="00BF53C4" w:rsidP="00BF53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9C63D" id="Text Box 33" o:spid="_x0000_s1032" type="#_x0000_t202" style="position:absolute;margin-left:59.3pt;margin-top:39.35pt;width:22pt;height:8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" fillcolor="white [3201]" stroked="f" strokeweight=".5pt">
                <v:textbox>
                  <w:txbxContent>
                    <w:p w:rsidR="00BF53C4" w:rsidRDefault="00BF53C4" w:rsidP="00BF53C4">
                      <w:r>
                        <w:t>1</w:t>
                      </w:r>
                    </w:p>
                    <w:p w:rsidR="00BF53C4" w:rsidRDefault="00BF53C4" w:rsidP="00BF53C4"/>
                    <w:p w:rsidR="00BF53C4" w:rsidRDefault="00BF53C4" w:rsidP="00BF53C4">
                      <w:r>
                        <w:t>2</w:t>
                      </w:r>
                    </w:p>
                    <w:p w:rsidR="00BF53C4" w:rsidRDefault="00BF53C4" w:rsidP="00BF53C4"/>
                    <w:p w:rsidR="00BF53C4" w:rsidRDefault="00BF53C4" w:rsidP="00BF53C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F53C4"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6CDC7" wp14:editId="5B40F840">
                <wp:simplePos x="0" y="0"/>
                <wp:positionH relativeFrom="column">
                  <wp:posOffset>2217632</wp:posOffset>
                </wp:positionH>
                <wp:positionV relativeFrom="paragraph">
                  <wp:posOffset>499745</wp:posOffset>
                </wp:positionV>
                <wp:extent cx="279400" cy="1016000"/>
                <wp:effectExtent l="0" t="0" r="635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3C4" w:rsidRDefault="00BF53C4" w:rsidP="00BF53C4">
                            <w:r>
                              <w:t>1</w:t>
                            </w:r>
                          </w:p>
                          <w:p w:rsidR="00BF53C4" w:rsidRDefault="00BF53C4" w:rsidP="00BF53C4"/>
                          <w:p w:rsidR="00BF53C4" w:rsidRDefault="00BF53C4" w:rsidP="00BF53C4">
                            <w:r>
                              <w:t>2</w:t>
                            </w:r>
                          </w:p>
                          <w:p w:rsidR="00BF53C4" w:rsidRDefault="00BF53C4" w:rsidP="00BF53C4"/>
                          <w:p w:rsidR="00BF53C4" w:rsidRDefault="00BF53C4" w:rsidP="00BF53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CDC7" id="Text Box 34" o:spid="_x0000_s1033" type="#_x0000_t202" style="position:absolute;margin-left:174.6pt;margin-top:39.35pt;width:22pt;height:8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" fillcolor="white [3201]" stroked="f" strokeweight=".5pt">
                <v:textbox>
                  <w:txbxContent>
                    <w:p w:rsidR="00BF53C4" w:rsidRDefault="00BF53C4" w:rsidP="00BF53C4">
                      <w:r>
                        <w:t>1</w:t>
                      </w:r>
                    </w:p>
                    <w:p w:rsidR="00BF53C4" w:rsidRDefault="00BF53C4" w:rsidP="00BF53C4"/>
                    <w:p w:rsidR="00BF53C4" w:rsidRDefault="00BF53C4" w:rsidP="00BF53C4">
                      <w:r>
                        <w:t>2</w:t>
                      </w:r>
                    </w:p>
                    <w:p w:rsidR="00BF53C4" w:rsidRDefault="00BF53C4" w:rsidP="00BF53C4"/>
                    <w:p w:rsidR="00BF53C4" w:rsidRDefault="00BF53C4" w:rsidP="00BF53C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F53C4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8A078" wp14:editId="56C0F5CE">
                <wp:simplePos x="0" y="0"/>
                <wp:positionH relativeFrom="column">
                  <wp:posOffset>406188</wp:posOffset>
                </wp:positionH>
                <wp:positionV relativeFrom="paragraph">
                  <wp:posOffset>229023</wp:posOffset>
                </wp:positionV>
                <wp:extent cx="948266" cy="1566334"/>
                <wp:effectExtent l="0" t="0" r="2349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CF6DD" id="Oval 31" o:spid="_x0000_s1026" style="position:absolute;margin-left:32pt;margin-top:18.05pt;width:74.65pt;height:12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BF53C4"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E032C" wp14:editId="720C9735">
                <wp:simplePos x="0" y="0"/>
                <wp:positionH relativeFrom="column">
                  <wp:posOffset>1887855</wp:posOffset>
                </wp:positionH>
                <wp:positionV relativeFrom="paragraph">
                  <wp:posOffset>229023</wp:posOffset>
                </wp:positionV>
                <wp:extent cx="948266" cy="1566334"/>
                <wp:effectExtent l="0" t="0" r="23495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D62C8" id="Oval 32" o:spid="_x0000_s1026" style="position:absolute;margin-left:148.65pt;margin-top:18.05pt;width:74.65pt;height:12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CF64E1">
        <w:rPr>
          <w:rFonts w:eastAsia="MTSYN" w:cs="MTSYN"/>
          <w:b/>
          <w:color w:val="231F20"/>
        </w:rPr>
        <w:t>9c.</w:t>
      </w:r>
      <w:r w:rsidR="00BF53C4">
        <w:rPr>
          <w:rFonts w:eastAsia="MTSYN" w:cs="MTSYN"/>
          <w:b/>
          <w:color w:val="231F20"/>
        </w:rPr>
        <w:t xml:space="preserve">                     </w:t>
      </w:r>
      <w:r w:rsidR="00BF53C4">
        <w:rPr>
          <w:rFonts w:eastAsia="MTSYN" w:cs="MTSYN"/>
          <w:color w:val="231F20"/>
        </w:rPr>
        <w:t>X</w:t>
      </w:r>
      <w:r w:rsidR="00BF53C4">
        <w:rPr>
          <w:rFonts w:eastAsia="MTSYN" w:cs="MTSYN"/>
          <w:color w:val="231F20"/>
        </w:rPr>
        <w:tab/>
      </w:r>
      <w:r w:rsidR="00BF53C4">
        <w:rPr>
          <w:rFonts w:eastAsia="MTSYN" w:cs="MTSYN"/>
          <w:color w:val="231F20"/>
        </w:rPr>
        <w:tab/>
        <w:t xml:space="preserve">     h                       X</w:t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  <w:t xml:space="preserve"> X                   k</w:t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  <w:t xml:space="preserve"> X</w:t>
      </w: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color w:val="231F20"/>
        </w:rPr>
      </w:pPr>
    </w:p>
    <w:p w:rsidR="0053563C" w:rsidRDefault="0053563C" w:rsidP="009E4D5A">
      <w:pPr>
        <w:rPr>
          <w:rFonts w:eastAsia="MTSYN" w:cs="MTSYN"/>
          <w:b/>
          <w:color w:val="231F20"/>
          <w:u w:val="single"/>
        </w:rPr>
      </w:pPr>
      <w:r>
        <w:rPr>
          <w:rFonts w:eastAsia="MTSYN" w:cs="MTSYN"/>
          <w:b/>
          <w:color w:val="231F20"/>
        </w:rPr>
        <w:lastRenderedPageBreak/>
        <w:t>49.</w:t>
      </w:r>
      <w:r w:rsidR="003F2E06">
        <w:rPr>
          <w:rFonts w:eastAsia="MTSYN" w:cs="MTSYN"/>
          <w:color w:val="231F20"/>
        </w:rPr>
        <w:t xml:space="preserve"> </w:t>
      </w:r>
      <w:r w:rsidR="003F2E06">
        <w:rPr>
          <w:rFonts w:eastAsia="MTSYN" w:cs="MTSYN"/>
          <w:b/>
          <w:color w:val="231F20"/>
          <w:u w:val="single"/>
        </w:rPr>
        <w:t>Proof:</w:t>
      </w:r>
    </w:p>
    <w:p w:rsidR="003F2E06" w:rsidRPr="00290A0C" w:rsidRDefault="003F2E06" w:rsidP="009E4D5A">
      <w:pPr>
        <w:rPr>
          <w:rFonts w:eastAsiaTheme="minorEastAsia" w:cs="Times-Italic"/>
          <w:iCs/>
          <w:color w:val="231F20"/>
        </w:rPr>
      </w:pPr>
      <w:r w:rsidRPr="00290A0C">
        <w:rPr>
          <w:rFonts w:eastAsia="MTSYN" w:cs="MTSYN"/>
          <w:color w:val="231F20"/>
        </w:rPr>
        <w:t xml:space="preserve">Let y </w:t>
      </w:r>
      <w:r w:rsidRPr="00290A0C">
        <w:rPr>
          <w:rFonts w:ascii="Cambria Math" w:eastAsia="MTSYN" w:hAnsi="Cambria Math" w:cs="Cambria Math"/>
          <w:color w:val="231F20"/>
        </w:rPr>
        <w:t>∈</w:t>
      </w:r>
      <w:r w:rsidRPr="00290A0C">
        <w:rPr>
          <w:rFonts w:eastAsia="MTSYN" w:cs="Cambria Math"/>
          <w:color w:val="231F20"/>
        </w:rPr>
        <w:t xml:space="preserve"> </w:t>
      </w:r>
      <w:r w:rsidRPr="00290A0C">
        <w:rPr>
          <w:rFonts w:eastAsia="MTSYN" w:cs="Cambria Math"/>
          <w:b/>
          <w:color w:val="231F20"/>
        </w:rPr>
        <w:t>R</w:t>
      </w:r>
      <w:r w:rsidRPr="00290A0C">
        <w:rPr>
          <w:rFonts w:eastAsia="MTSYN" w:cs="Cambria Math"/>
          <w:color w:val="231F20"/>
        </w:rPr>
        <w:t xml:space="preserve">. </w:t>
      </w:r>
      <w:r w:rsidRPr="00290A0C">
        <w:rPr>
          <w:rFonts w:cs="Times-Italic"/>
          <w:i/>
          <w:iCs/>
          <w:color w:val="231F20"/>
        </w:rPr>
        <w:t xml:space="preserve">[We must show that </w:t>
      </w:r>
      <w:r w:rsidRPr="00290A0C">
        <w:rPr>
          <w:rFonts w:ascii="Cambria Math" w:eastAsia="MTSYN" w:hAnsi="Cambria Math" w:cs="Cambria Math"/>
          <w:color w:val="231F20"/>
        </w:rPr>
        <w:t>∃</w:t>
      </w:r>
      <w:r w:rsidRPr="00290A0C">
        <w:rPr>
          <w:rFonts w:cs="Times-Italic"/>
          <w:i/>
          <w:iCs/>
          <w:color w:val="231F20"/>
        </w:rPr>
        <w:t xml:space="preserve">x in </w:t>
      </w:r>
      <w:r w:rsidRPr="00290A0C">
        <w:rPr>
          <w:rFonts w:cs="Times-Bold"/>
          <w:b/>
          <w:bCs/>
          <w:color w:val="231F20"/>
        </w:rPr>
        <w:t xml:space="preserve">R </w:t>
      </w:r>
      <w:r w:rsidRPr="00290A0C">
        <w:rPr>
          <w:rFonts w:cs="Times-Italic"/>
          <w:i/>
          <w:iCs/>
          <w:color w:val="231F20"/>
        </w:rPr>
        <w:t>such that g(x</w:t>
      </w:r>
      <w:r w:rsidRPr="00290A0C">
        <w:rPr>
          <w:rFonts w:eastAsia="RMTMI" w:cs="RMTMI"/>
          <w:i/>
          <w:iCs/>
          <w:color w:val="231F20"/>
        </w:rPr>
        <w:t>)</w:t>
      </w:r>
      <w:r w:rsidRPr="00290A0C">
        <w:rPr>
          <w:rFonts w:eastAsia="MTSYN" w:cs="MTSYN"/>
          <w:color w:val="231F20"/>
        </w:rPr>
        <w:t xml:space="preserve">= </w:t>
      </w:r>
      <w:r w:rsidRPr="00290A0C">
        <w:rPr>
          <w:rFonts w:cs="Times-Italic"/>
          <w:i/>
          <w:iCs/>
          <w:color w:val="231F20"/>
        </w:rPr>
        <w:t xml:space="preserve">y.] </w:t>
      </w:r>
      <w:r w:rsidRPr="00290A0C">
        <w:rPr>
          <w:rFonts w:cs="Times-Italic"/>
          <w:iCs/>
          <w:color w:val="231F20"/>
        </w:rPr>
        <w:t xml:space="preserve">Let </w:t>
      </w:r>
      <m:oMath>
        <m:r>
          <w:rPr>
            <w:rFonts w:ascii="Cambria Math" w:hAnsi="Cambria Math" w:cs="Times-Italic"/>
            <w:color w:val="231F20"/>
          </w:rPr>
          <m:t>x=</m:t>
        </m:r>
        <m:f>
          <m:fPr>
            <m:ctrlPr>
              <w:rPr>
                <w:rFonts w:ascii="Cambria Math" w:hAnsi="Cambria Math" w:cs="Times-Italic"/>
                <w:i/>
                <w:iCs/>
                <w:color w:val="231F20"/>
              </w:rPr>
            </m:ctrlPr>
          </m:fPr>
          <m:num>
            <m:r>
              <w:rPr>
                <w:rFonts w:ascii="Cambria Math" w:hAnsi="Cambria Math" w:cs="Times-Italic"/>
                <w:color w:val="231F20"/>
              </w:rPr>
              <m:t>2-y</m:t>
            </m:r>
          </m:num>
          <m:den>
            <m:r>
              <w:rPr>
                <w:rFonts w:ascii="Cambria Math" w:hAnsi="Cambria Math" w:cs="Times-Italic"/>
                <w:color w:val="231F20"/>
              </w:rPr>
              <m:t>3</m:t>
            </m:r>
          </m:den>
        </m:f>
      </m:oMath>
      <w:r w:rsidRPr="00290A0C">
        <w:rPr>
          <w:rFonts w:eastAsiaTheme="minorEastAsia" w:cs="Times-Italic"/>
          <w:iCs/>
          <w:color w:val="231F20"/>
        </w:rPr>
        <w:t>. Then x is a real number since sums and quotients of real numbers are real numbers. It follows that</w:t>
      </w:r>
    </w:p>
    <w:p w:rsidR="003F2E06" w:rsidRPr="00290A0C" w:rsidRDefault="003F2E06" w:rsidP="009E4D5A">
      <w:pPr>
        <w:rPr>
          <w:rFonts w:eastAsiaTheme="minorEastAsia" w:cs="Times-Italic"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g</m:t>
          </m:r>
          <m:d>
            <m:d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x</m:t>
              </m:r>
            </m:e>
          </m:d>
          <m:r>
            <w:rPr>
              <w:rFonts w:ascii="Cambria Math" w:eastAsiaTheme="minorEastAsia" w:hAnsi="Cambria Math" w:cs="Times-Italic"/>
              <w:color w:val="231F20"/>
            </w:rPr>
            <m:t>=f</m:t>
          </m:r>
          <m:d>
            <m:d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-Italic"/>
                      <w:i/>
                      <w:iCs/>
                      <w:color w:val="231F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-Italic"/>
                      <w:color w:val="231F20"/>
                    </w:rPr>
                    <m:t>2-y</m:t>
                  </m:r>
                </m:num>
                <m:den>
                  <m:r>
                    <w:rPr>
                      <w:rFonts w:ascii="Cambria Math" w:eastAsiaTheme="minorEastAsia" w:hAnsi="Cambria Math" w:cs="Times-Italic"/>
                      <w:color w:val="231F20"/>
                    </w:rPr>
                    <m:t>3</m:t>
                  </m:r>
                </m:den>
              </m:f>
            </m:e>
          </m:d>
        </m:oMath>
      </m:oMathPara>
    </w:p>
    <w:p w:rsidR="003F2E06" w:rsidRPr="00290A0C" w:rsidRDefault="003F2E06" w:rsidP="009E4D5A">
      <w:pPr>
        <w:rPr>
          <w:rFonts w:eastAsiaTheme="minorEastAsia" w:cs="Times-Italic"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=2-3</m:t>
          </m:r>
          <m:d>
            <m:d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-Italic"/>
                      <w:i/>
                      <w:iCs/>
                      <w:color w:val="231F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-Italic"/>
                      <w:color w:val="231F20"/>
                    </w:rPr>
                    <m:t>2-y</m:t>
                  </m:r>
                </m:num>
                <m:den>
                  <m:r>
                    <w:rPr>
                      <w:rFonts w:ascii="Cambria Math" w:eastAsiaTheme="minorEastAsia" w:hAnsi="Cambria Math" w:cs="Times-Italic"/>
                      <w:color w:val="231F20"/>
                    </w:rPr>
                    <m:t>3</m:t>
                  </m:r>
                </m:den>
              </m:f>
            </m:e>
          </m:d>
        </m:oMath>
      </m:oMathPara>
    </w:p>
    <w:p w:rsidR="003F2E06" w:rsidRPr="00290A0C" w:rsidRDefault="003F2E06" w:rsidP="009E4D5A">
      <w:pPr>
        <w:rPr>
          <w:rFonts w:eastAsiaTheme="minorEastAsia" w:cs="Times-Italic"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=2-</m:t>
          </m:r>
          <m:d>
            <m:d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2-y</m:t>
              </m:r>
            </m:e>
          </m:d>
          <m:r>
            <w:rPr>
              <w:rFonts w:ascii="Cambria Math" w:eastAsiaTheme="minorEastAsia" w:hAnsi="Cambria Math" w:cs="Times-Italic"/>
              <w:color w:val="231F20"/>
            </w:rPr>
            <m:t>=y</m:t>
          </m:r>
        </m:oMath>
      </m:oMathPara>
    </w:p>
    <w:p w:rsidR="003F2E06" w:rsidRDefault="003F2E06" w:rsidP="009E4D5A">
      <w:pPr>
        <w:rPr>
          <w:rFonts w:eastAsiaTheme="minorEastAsia" w:cs="Times-Italic"/>
          <w:iCs/>
          <w:color w:val="231F20"/>
        </w:rPr>
      </w:pPr>
      <w:r w:rsidRPr="00290A0C">
        <w:rPr>
          <w:rFonts w:eastAsiaTheme="minorEastAsia" w:cs="Times-Italic"/>
          <w:iCs/>
          <w:color w:val="231F20"/>
        </w:rPr>
        <w:t xml:space="preserve">Thus, </w:t>
      </w:r>
      <w:r w:rsidRPr="00290A0C">
        <w:rPr>
          <w:rFonts w:eastAsiaTheme="minorEastAsia" w:cs="Times-Italic"/>
          <w:i/>
          <w:iCs/>
          <w:color w:val="231F20"/>
        </w:rPr>
        <w:t>g</w:t>
      </w:r>
      <w:r w:rsidRPr="00290A0C">
        <w:rPr>
          <w:rFonts w:eastAsiaTheme="minorEastAsia" w:cs="Times-Italic"/>
          <w:iCs/>
          <w:color w:val="231F20"/>
        </w:rPr>
        <w:t xml:space="preserve"> is onto.</w:t>
      </w:r>
    </w:p>
    <w:p w:rsidR="00DD56E8" w:rsidRPr="00290A0C" w:rsidRDefault="00DD56E8" w:rsidP="009E4D5A">
      <w:pPr>
        <w:rPr>
          <w:rFonts w:eastAsiaTheme="minorEastAsia" w:cs="Times-Italic"/>
          <w:iCs/>
          <w:color w:val="231F20"/>
        </w:rPr>
      </w:pPr>
    </w:p>
    <w:p w:rsidR="00290A0C" w:rsidRPr="00290A0C" w:rsidRDefault="00290A0C" w:rsidP="009E4D5A">
      <w:pPr>
        <w:rPr>
          <w:rFonts w:eastAsiaTheme="minorEastAsia" w:cs="Times-Italic"/>
          <w:iCs/>
          <w:color w:val="231F20"/>
          <w:u w:val="single"/>
        </w:rPr>
      </w:pPr>
      <w:r w:rsidRPr="00290A0C">
        <w:rPr>
          <w:rFonts w:eastAsiaTheme="minorEastAsia" w:cs="Times-Italic"/>
          <w:b/>
          <w:iCs/>
          <w:color w:val="231F20"/>
          <w:u w:val="single"/>
        </w:rPr>
        <w:t>Proof:</w:t>
      </w:r>
    </w:p>
    <w:p w:rsidR="00290A0C" w:rsidRPr="00290A0C" w:rsidRDefault="00290A0C" w:rsidP="00290A0C">
      <w:pPr>
        <w:autoSpaceDE w:val="0"/>
        <w:autoSpaceDN w:val="0"/>
        <w:adjustRightInd w:val="0"/>
        <w:rPr>
          <w:rFonts w:cs="Times-Italic"/>
          <w:i/>
          <w:iCs/>
          <w:color w:val="231F20"/>
        </w:rPr>
      </w:pPr>
      <w:r w:rsidRPr="00290A0C">
        <w:rPr>
          <w:rFonts w:eastAsiaTheme="minorEastAsia" w:cs="Times-Italic"/>
          <w:iCs/>
          <w:color w:val="231F20"/>
        </w:rPr>
        <w:t>Suppose x</w:t>
      </w:r>
      <w:r w:rsidRPr="00290A0C">
        <w:rPr>
          <w:rFonts w:eastAsiaTheme="minorEastAsia" w:cs="Times-Italic"/>
          <w:iCs/>
          <w:color w:val="231F20"/>
          <w:vertAlign w:val="subscript"/>
        </w:rPr>
        <w:t>1</w:t>
      </w:r>
      <w:r w:rsidRPr="00290A0C">
        <w:rPr>
          <w:rFonts w:eastAsiaTheme="minorEastAsia" w:cs="Times-Italic"/>
          <w:iCs/>
          <w:color w:val="231F20"/>
        </w:rPr>
        <w:t xml:space="preserve"> and x</w:t>
      </w:r>
      <w:r w:rsidRPr="00290A0C">
        <w:rPr>
          <w:rFonts w:eastAsiaTheme="minorEastAsia" w:cs="Times-Italic"/>
          <w:iCs/>
          <w:color w:val="231F20"/>
          <w:vertAlign w:val="subscript"/>
        </w:rPr>
        <w:t xml:space="preserve">2 </w:t>
      </w:r>
      <w:r w:rsidRPr="00290A0C">
        <w:rPr>
          <w:rFonts w:eastAsiaTheme="minorEastAsia" w:cs="Times-Italic"/>
          <w:iCs/>
          <w:color w:val="231F20"/>
        </w:rPr>
        <w:t>are real numbers such that g(x</w:t>
      </w:r>
      <w:r w:rsidRPr="00290A0C">
        <w:rPr>
          <w:rFonts w:eastAsiaTheme="minorEastAsia" w:cs="Times-Italic"/>
          <w:iCs/>
          <w:color w:val="231F20"/>
          <w:vertAlign w:val="subscript"/>
        </w:rPr>
        <w:t>1</w:t>
      </w:r>
      <w:r w:rsidRPr="00290A0C">
        <w:rPr>
          <w:rFonts w:eastAsiaTheme="minorEastAsia" w:cs="Times-Italic"/>
          <w:iCs/>
          <w:color w:val="231F20"/>
        </w:rPr>
        <w:t>) = g(x</w:t>
      </w:r>
      <w:r w:rsidRPr="00290A0C">
        <w:rPr>
          <w:rFonts w:eastAsiaTheme="minorEastAsia" w:cs="Times-Italic"/>
          <w:iCs/>
          <w:color w:val="231F20"/>
          <w:vertAlign w:val="subscript"/>
        </w:rPr>
        <w:t>2</w:t>
      </w:r>
      <w:r w:rsidRPr="00290A0C">
        <w:rPr>
          <w:rFonts w:eastAsiaTheme="minorEastAsia" w:cs="Times-Italic"/>
          <w:iCs/>
          <w:color w:val="231F20"/>
        </w:rPr>
        <w:t xml:space="preserve">). </w:t>
      </w:r>
      <w:r w:rsidRPr="00290A0C">
        <w:rPr>
          <w:rFonts w:cs="Times-Italic"/>
          <w:i/>
          <w:iCs/>
          <w:color w:val="231F20"/>
        </w:rPr>
        <w:t>[We must show that x</w:t>
      </w:r>
      <w:r w:rsidRPr="00290A0C">
        <w:rPr>
          <w:rFonts w:cs="Times-Roman"/>
          <w:color w:val="231F20"/>
        </w:rPr>
        <w:t xml:space="preserve">1 </w:t>
      </w:r>
      <w:r w:rsidRPr="00290A0C">
        <w:rPr>
          <w:rFonts w:eastAsia="MTSYN" w:cs="MTSYN"/>
          <w:color w:val="231F20"/>
        </w:rPr>
        <w:t xml:space="preserve">= </w:t>
      </w:r>
      <w:r w:rsidRPr="00290A0C">
        <w:rPr>
          <w:rFonts w:cs="Times-Italic"/>
          <w:i/>
          <w:iCs/>
          <w:color w:val="231F20"/>
        </w:rPr>
        <w:t>x</w:t>
      </w:r>
      <w:r w:rsidRPr="00290A0C">
        <w:rPr>
          <w:rFonts w:cs="Times-Roman"/>
          <w:color w:val="231F20"/>
        </w:rPr>
        <w:t>2</w:t>
      </w:r>
      <w:r w:rsidRPr="00290A0C">
        <w:rPr>
          <w:rFonts w:cs="Times-Italic"/>
          <w:i/>
          <w:iCs/>
          <w:color w:val="231F20"/>
        </w:rPr>
        <w:t xml:space="preserve">.] </w:t>
      </w:r>
      <w:r w:rsidRPr="00290A0C">
        <w:rPr>
          <w:rFonts w:cs="Times-Roman"/>
          <w:color w:val="231F20"/>
        </w:rPr>
        <w:t xml:space="preserve">By definition of </w:t>
      </w:r>
      <w:r w:rsidRPr="00290A0C">
        <w:rPr>
          <w:rFonts w:cs="Times-Italic"/>
          <w:i/>
          <w:iCs/>
          <w:color w:val="231F20"/>
        </w:rPr>
        <w:t>g,</w:t>
      </w:r>
    </w:p>
    <w:p w:rsidR="00290A0C" w:rsidRPr="00290A0C" w:rsidRDefault="00290A0C" w:rsidP="00290A0C">
      <w:pPr>
        <w:autoSpaceDE w:val="0"/>
        <w:autoSpaceDN w:val="0"/>
        <w:adjustRightInd w:val="0"/>
        <w:rPr>
          <w:rFonts w:eastAsiaTheme="minorEastAsia" w:cs="Times-Italic"/>
          <w:i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2-3</m:t>
          </m:r>
          <m:sSub>
            <m:sSub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-Italic"/>
                  <w:color w:val="231F20"/>
                </w:rPr>
                <m:t>1</m:t>
              </m:r>
            </m:sub>
          </m:sSub>
          <m:r>
            <w:rPr>
              <w:rFonts w:ascii="Cambria Math" w:eastAsiaTheme="minorEastAsia" w:hAnsi="Cambria Math" w:cs="Times-Italic"/>
              <w:color w:val="231F20"/>
            </w:rPr>
            <m:t>=2-3</m:t>
          </m:r>
          <m:sSub>
            <m:sSub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-Italic"/>
                  <w:color w:val="231F20"/>
                </w:rPr>
                <m:t>2</m:t>
              </m:r>
            </m:sub>
          </m:sSub>
        </m:oMath>
      </m:oMathPara>
    </w:p>
    <w:p w:rsidR="00290A0C" w:rsidRPr="00290A0C" w:rsidRDefault="00290A0C" w:rsidP="00290A0C">
      <w:pPr>
        <w:autoSpaceDE w:val="0"/>
        <w:autoSpaceDN w:val="0"/>
        <w:adjustRightInd w:val="0"/>
        <w:rPr>
          <w:rFonts w:eastAsiaTheme="minorEastAsia" w:cs="Times-Italic"/>
          <w:i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-3</m:t>
          </m:r>
          <m:sSub>
            <m:sSub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-Italic"/>
                  <w:color w:val="231F20"/>
                </w:rPr>
                <m:t>1</m:t>
              </m:r>
            </m:sub>
          </m:sSub>
          <m:r>
            <w:rPr>
              <w:rFonts w:ascii="Cambria Math" w:eastAsiaTheme="minorEastAsia" w:hAnsi="Cambria Math" w:cs="Times-Italic"/>
              <w:color w:val="231F20"/>
            </w:rPr>
            <m:t>=-3</m:t>
          </m:r>
          <m:sSub>
            <m:sSub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-Italic"/>
                  <w:color w:val="231F20"/>
                </w:rPr>
                <m:t>2</m:t>
              </m:r>
            </m:sub>
          </m:sSub>
        </m:oMath>
      </m:oMathPara>
    </w:p>
    <w:p w:rsidR="00290A0C" w:rsidRPr="00290A0C" w:rsidRDefault="00D21113" w:rsidP="00290A0C">
      <w:pPr>
        <w:autoSpaceDE w:val="0"/>
        <w:autoSpaceDN w:val="0"/>
        <w:adjustRightInd w:val="0"/>
        <w:rPr>
          <w:rFonts w:eastAsiaTheme="minorEastAsia" w:cs="Times-Italic"/>
          <w:i/>
          <w:iCs/>
          <w:color w:val="231F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-Italic"/>
                  <w:color w:val="231F20"/>
                </w:rPr>
                <m:t>1</m:t>
              </m:r>
            </m:sub>
          </m:sSub>
          <m:r>
            <w:rPr>
              <w:rFonts w:ascii="Cambria Math" w:eastAsiaTheme="minorEastAsia" w:hAnsi="Cambria Math" w:cs="Times-Italic"/>
              <w:color w:val="231F20"/>
            </w:rPr>
            <m:t>=</m:t>
          </m:r>
          <m:sSub>
            <m:sSub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-Italic"/>
                  <w:color w:val="231F20"/>
                </w:rPr>
                <m:t>2</m:t>
              </m:r>
            </m:sub>
          </m:sSub>
        </m:oMath>
      </m:oMathPara>
    </w:p>
    <w:p w:rsidR="003F2E06" w:rsidRDefault="00290A0C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  <w:r w:rsidRPr="00290A0C">
        <w:rPr>
          <w:rFonts w:eastAsiaTheme="minorEastAsia" w:cs="Times-Italic"/>
          <w:iCs/>
          <w:color w:val="231F20"/>
        </w:rPr>
        <w:t>Thus, g is one-to-one.</w:t>
      </w:r>
    </w:p>
    <w:p w:rsidR="00227ECB" w:rsidRDefault="00227ECB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</w:p>
    <w:p w:rsidR="00227ECB" w:rsidRDefault="00227ECB" w:rsidP="001E5FC0">
      <w:pPr>
        <w:autoSpaceDE w:val="0"/>
        <w:autoSpaceDN w:val="0"/>
        <w:adjustRightInd w:val="0"/>
        <w:rPr>
          <w:rFonts w:eastAsiaTheme="minorEastAsia" w:cs="Times-Italic"/>
          <w:b/>
          <w:iCs/>
          <w:color w:val="231F20"/>
          <w:u w:val="single"/>
        </w:rPr>
      </w:pPr>
      <w:r>
        <w:rPr>
          <w:rFonts w:eastAsiaTheme="minorEastAsia" w:cs="Times-Italic"/>
          <w:b/>
          <w:iCs/>
          <w:color w:val="231F20"/>
          <w:u w:val="single"/>
        </w:rPr>
        <w:t>Proof:</w:t>
      </w:r>
    </w:p>
    <w:p w:rsidR="00227ECB" w:rsidRDefault="00227ECB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  <w:r>
        <w:rPr>
          <w:rFonts w:eastAsiaTheme="minorEastAsia" w:cs="Times-Italic"/>
          <w:iCs/>
          <w:color w:val="231F20"/>
        </w:rPr>
        <w:t xml:space="preserve">For any y in </w:t>
      </w:r>
      <w:r>
        <w:rPr>
          <w:rFonts w:eastAsiaTheme="minorEastAsia" w:cs="Times-Italic"/>
          <w:b/>
          <w:iCs/>
          <w:color w:val="231F20"/>
        </w:rPr>
        <w:t>R</w:t>
      </w:r>
      <w:r>
        <w:rPr>
          <w:rFonts w:eastAsiaTheme="minorEastAsia" w:cs="Times-Italic"/>
          <w:iCs/>
          <w:color w:val="231F20"/>
        </w:rPr>
        <w:t xml:space="preserve">, by definition of </w:t>
      </w:r>
      <m:oMath>
        <m:sSup>
          <m:sSupPr>
            <m:ctrlPr>
              <w:rPr>
                <w:rFonts w:ascii="Cambria Math" w:eastAsiaTheme="minorEastAsia" w:hAnsi="Cambria Math" w:cs="Times-Italic"/>
                <w:i/>
                <w:iCs/>
                <w:color w:val="231F20"/>
              </w:rPr>
            </m:ctrlPr>
          </m:sSupPr>
          <m:e>
            <m:r>
              <w:rPr>
                <w:rFonts w:ascii="Cambria Math" w:eastAsiaTheme="minorEastAsia" w:hAnsi="Cambria Math" w:cs="Times-Italic"/>
                <w:color w:val="231F20"/>
              </w:rPr>
              <m:t>g</m:t>
            </m:r>
          </m:e>
          <m:sup>
            <m:r>
              <w:rPr>
                <w:rFonts w:ascii="Cambria Math" w:eastAsiaTheme="minorEastAsia" w:hAnsi="Cambria Math" w:cs="Times-Italic"/>
                <w:color w:val="231F20"/>
              </w:rPr>
              <m:t>-1</m:t>
            </m:r>
          </m:sup>
        </m:sSup>
      </m:oMath>
      <w:r>
        <w:rPr>
          <w:rFonts w:eastAsiaTheme="minorEastAsia" w:cs="Times-Italic"/>
          <w:iCs/>
          <w:color w:val="231F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-Italic"/>
                <w:i/>
                <w:iCs/>
                <w:color w:val="231F20"/>
              </w:rPr>
            </m:ctrlPr>
          </m:sSupPr>
          <m:e>
            <m:r>
              <w:rPr>
                <w:rFonts w:ascii="Cambria Math" w:eastAsiaTheme="minorEastAsia" w:hAnsi="Cambria Math" w:cs="Times-Italic"/>
                <w:color w:val="231F20"/>
              </w:rPr>
              <m:t>g</m:t>
            </m:r>
          </m:e>
          <m:sup>
            <m:r>
              <w:rPr>
                <w:rFonts w:ascii="Cambria Math" w:eastAsiaTheme="minorEastAsia" w:hAnsi="Cambria Math" w:cs="Times-Italic"/>
                <w:color w:val="231F20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-Italic"/>
                <w:i/>
                <w:iCs/>
                <w:color w:val="231F20"/>
              </w:rPr>
            </m:ctrlPr>
          </m:dPr>
          <m:e>
            <m:r>
              <w:rPr>
                <w:rFonts w:ascii="Cambria Math" w:eastAsiaTheme="minorEastAsia" w:hAnsi="Cambria Math" w:cs="Times-Italic"/>
                <w:color w:val="231F20"/>
              </w:rPr>
              <m:t>y</m:t>
            </m:r>
          </m:e>
        </m:d>
        <m:r>
          <w:rPr>
            <w:rFonts w:ascii="Cambria Math" w:eastAsiaTheme="minorEastAsia" w:hAnsi="Cambria Math" w:cs="Times-Italic"/>
            <w:color w:val="231F20"/>
          </w:rPr>
          <m:t>= x</m:t>
        </m:r>
      </m:oMath>
      <w:r>
        <w:rPr>
          <w:rFonts w:eastAsiaTheme="minorEastAsia" w:cs="Times-Italic"/>
          <w:iCs/>
          <w:color w:val="231F20"/>
        </w:rPr>
        <w:t xml:space="preserve">, such that </w:t>
      </w:r>
      <m:oMath>
        <m:r>
          <w:rPr>
            <w:rFonts w:ascii="Cambria Math" w:eastAsiaTheme="minorEastAsia" w:hAnsi="Cambria Math" w:cs="Times-Italic"/>
            <w:color w:val="231F20"/>
          </w:rPr>
          <m:t>g</m:t>
        </m:r>
        <m:d>
          <m:dPr>
            <m:ctrlPr>
              <w:rPr>
                <w:rFonts w:ascii="Cambria Math" w:eastAsiaTheme="minorEastAsia" w:hAnsi="Cambria Math" w:cs="Times-Italic"/>
                <w:i/>
                <w:iCs/>
                <w:color w:val="231F20"/>
              </w:rPr>
            </m:ctrlPr>
          </m:dPr>
          <m:e>
            <m:r>
              <w:rPr>
                <w:rFonts w:ascii="Cambria Math" w:eastAsiaTheme="minorEastAsia" w:hAnsi="Cambria Math" w:cs="Times-Italic"/>
                <w:color w:val="231F20"/>
              </w:rPr>
              <m:t>x</m:t>
            </m:r>
          </m:e>
        </m:d>
        <m:r>
          <w:rPr>
            <w:rFonts w:ascii="Cambria Math" w:eastAsiaTheme="minorEastAsia" w:hAnsi="Cambria Math" w:cs="Times-Italic"/>
            <w:color w:val="231F20"/>
          </w:rPr>
          <m:t>=y</m:t>
        </m:r>
      </m:oMath>
      <w:r>
        <w:rPr>
          <w:rFonts w:eastAsiaTheme="minorEastAsia" w:cs="Times-Italic"/>
          <w:iCs/>
          <w:color w:val="231F20"/>
        </w:rPr>
        <w:t>,</w:t>
      </w:r>
    </w:p>
    <w:p w:rsidR="00227ECB" w:rsidRPr="00227ECB" w:rsidRDefault="00227ECB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g</m:t>
          </m:r>
          <m:d>
            <m:d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eastAsiaTheme="minorEastAsia" w:hAnsi="Cambria Math" w:cs="Times-Italic"/>
                  <w:color w:val="231F20"/>
                </w:rPr>
                <m:t>x</m:t>
              </m:r>
            </m:e>
          </m:d>
          <m:r>
            <w:rPr>
              <w:rFonts w:ascii="Cambria Math" w:eastAsiaTheme="minorEastAsia" w:hAnsi="Cambria Math" w:cs="Times-Italic"/>
              <w:color w:val="231F20"/>
            </w:rPr>
            <m:t>=y</m:t>
          </m:r>
        </m:oMath>
      </m:oMathPara>
    </w:p>
    <w:p w:rsidR="00227ECB" w:rsidRPr="00227ECB" w:rsidRDefault="00227ECB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2-3x=y</m:t>
          </m:r>
        </m:oMath>
      </m:oMathPara>
    </w:p>
    <w:p w:rsidR="00227ECB" w:rsidRPr="00227ECB" w:rsidRDefault="00227ECB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3x+y=2</m:t>
          </m:r>
        </m:oMath>
      </m:oMathPara>
    </w:p>
    <w:p w:rsidR="00227ECB" w:rsidRPr="00227ECB" w:rsidRDefault="00227ECB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  <m:oMathPara>
        <m:oMath>
          <m:r>
            <w:rPr>
              <w:rFonts w:ascii="Cambria Math" w:eastAsiaTheme="minorEastAsia" w:hAnsi="Cambria Math" w:cs="Times-Italic"/>
              <w:color w:val="231F20"/>
            </w:rPr>
            <m:t>x=</m:t>
          </m:r>
          <m:f>
            <m:fPr>
              <m:ctrlPr>
                <w:rPr>
                  <w:rFonts w:ascii="Cambria Math" w:eastAsiaTheme="minorEastAsia" w:hAnsi="Cambria Math" w:cs="Times-Italic"/>
                  <w:i/>
                  <w:iCs/>
                  <w:color w:val="231F20"/>
                </w:rPr>
              </m:ctrlPr>
            </m:fPr>
            <m:num>
              <m:r>
                <w:rPr>
                  <w:rFonts w:ascii="Cambria Math" w:eastAsiaTheme="minorEastAsia" w:hAnsi="Cambria Math" w:cs="Times-Italic"/>
                  <w:color w:val="231F20"/>
                </w:rPr>
                <m:t>2-y</m:t>
              </m:r>
            </m:num>
            <m:den>
              <m:r>
                <w:rPr>
                  <w:rFonts w:ascii="Cambria Math" w:eastAsiaTheme="minorEastAsia" w:hAnsi="Cambria Math" w:cs="Times-Italic"/>
                  <w:color w:val="231F20"/>
                </w:rPr>
                <m:t>3</m:t>
              </m:r>
            </m:den>
          </m:f>
        </m:oMath>
      </m:oMathPara>
    </w:p>
    <w:p w:rsidR="00227ECB" w:rsidRDefault="00227ECB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  <w:r>
        <w:rPr>
          <w:rFonts w:eastAsiaTheme="minorEastAsia" w:cs="Times-Italic"/>
          <w:iCs/>
          <w:color w:val="231F20"/>
        </w:rPr>
        <w:t xml:space="preserve">Hence, </w:t>
      </w:r>
      <m:oMath>
        <m:sSup>
          <m:sSupPr>
            <m:ctrlPr>
              <w:rPr>
                <w:rFonts w:ascii="Cambria Math" w:eastAsiaTheme="minorEastAsia" w:hAnsi="Cambria Math" w:cs="Times-Italic"/>
                <w:i/>
                <w:iCs/>
                <w:color w:val="231F20"/>
              </w:rPr>
            </m:ctrlPr>
          </m:sSupPr>
          <m:e>
            <m:r>
              <w:rPr>
                <w:rFonts w:ascii="Cambria Math" w:eastAsiaTheme="minorEastAsia" w:hAnsi="Cambria Math" w:cs="Times-Italic"/>
                <w:color w:val="231F20"/>
              </w:rPr>
              <m:t>g</m:t>
            </m:r>
          </m:e>
          <m:sup>
            <m:r>
              <w:rPr>
                <w:rFonts w:ascii="Cambria Math" w:eastAsiaTheme="minorEastAsia" w:hAnsi="Cambria Math" w:cs="Times-Italic"/>
                <w:color w:val="231F20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-Italic"/>
                <w:i/>
                <w:iCs/>
                <w:color w:val="231F20"/>
              </w:rPr>
            </m:ctrlPr>
          </m:dPr>
          <m:e>
            <m:r>
              <w:rPr>
                <w:rFonts w:ascii="Cambria Math" w:eastAsiaTheme="minorEastAsia" w:hAnsi="Cambria Math" w:cs="Times-Italic"/>
                <w:color w:val="231F20"/>
              </w:rPr>
              <m:t>y</m:t>
            </m:r>
          </m:e>
        </m:d>
        <m:r>
          <w:rPr>
            <w:rFonts w:ascii="Cambria Math" w:eastAsiaTheme="minorEastAsia" w:hAnsi="Cambria Math" w:cs="Times-Italic"/>
            <w:color w:val="231F20"/>
          </w:rPr>
          <m:t>=</m:t>
        </m:r>
        <m:d>
          <m:dPr>
            <m:ctrlPr>
              <w:rPr>
                <w:rFonts w:ascii="Cambria Math" w:eastAsiaTheme="minorEastAsia" w:hAnsi="Cambria Math" w:cs="Times-Italic"/>
                <w:i/>
                <w:iCs/>
                <w:color w:val="231F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-Italic"/>
                    <w:i/>
                    <w:iCs/>
                    <w:color w:val="231F20"/>
                  </w:rPr>
                </m:ctrlPr>
              </m:fPr>
              <m:num>
                <m:r>
                  <w:rPr>
                    <w:rFonts w:ascii="Cambria Math" w:eastAsiaTheme="minorEastAsia" w:hAnsi="Cambria Math" w:cs="Times-Italic"/>
                    <w:color w:val="231F20"/>
                  </w:rPr>
                  <m:t>2-y</m:t>
                </m:r>
              </m:num>
              <m:den>
                <m:r>
                  <w:rPr>
                    <w:rFonts w:ascii="Cambria Math" w:eastAsiaTheme="minorEastAsia" w:hAnsi="Cambria Math" w:cs="Times-Italic"/>
                    <w:color w:val="231F20"/>
                  </w:rPr>
                  <m:t>3</m:t>
                </m:r>
              </m:den>
            </m:f>
          </m:e>
        </m:d>
      </m:oMath>
    </w:p>
    <w:p w:rsidR="006945F3" w:rsidRDefault="006945F3" w:rsidP="001E5FC0">
      <w:pPr>
        <w:autoSpaceDE w:val="0"/>
        <w:autoSpaceDN w:val="0"/>
        <w:adjustRightInd w:val="0"/>
        <w:rPr>
          <w:rFonts w:eastAsiaTheme="minorEastAsia" w:cs="Times-Italic"/>
          <w:iCs/>
          <w:color w:val="231F20"/>
        </w:rPr>
      </w:pPr>
    </w:p>
    <w:p w:rsidR="006945F3" w:rsidRDefault="006945F3" w:rsidP="001E5FC0">
      <w:pPr>
        <w:autoSpaceDE w:val="0"/>
        <w:autoSpaceDN w:val="0"/>
        <w:adjustRightInd w:val="0"/>
        <w:rPr>
          <w:rFonts w:eastAsiaTheme="minorEastAsia" w:cs="Times-Italic"/>
          <w:b/>
          <w:iCs/>
          <w:color w:val="231F20"/>
          <w:sz w:val="28"/>
          <w:szCs w:val="28"/>
          <w:u w:val="single"/>
        </w:rPr>
      </w:pPr>
      <w:r>
        <w:rPr>
          <w:rFonts w:eastAsiaTheme="minorEastAsia" w:cs="Times-Italic"/>
          <w:b/>
          <w:iCs/>
          <w:color w:val="231F20"/>
          <w:sz w:val="28"/>
          <w:szCs w:val="28"/>
          <w:u w:val="single"/>
        </w:rPr>
        <w:t>7.3</w:t>
      </w:r>
    </w:p>
    <w:p w:rsidR="006945F3" w:rsidRPr="002D0E1C" w:rsidRDefault="006945F3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w:r>
        <w:rPr>
          <w:rFonts w:eastAsiaTheme="minorEastAsia" w:cs="Times-Italic"/>
          <w:b/>
          <w:iCs/>
          <w:color w:val="231F20"/>
        </w:rPr>
        <w:t>7</w:t>
      </w:r>
      <w:r w:rsidRPr="002D0E1C">
        <w:rPr>
          <w:rFonts w:eastAsiaTheme="minorEastAsia" w:cs="Times-Italic"/>
          <w:b/>
          <w:iCs/>
          <w:color w:val="231F20"/>
        </w:rPr>
        <w:t xml:space="preserve">. </w:t>
      </w:r>
      <w:r w:rsidRPr="002D0E1C">
        <w:rPr>
          <w:rFonts w:eastAsia="RMTMI" w:cs="RMTMI"/>
          <w:iCs/>
          <w:color w:val="231F20"/>
        </w:rPr>
        <w:t>(</w:t>
      </w:r>
      <w:r w:rsidRPr="002D0E1C">
        <w:rPr>
          <w:rFonts w:eastAsia="RMTMI" w:cs="Times-Italic"/>
          <w:iCs/>
          <w:color w:val="231F20"/>
        </w:rPr>
        <w:t xml:space="preserve">K </w:t>
      </w:r>
      <w:r w:rsidRPr="002D0E1C">
        <w:rPr>
          <w:rFonts w:eastAsia="MTSYN" w:cs="MTSYN"/>
          <w:color w:val="231F20"/>
        </w:rPr>
        <w:t xml:space="preserve">◦ </w:t>
      </w:r>
      <w:r w:rsidRPr="002D0E1C">
        <w:rPr>
          <w:rFonts w:eastAsia="RMTMI" w:cs="Times-Italic"/>
          <w:iCs/>
          <w:color w:val="231F20"/>
        </w:rPr>
        <w:t>H</w:t>
      </w:r>
      <w:r w:rsidRPr="002D0E1C">
        <w:rPr>
          <w:rFonts w:eastAsia="RMTMI" w:cs="RMTMI"/>
          <w:iCs/>
          <w:color w:val="231F20"/>
        </w:rPr>
        <w:t>)(</w:t>
      </w:r>
      <w:r w:rsidRPr="002D0E1C">
        <w:rPr>
          <w:rFonts w:eastAsia="RMTMI" w:cs="Times-Roman"/>
          <w:color w:val="231F20"/>
        </w:rPr>
        <w:t>0</w:t>
      </w:r>
      <w:r w:rsidR="002D0E1C" w:rsidRPr="002D0E1C">
        <w:rPr>
          <w:rFonts w:eastAsia="RMTMI" w:cs="RMTMI"/>
          <w:iCs/>
          <w:color w:val="231F20"/>
        </w:rPr>
        <w:t>)</w:t>
      </w:r>
      <w:r w:rsidR="002D0E1C">
        <w:rPr>
          <w:rFonts w:eastAsia="RMTMI" w:cs="RMTMI"/>
          <w:iCs/>
          <w:color w:val="231F20"/>
        </w:rPr>
        <w:t xml:space="preserve"> </w:t>
      </w:r>
      <m:oMath>
        <m:r>
          <w:rPr>
            <w:rFonts w:ascii="Cambria Math" w:eastAsia="RMTMI" w:hAnsi="Cambria Math" w:cs="RMTMI"/>
            <w:color w:val="231F20"/>
          </w:rPr>
          <m:t>=K</m:t>
        </m:r>
        <m:d>
          <m:dPr>
            <m:ctrlPr>
              <w:rPr>
                <w:rFonts w:ascii="Cambria Math" w:eastAsia="RMTMI" w:hAnsi="Cambria Math" w:cs="RMTMI"/>
                <w:i/>
                <w:iCs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H</m:t>
            </m:r>
            <m:d>
              <m:dPr>
                <m:ctrlPr>
                  <w:rPr>
                    <w:rFonts w:ascii="Cambria Math" w:eastAsia="RMTMI" w:hAnsi="Cambria Math" w:cs="RMTMI"/>
                    <w:i/>
                    <w:iCs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0</m:t>
                </m:r>
              </m:e>
            </m:d>
          </m:e>
        </m:d>
        <m:r>
          <w:rPr>
            <w:rFonts w:ascii="Cambria Math" w:eastAsia="RMTMI" w:hAnsi="Cambria Math" w:cs="RMTMI"/>
            <w:color w:val="231F20"/>
          </w:rPr>
          <m:t>=K</m:t>
        </m:r>
        <m:d>
          <m:dPr>
            <m:ctrlPr>
              <w:rPr>
                <w:rFonts w:ascii="Cambria Math" w:eastAsia="RMTMI" w:hAnsi="Cambria Math" w:cs="RMTMI"/>
                <w:i/>
                <w:iCs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0</m:t>
            </m:r>
          </m:e>
        </m:d>
        <m:r>
          <w:rPr>
            <w:rFonts w:ascii="Cambria Math" w:eastAsia="RMTMI" w:hAnsi="Cambria Math" w:cs="RMTMI"/>
            <w:color w:val="231F20"/>
          </w:rPr>
          <m:t>=0 mod 4=0</m:t>
        </m:r>
      </m:oMath>
    </w:p>
    <w:p w:rsidR="002D0E1C" w:rsidRPr="002D0E1C" w:rsidRDefault="002D0E1C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w:r w:rsidRPr="002D0E1C">
        <w:rPr>
          <w:rFonts w:eastAsia="RMTMI" w:cs="RMTMI"/>
          <w:iCs/>
          <w:color w:val="231F20"/>
        </w:rPr>
        <w:t>(</w:t>
      </w:r>
      <w:r w:rsidRPr="002D0E1C">
        <w:rPr>
          <w:rFonts w:eastAsia="RMTMI" w:cs="Times-Italic"/>
          <w:iCs/>
          <w:color w:val="231F20"/>
        </w:rPr>
        <w:t xml:space="preserve">K </w:t>
      </w:r>
      <w:r w:rsidRPr="002D0E1C">
        <w:rPr>
          <w:rFonts w:eastAsia="MTSYN" w:cs="MTSYN"/>
          <w:color w:val="231F20"/>
        </w:rPr>
        <w:t xml:space="preserve">◦ </w:t>
      </w:r>
      <w:r w:rsidRPr="002D0E1C">
        <w:rPr>
          <w:rFonts w:eastAsia="RMTMI" w:cs="Times-Italic"/>
          <w:iCs/>
          <w:color w:val="231F20"/>
        </w:rPr>
        <w:t>H</w:t>
      </w:r>
      <w:r w:rsidRPr="002D0E1C">
        <w:rPr>
          <w:rFonts w:eastAsia="RMTMI" w:cs="RMTMI"/>
          <w:iCs/>
          <w:color w:val="231F20"/>
        </w:rPr>
        <w:t>)(</w:t>
      </w:r>
      <w:r w:rsidRPr="002D0E1C">
        <w:rPr>
          <w:rFonts w:eastAsia="RMTMI" w:cs="Times-Roman"/>
          <w:color w:val="231F20"/>
        </w:rPr>
        <w:t>1</w:t>
      </w:r>
      <w:r w:rsidRPr="002D0E1C">
        <w:rPr>
          <w:rFonts w:eastAsia="RMTMI" w:cs="RMTMI"/>
          <w:iCs/>
          <w:color w:val="231F20"/>
        </w:rPr>
        <w:t>)</w:t>
      </w:r>
      <w:r>
        <w:rPr>
          <w:rFonts w:eastAsia="RMTMI" w:cs="RMTMI"/>
          <w:iCs/>
          <w:color w:val="231F20"/>
        </w:rPr>
        <w:t xml:space="preserve"> </w:t>
      </w:r>
      <m:oMath>
        <m:r>
          <w:rPr>
            <w:rFonts w:ascii="Cambria Math" w:eastAsia="RMTMI" w:hAnsi="Cambria Math" w:cs="RMTMI"/>
            <w:color w:val="231F20"/>
          </w:rPr>
          <m:t>=K</m:t>
        </m:r>
        <m:d>
          <m:dPr>
            <m:ctrlPr>
              <w:rPr>
                <w:rFonts w:ascii="Cambria Math" w:eastAsia="RMTMI" w:hAnsi="Cambria Math" w:cs="RMTMI"/>
                <w:i/>
                <w:iCs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H</m:t>
            </m:r>
            <m:d>
              <m:dPr>
                <m:ctrlPr>
                  <w:rPr>
                    <w:rFonts w:ascii="Cambria Math" w:eastAsia="RMTMI" w:hAnsi="Cambria Math" w:cs="RMTMI"/>
                    <w:i/>
                    <w:iCs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1</m:t>
                </m:r>
              </m:e>
            </m:d>
          </m:e>
        </m:d>
        <m:r>
          <w:rPr>
            <w:rFonts w:ascii="Cambria Math" w:eastAsia="RMTMI" w:hAnsi="Cambria Math" w:cs="RMTMI"/>
            <w:color w:val="231F20"/>
          </w:rPr>
          <m:t>=K</m:t>
        </m:r>
        <m:d>
          <m:dPr>
            <m:ctrlPr>
              <w:rPr>
                <w:rFonts w:ascii="Cambria Math" w:eastAsia="RMTMI" w:hAnsi="Cambria Math" w:cs="RMTMI"/>
                <w:i/>
                <w:iCs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6</m:t>
            </m:r>
          </m:e>
        </m:d>
        <m:r>
          <w:rPr>
            <w:rFonts w:ascii="Cambria Math" w:eastAsia="RMTMI" w:hAnsi="Cambria Math" w:cs="RMTMI"/>
            <w:color w:val="231F20"/>
          </w:rPr>
          <m:t>=6 mod 4=2</m:t>
        </m:r>
      </m:oMath>
    </w:p>
    <w:p w:rsidR="002D0E1C" w:rsidRPr="002D0E1C" w:rsidRDefault="002D0E1C" w:rsidP="001E5FC0">
      <w:pPr>
        <w:autoSpaceDE w:val="0"/>
        <w:autoSpaceDN w:val="0"/>
        <w:adjustRightInd w:val="0"/>
        <w:rPr>
          <w:rFonts w:eastAsia="RMTMI" w:cs="Times-Roman"/>
          <w:color w:val="231F20"/>
        </w:rPr>
      </w:pPr>
      <w:r w:rsidRPr="002D0E1C">
        <w:rPr>
          <w:rFonts w:eastAsia="RMTMI" w:cs="RMTMI"/>
          <w:iCs/>
          <w:color w:val="231F20"/>
        </w:rPr>
        <w:t>(</w:t>
      </w:r>
      <w:r w:rsidRPr="002D0E1C">
        <w:rPr>
          <w:rFonts w:eastAsia="RMTMI" w:cs="Times-Italic"/>
          <w:iCs/>
          <w:color w:val="231F20"/>
        </w:rPr>
        <w:t xml:space="preserve">K </w:t>
      </w:r>
      <w:r w:rsidRPr="002D0E1C">
        <w:rPr>
          <w:rFonts w:eastAsia="MTSYN" w:cs="MTSYN"/>
          <w:color w:val="231F20"/>
        </w:rPr>
        <w:t xml:space="preserve">◦ </w:t>
      </w:r>
      <w:r w:rsidRPr="002D0E1C">
        <w:rPr>
          <w:rFonts w:eastAsia="RMTMI" w:cs="Times-Italic"/>
          <w:iCs/>
          <w:color w:val="231F20"/>
        </w:rPr>
        <w:t>H</w:t>
      </w:r>
      <w:r w:rsidRPr="002D0E1C">
        <w:rPr>
          <w:rFonts w:eastAsia="RMTMI" w:cs="RMTMI"/>
          <w:iCs/>
          <w:color w:val="231F20"/>
        </w:rPr>
        <w:t>)(</w:t>
      </w:r>
      <w:r w:rsidRPr="002D0E1C">
        <w:rPr>
          <w:rFonts w:eastAsia="RMTMI" w:cs="Times-Roman"/>
          <w:color w:val="231F20"/>
        </w:rPr>
        <w:t>2</w:t>
      </w:r>
      <w:r w:rsidRPr="002D0E1C">
        <w:rPr>
          <w:rFonts w:eastAsia="RMTMI" w:cs="RMTMI"/>
          <w:iCs/>
          <w:color w:val="231F20"/>
        </w:rPr>
        <w:t>)</w:t>
      </w:r>
      <w:r w:rsidRPr="002D0E1C">
        <w:rPr>
          <w:rFonts w:eastAsia="RMTMI" w:cs="Times-Roman"/>
          <w:color w:val="231F20"/>
        </w:rPr>
        <w:t xml:space="preserve"> </w:t>
      </w:r>
      <m:oMath>
        <m:r>
          <w:rPr>
            <w:rFonts w:ascii="Cambria Math" w:eastAsia="RMTMI" w:hAnsi="Cambria Math" w:cs="Times-Roman"/>
            <w:color w:val="231F20"/>
          </w:rPr>
          <m:t>=K</m:t>
        </m:r>
        <m:d>
          <m:dPr>
            <m:ctrlPr>
              <w:rPr>
                <w:rFonts w:ascii="Cambria Math" w:eastAsia="RMTMI" w:hAnsi="Cambria Math" w:cs="Times-Roman"/>
                <w:i/>
                <w:color w:val="231F20"/>
              </w:rPr>
            </m:ctrlPr>
          </m:dPr>
          <m:e>
            <m:r>
              <w:rPr>
                <w:rFonts w:ascii="Cambria Math" w:eastAsia="RMTMI" w:hAnsi="Cambria Math" w:cs="Times-Roman"/>
                <w:color w:val="231F20"/>
              </w:rPr>
              <m:t>H</m:t>
            </m:r>
            <m:d>
              <m:dPr>
                <m:ctrlPr>
                  <w:rPr>
                    <w:rFonts w:ascii="Cambria Math" w:eastAsia="RMTMI" w:hAnsi="Cambria Math" w:cs="Times-Roman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Times-Roman"/>
                    <w:color w:val="231F20"/>
                  </w:rPr>
                  <m:t>2</m:t>
                </m:r>
              </m:e>
            </m:d>
          </m:e>
        </m:d>
        <m:r>
          <w:rPr>
            <w:rFonts w:ascii="Cambria Math" w:eastAsia="RMTMI" w:hAnsi="Cambria Math" w:cs="Times-Roman"/>
            <w:color w:val="231F20"/>
          </w:rPr>
          <m:t>=K</m:t>
        </m:r>
        <m:d>
          <m:dPr>
            <m:ctrlPr>
              <w:rPr>
                <w:rFonts w:ascii="Cambria Math" w:eastAsia="RMTMI" w:hAnsi="Cambria Math" w:cs="Times-Roman"/>
                <w:i/>
                <w:color w:val="231F20"/>
              </w:rPr>
            </m:ctrlPr>
          </m:dPr>
          <m:e>
            <m:r>
              <w:rPr>
                <w:rFonts w:ascii="Cambria Math" w:eastAsia="RMTMI" w:hAnsi="Cambria Math" w:cs="Times-Roman"/>
                <w:color w:val="231F20"/>
              </w:rPr>
              <m:t>12</m:t>
            </m:r>
          </m:e>
        </m:d>
        <m:r>
          <w:rPr>
            <w:rFonts w:ascii="Cambria Math" w:eastAsia="RMTMI" w:hAnsi="Cambria Math" w:cs="Times-Roman"/>
            <w:color w:val="231F20"/>
          </w:rPr>
          <m:t>=12 mod 4=0</m:t>
        </m:r>
      </m:oMath>
    </w:p>
    <w:p w:rsidR="002D0E1C" w:rsidRPr="002D0E1C" w:rsidRDefault="002D0E1C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w:r w:rsidRPr="002D0E1C">
        <w:rPr>
          <w:rFonts w:eastAsia="RMTMI" w:cs="RMTMI"/>
          <w:iCs/>
          <w:color w:val="231F20"/>
        </w:rPr>
        <w:t>(</w:t>
      </w:r>
      <w:r w:rsidRPr="002D0E1C">
        <w:rPr>
          <w:rFonts w:eastAsia="RMTMI" w:cs="Times-Italic"/>
          <w:iCs/>
          <w:color w:val="231F20"/>
        </w:rPr>
        <w:t xml:space="preserve">K </w:t>
      </w:r>
      <w:r w:rsidRPr="002D0E1C">
        <w:rPr>
          <w:rFonts w:eastAsia="MTSYN" w:cs="MTSYN"/>
          <w:color w:val="231F20"/>
        </w:rPr>
        <w:t xml:space="preserve">◦ </w:t>
      </w:r>
      <w:r w:rsidRPr="002D0E1C">
        <w:rPr>
          <w:rFonts w:eastAsia="RMTMI" w:cs="Times-Italic"/>
          <w:iCs/>
          <w:color w:val="231F20"/>
        </w:rPr>
        <w:t>H</w:t>
      </w:r>
      <w:r w:rsidRPr="002D0E1C">
        <w:rPr>
          <w:rFonts w:eastAsia="RMTMI" w:cs="RMTMI"/>
          <w:iCs/>
          <w:color w:val="231F20"/>
        </w:rPr>
        <w:t>)(</w:t>
      </w:r>
      <w:r w:rsidRPr="002D0E1C">
        <w:rPr>
          <w:rFonts w:eastAsia="RMTMI" w:cs="Times-Roman"/>
          <w:color w:val="231F20"/>
        </w:rPr>
        <w:t>3</w:t>
      </w:r>
      <w:r w:rsidRPr="002D0E1C">
        <w:rPr>
          <w:rFonts w:eastAsia="RMTMI" w:cs="RMTMI"/>
          <w:iCs/>
          <w:color w:val="231F20"/>
        </w:rPr>
        <w:t>)</w:t>
      </w:r>
      <w:r>
        <w:rPr>
          <w:rFonts w:eastAsia="RMTMI" w:cs="RMTMI"/>
          <w:iCs/>
          <w:color w:val="231F20"/>
        </w:rPr>
        <w:t xml:space="preserve"> </w:t>
      </w:r>
      <m:oMath>
        <m:r>
          <w:rPr>
            <w:rFonts w:ascii="Cambria Math" w:eastAsia="RMTMI" w:hAnsi="Cambria Math" w:cs="RMTMI"/>
            <w:color w:val="231F20"/>
          </w:rPr>
          <m:t>=K</m:t>
        </m:r>
        <m:d>
          <m:dPr>
            <m:ctrlPr>
              <w:rPr>
                <w:rFonts w:ascii="Cambria Math" w:eastAsia="RMTMI" w:hAnsi="Cambria Math" w:cs="RMTMI"/>
                <w:i/>
                <w:iCs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H</m:t>
            </m:r>
            <m:d>
              <m:dPr>
                <m:ctrlPr>
                  <w:rPr>
                    <w:rFonts w:ascii="Cambria Math" w:eastAsia="RMTMI" w:hAnsi="Cambria Math" w:cs="RMTMI"/>
                    <w:i/>
                    <w:iCs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3</m:t>
                </m:r>
              </m:e>
            </m:d>
          </m:e>
        </m:d>
        <m:r>
          <w:rPr>
            <w:rFonts w:ascii="Cambria Math" w:eastAsia="RMTMI" w:hAnsi="Cambria Math" w:cs="RMTMI"/>
            <w:color w:val="231F20"/>
          </w:rPr>
          <m:t>=K</m:t>
        </m:r>
        <m:d>
          <m:dPr>
            <m:ctrlPr>
              <w:rPr>
                <w:rFonts w:ascii="Cambria Math" w:eastAsia="RMTMI" w:hAnsi="Cambria Math" w:cs="RMTMI"/>
                <w:i/>
                <w:iCs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18</m:t>
            </m:r>
          </m:e>
        </m:d>
        <m:r>
          <w:rPr>
            <w:rFonts w:ascii="Cambria Math" w:eastAsia="RMTMI" w:hAnsi="Cambria Math" w:cs="RMTMI"/>
            <w:color w:val="231F20"/>
          </w:rPr>
          <m:t>=18 mod 4=2</m:t>
        </m:r>
      </m:oMath>
    </w:p>
    <w:p w:rsidR="002D0E1C" w:rsidRDefault="002D0E1C" w:rsidP="001E5FC0">
      <w:pPr>
        <w:autoSpaceDE w:val="0"/>
        <w:autoSpaceDN w:val="0"/>
        <w:adjustRightInd w:val="0"/>
        <w:rPr>
          <w:rFonts w:eastAsia="RMTMI" w:cs="RMTMI"/>
          <w:b/>
          <w:iCs/>
          <w:color w:val="231F20"/>
        </w:rPr>
      </w:pPr>
    </w:p>
    <w:p w:rsidR="00FA6E90" w:rsidRDefault="00F63A92" w:rsidP="00FA6E90">
      <w:pPr>
        <w:autoSpaceDE w:val="0"/>
        <w:autoSpaceDN w:val="0"/>
        <w:adjustRightInd w:val="0"/>
        <w:rPr>
          <w:rFonts w:eastAsia="RMTMI" w:cs="RMTMI"/>
          <w:b/>
          <w:iCs/>
          <w:color w:val="231F20"/>
        </w:rPr>
      </w:pPr>
      <w:r>
        <w:rPr>
          <w:rFonts w:eastAsia="RMTMI" w:cs="RMTMI"/>
          <w:b/>
          <w:iCs/>
          <w:color w:val="231F20"/>
        </w:rPr>
        <w:t>11.</w:t>
      </w:r>
      <w:r w:rsidR="005E59BC">
        <w:rPr>
          <w:rFonts w:eastAsia="RMTMI" w:cs="RMTMI"/>
          <w:b/>
          <w:iCs/>
          <w:color w:val="231F20"/>
        </w:rPr>
        <w:t xml:space="preserve"> </w:t>
      </w:r>
    </w:p>
    <w:p w:rsidR="002D0E1C" w:rsidRDefault="00A17D33" w:rsidP="00FA6E90">
      <w:pPr>
        <w:autoSpaceDE w:val="0"/>
        <w:autoSpaceDN w:val="0"/>
        <w:adjustRightInd w:val="0"/>
        <w:jc w:val="center"/>
        <w:rPr>
          <w:rFonts w:eastAsia="RMTMI" w:cs="RMTMI"/>
          <w:iCs/>
          <w:color w:val="231F20"/>
        </w:rPr>
      </w:pPr>
      <w:r w:rsidRPr="002D0E1C">
        <w:rPr>
          <w:rFonts w:eastAsia="RMTMI" w:cs="RMTMI"/>
          <w:iCs/>
          <w:color w:val="231F20"/>
        </w:rPr>
        <w:t>(</w:t>
      </w:r>
      <w:r>
        <w:rPr>
          <w:rFonts w:eastAsia="RMTMI" w:cs="Times-Italic"/>
          <w:iCs/>
          <w:color w:val="231F20"/>
        </w:rPr>
        <w:t>H</w:t>
      </w:r>
      <w:r w:rsidRPr="002D0E1C">
        <w:rPr>
          <w:rFonts w:eastAsia="RMTMI" w:cs="Times-Italic"/>
          <w:iCs/>
          <w:color w:val="231F20"/>
        </w:rPr>
        <w:t xml:space="preserve"> </w:t>
      </w:r>
      <w:r w:rsidRPr="002D0E1C">
        <w:rPr>
          <w:rFonts w:eastAsia="MTSYN" w:cs="MTSYN"/>
          <w:color w:val="231F20"/>
        </w:rPr>
        <w:t xml:space="preserve">◦ </w:t>
      </w:r>
      <w:r w:rsidRPr="002D0E1C">
        <w:rPr>
          <w:rFonts w:eastAsia="RMTMI" w:cs="Times-Italic"/>
          <w:iCs/>
          <w:color w:val="231F20"/>
        </w:rPr>
        <w:t>H</w:t>
      </w:r>
      <w:r>
        <w:rPr>
          <w:rFonts w:eastAsia="RMTMI" w:cs="Times-Italic"/>
          <w:iCs/>
          <w:color w:val="231F20"/>
          <w:vertAlign w:val="superscript"/>
        </w:rPr>
        <w:t>-1</w:t>
      </w:r>
      <w:r>
        <w:rPr>
          <w:rFonts w:eastAsia="RMTMI" w:cs="RMTMI"/>
          <w:iCs/>
          <w:color w:val="231F20"/>
        </w:rPr>
        <w:t xml:space="preserve">) </w:t>
      </w:r>
      <m:oMath>
        <m:r>
          <w:rPr>
            <w:rFonts w:ascii="Cambria Math" w:eastAsia="RMTMI" w:hAnsi="Cambria Math" w:cs="RMTMI"/>
            <w:color w:val="231F20"/>
            <w:sz w:val="28"/>
            <w:szCs w:val="28"/>
          </w:rPr>
          <m:t>=</m:t>
        </m:r>
        <m:f>
          <m:fPr>
            <m:ctrlPr>
              <w:rPr>
                <w:rFonts w:ascii="Cambria Math" w:eastAsia="RMTMI" w:hAnsi="Cambria Math" w:cs="RMTMI"/>
                <w:i/>
                <w:iCs/>
                <w:color w:val="231F20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RMTMI" w:hAnsi="Cambria Math" w:cs="RMTMI"/>
                    <w:i/>
                    <w:iCs/>
                    <w:color w:val="231F2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RMTMI" w:hAnsi="Cambria Math" w:cs="RMTMI"/>
                    <w:color w:val="231F20"/>
                    <w:sz w:val="28"/>
                    <w:szCs w:val="28"/>
                  </w:rPr>
                  <m:t>x+1</m:t>
                </m:r>
              </m:num>
              <m:den>
                <m:r>
                  <w:rPr>
                    <w:rFonts w:ascii="Cambria Math" w:eastAsia="RMTMI" w:hAnsi="Cambria Math" w:cs="RMTMI"/>
                    <w:color w:val="231F20"/>
                    <w:sz w:val="28"/>
                    <w:szCs w:val="28"/>
                  </w:rPr>
                  <m:t>x-1</m:t>
                </m:r>
              </m:den>
            </m:f>
            <m:r>
              <w:rPr>
                <w:rFonts w:ascii="Cambria Math" w:eastAsia="RMTMI" w:hAnsi="Cambria Math" w:cs="RMTMI"/>
                <w:color w:val="231F20"/>
                <w:sz w:val="28"/>
                <w:szCs w:val="28"/>
              </w:rPr>
              <m:t>+1</m:t>
            </m:r>
          </m:num>
          <m:den>
            <m:f>
              <m:fPr>
                <m:ctrlPr>
                  <w:rPr>
                    <w:rFonts w:ascii="Cambria Math" w:eastAsia="RMTMI" w:hAnsi="Cambria Math" w:cs="RMTMI"/>
                    <w:i/>
                    <w:iCs/>
                    <w:color w:val="231F2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RMTMI" w:hAnsi="Cambria Math" w:cs="RMTMI"/>
                    <w:color w:val="231F20"/>
                    <w:sz w:val="28"/>
                    <w:szCs w:val="28"/>
                  </w:rPr>
                  <m:t>x+1</m:t>
                </m:r>
              </m:num>
              <m:den>
                <m:r>
                  <w:rPr>
                    <w:rFonts w:ascii="Cambria Math" w:eastAsia="RMTMI" w:hAnsi="Cambria Math" w:cs="RMTMI"/>
                    <w:color w:val="231F20"/>
                    <w:sz w:val="28"/>
                    <w:szCs w:val="28"/>
                  </w:rPr>
                  <m:t>x-1</m:t>
                </m:r>
              </m:den>
            </m:f>
            <m:r>
              <w:rPr>
                <w:rFonts w:ascii="Cambria Math" w:eastAsia="RMTMI" w:hAnsi="Cambria Math" w:cs="RMTMI"/>
                <w:color w:val="231F20"/>
                <w:sz w:val="28"/>
                <w:szCs w:val="28"/>
              </w:rPr>
              <m:t>-1</m:t>
            </m:r>
          </m:den>
        </m:f>
      </m:oMath>
    </w:p>
    <w:p w:rsidR="00CC3BC0" w:rsidRPr="00CC3BC0" w:rsidRDefault="00CC3BC0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</w:p>
    <w:p w:rsidR="00FA6E90" w:rsidRPr="00FA6E90" w:rsidRDefault="00FA6E90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m:oMathPara>
        <m:oMath>
          <m:r>
            <w:rPr>
              <w:rFonts w:ascii="Cambria Math" w:eastAsia="RMTMI" w:hAnsi="Cambria Math" w:cs="RMTMI"/>
              <w:color w:val="231F20"/>
            </w:rPr>
            <m:t>=</m:t>
          </m:r>
          <m:f>
            <m:fPr>
              <m:ctrlPr>
                <w:rPr>
                  <w:rFonts w:ascii="Cambria Math" w:eastAsia="RMTMI" w:hAnsi="Cambria Math" w:cs="RMTMI"/>
                  <w:i/>
                  <w:iCs/>
                  <w:color w:val="231F20"/>
                </w:rPr>
              </m:ctrlPr>
            </m:fPr>
            <m:num>
              <m:f>
                <m:fPr>
                  <m:ctrlPr>
                    <w:rPr>
                      <w:rFonts w:ascii="Cambria Math" w:eastAsia="RMTMI" w:hAnsi="Cambria Math" w:cs="RMTMI"/>
                      <w:i/>
                      <w:iCs/>
                      <w:color w:val="231F20"/>
                    </w:rPr>
                  </m:ctrlPr>
                </m:fPr>
                <m:num>
                  <m:r>
                    <w:rPr>
                      <w:rFonts w:ascii="Cambria Math" w:eastAsia="RMTMI" w:hAnsi="Cambria Math" w:cs="RMTMI"/>
                      <w:color w:val="231F20"/>
                    </w:rPr>
                    <m:t>x+1</m:t>
                  </m:r>
                </m:num>
                <m:den>
                  <m:r>
                    <w:rPr>
                      <w:rFonts w:ascii="Cambria Math" w:eastAsia="RMTMI" w:hAnsi="Cambria Math" w:cs="RMTMI"/>
                      <w:color w:val="231F20"/>
                    </w:rPr>
                    <m:t>x-1</m:t>
                  </m:r>
                </m:den>
              </m:f>
              <m:r>
                <w:rPr>
                  <w:rFonts w:ascii="Cambria Math" w:eastAsia="RMTMI" w:hAnsi="Cambria Math" w:cs="RMTMI"/>
                  <w:color w:val="231F20"/>
                </w:rPr>
                <m:t>+1</m:t>
              </m:r>
            </m:num>
            <m:den>
              <m:f>
                <m:fPr>
                  <m:ctrlPr>
                    <w:rPr>
                      <w:rFonts w:ascii="Cambria Math" w:eastAsia="RMTMI" w:hAnsi="Cambria Math" w:cs="RMTMI"/>
                      <w:i/>
                      <w:iCs/>
                      <w:color w:val="231F20"/>
                    </w:rPr>
                  </m:ctrlPr>
                </m:fPr>
                <m:num>
                  <m:r>
                    <w:rPr>
                      <w:rFonts w:ascii="Cambria Math" w:eastAsia="RMTMI" w:hAnsi="Cambria Math" w:cs="RMTMI"/>
                      <w:color w:val="231F20"/>
                    </w:rPr>
                    <m:t>x+1</m:t>
                  </m:r>
                  <m:r>
                    <w:rPr>
                      <w:rFonts w:ascii="Cambria Math" w:eastAsia="RMTMI" w:hAnsi="Cambria Math" w:cs="RMTMI"/>
                      <w:color w:val="231F20"/>
                    </w:rPr>
                    <m:t>-(x-1)</m:t>
                  </m:r>
                </m:num>
                <m:den>
                  <m:r>
                    <w:rPr>
                      <w:rFonts w:ascii="Cambria Math" w:eastAsia="RMTMI" w:hAnsi="Cambria Math" w:cs="RMTMI"/>
                      <w:color w:val="231F20"/>
                    </w:rPr>
                    <m:t>x-1</m:t>
                  </m:r>
                </m:den>
              </m:f>
            </m:den>
          </m:f>
        </m:oMath>
      </m:oMathPara>
    </w:p>
    <w:p w:rsidR="00CC3BC0" w:rsidRDefault="00CC3BC0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</w:p>
    <w:p w:rsidR="00FA6E90" w:rsidRPr="00FA6E90" w:rsidRDefault="00FA6E90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m:oMathPara>
        <m:oMath>
          <m:r>
            <w:rPr>
              <w:rFonts w:ascii="Cambria Math" w:eastAsia="RMTMI" w:hAnsi="Cambria Math" w:cs="RMTMI"/>
              <w:color w:val="231F20"/>
            </w:rPr>
            <m:t>=</m:t>
          </m:r>
          <m:f>
            <m:fPr>
              <m:ctrlPr>
                <w:rPr>
                  <w:rFonts w:ascii="Cambria Math" w:eastAsia="RMTMI" w:hAnsi="Cambria Math" w:cs="RMTMI"/>
                  <w:i/>
                  <w:iCs/>
                  <w:color w:val="231F20"/>
                </w:rPr>
              </m:ctrlPr>
            </m:fPr>
            <m:num>
              <m:f>
                <m:fPr>
                  <m:ctrlPr>
                    <w:rPr>
                      <w:rFonts w:ascii="Cambria Math" w:eastAsia="RMTMI" w:hAnsi="Cambria Math" w:cs="RMTMI"/>
                      <w:i/>
                      <w:iCs/>
                      <w:color w:val="231F20"/>
                    </w:rPr>
                  </m:ctrlPr>
                </m:fPr>
                <m:num>
                  <m:r>
                    <w:rPr>
                      <w:rFonts w:ascii="Cambria Math" w:eastAsia="RMTMI" w:hAnsi="Cambria Math" w:cs="RMTMI"/>
                      <w:color w:val="231F20"/>
                    </w:rPr>
                    <m:t>2x</m:t>
                  </m:r>
                </m:num>
                <m:den>
                  <m:r>
                    <w:rPr>
                      <w:rFonts w:ascii="Cambria Math" w:eastAsia="RMTMI" w:hAnsi="Cambria Math" w:cs="RMTMI"/>
                      <w:color w:val="231F20"/>
                    </w:rPr>
                    <m:t>x-1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RMTMI" w:hAnsi="Cambria Math" w:cs="RMTMI"/>
                      <w:i/>
                      <w:iCs/>
                      <w:color w:val="231F20"/>
                    </w:rPr>
                  </m:ctrlPr>
                </m:fPr>
                <m:num>
                  <m:r>
                    <w:rPr>
                      <w:rFonts w:ascii="Cambria Math" w:eastAsia="RMTMI" w:hAnsi="Cambria Math" w:cs="RMTMI"/>
                      <w:color w:val="231F20"/>
                    </w:rPr>
                    <m:t>x+1-(x-1)</m:t>
                  </m:r>
                </m:num>
                <m:den>
                  <m:r>
                    <w:rPr>
                      <w:rFonts w:ascii="Cambria Math" w:eastAsia="RMTMI" w:hAnsi="Cambria Math" w:cs="RMTMI"/>
                      <w:color w:val="231F20"/>
                    </w:rPr>
                    <m:t>x-1</m:t>
                  </m:r>
                </m:den>
              </m:f>
            </m:den>
          </m:f>
        </m:oMath>
      </m:oMathPara>
    </w:p>
    <w:p w:rsidR="00CC3BC0" w:rsidRDefault="00CC3BC0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</w:p>
    <w:p w:rsidR="00FA6E90" w:rsidRPr="00FA6E90" w:rsidRDefault="00FA6E90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m:oMathPara>
        <m:oMath>
          <m:r>
            <w:rPr>
              <w:rFonts w:ascii="Cambria Math" w:eastAsia="RMTMI" w:hAnsi="Cambria Math" w:cs="RMTMI"/>
              <w:color w:val="231F20"/>
            </w:rPr>
            <m:t>=</m:t>
          </m:r>
          <m:f>
            <m:fPr>
              <m:ctrlPr>
                <w:rPr>
                  <w:rFonts w:ascii="Cambria Math" w:eastAsia="RMTMI" w:hAnsi="Cambria Math" w:cs="RMTMI"/>
                  <w:i/>
                  <w:iCs/>
                  <w:color w:val="231F20"/>
                </w:rPr>
              </m:ctrlPr>
            </m:fPr>
            <m:num>
              <m:r>
                <w:rPr>
                  <w:rFonts w:ascii="Cambria Math" w:eastAsia="RMTMI" w:hAnsi="Cambria Math" w:cs="RMTMI"/>
                  <w:color w:val="231F20"/>
                </w:rPr>
                <m:t>2x</m:t>
              </m:r>
            </m:num>
            <m:den>
              <m:r>
                <w:rPr>
                  <w:rFonts w:ascii="Cambria Math" w:eastAsia="RMTMI" w:hAnsi="Cambria Math" w:cs="RMTMI"/>
                  <w:color w:val="231F20"/>
                </w:rPr>
                <m:t>x+1-</m:t>
              </m:r>
              <m:d>
                <m:dPr>
                  <m:ctrlPr>
                    <w:rPr>
                      <w:rFonts w:ascii="Cambria Math" w:eastAsia="RMTMI" w:hAnsi="Cambria Math" w:cs="RMTMI"/>
                      <w:i/>
                      <w:iCs/>
                      <w:color w:val="231F20"/>
                    </w:rPr>
                  </m:ctrlPr>
                </m:dPr>
                <m:e>
                  <m:r>
                    <w:rPr>
                      <w:rFonts w:ascii="Cambria Math" w:eastAsia="RMTMI" w:hAnsi="Cambria Math" w:cs="RMTMI"/>
                      <w:color w:val="231F20"/>
                    </w:rPr>
                    <m:t>x-1</m:t>
                  </m:r>
                </m:e>
              </m:d>
            </m:den>
          </m:f>
        </m:oMath>
      </m:oMathPara>
    </w:p>
    <w:p w:rsidR="00FA6E90" w:rsidRPr="00FA6E90" w:rsidRDefault="00FA6E90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m:oMathPara>
        <m:oMath>
          <m:r>
            <w:rPr>
              <w:rFonts w:ascii="Cambria Math" w:eastAsia="RMTMI" w:hAnsi="Cambria Math" w:cs="RMTMI"/>
              <w:color w:val="231F20"/>
            </w:rPr>
            <w:lastRenderedPageBreak/>
            <m:t>=</m:t>
          </m:r>
          <m:f>
            <m:fPr>
              <m:ctrlPr>
                <w:rPr>
                  <w:rFonts w:ascii="Cambria Math" w:eastAsia="RMTMI" w:hAnsi="Cambria Math" w:cs="RMTMI"/>
                  <w:i/>
                  <w:iCs/>
                  <w:color w:val="231F20"/>
                </w:rPr>
              </m:ctrlPr>
            </m:fPr>
            <m:num>
              <m:r>
                <w:rPr>
                  <w:rFonts w:ascii="Cambria Math" w:eastAsia="RMTMI" w:hAnsi="Cambria Math" w:cs="RMTMI"/>
                  <w:color w:val="231F20"/>
                </w:rPr>
                <m:t>2x</m:t>
              </m:r>
            </m:num>
            <m:den>
              <m:r>
                <w:rPr>
                  <w:rFonts w:ascii="Cambria Math" w:eastAsia="RMTMI" w:hAnsi="Cambria Math" w:cs="RMTMI"/>
                  <w:color w:val="231F20"/>
                </w:rPr>
                <m:t>2</m:t>
              </m:r>
            </m:den>
          </m:f>
          <m:r>
            <w:rPr>
              <w:rFonts w:ascii="Cambria Math" w:eastAsia="RMTMI" w:hAnsi="Cambria Math" w:cs="RMTMI"/>
              <w:color w:val="231F20"/>
            </w:rPr>
            <m:t>=x</m:t>
          </m:r>
        </m:oMath>
      </m:oMathPara>
    </w:p>
    <w:p w:rsidR="00FA6E90" w:rsidRDefault="00FA6E90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</w:p>
    <w:p w:rsidR="00FA6E90" w:rsidRDefault="00FA6E90" w:rsidP="00FA6E90">
      <w:pPr>
        <w:autoSpaceDE w:val="0"/>
        <w:autoSpaceDN w:val="0"/>
        <w:adjustRightInd w:val="0"/>
        <w:jc w:val="center"/>
        <w:rPr>
          <w:rFonts w:eastAsia="RMTMI" w:cs="RMTMI"/>
          <w:iCs/>
          <w:color w:val="231F20"/>
          <w:sz w:val="28"/>
          <w:szCs w:val="28"/>
        </w:rPr>
      </w:pPr>
      <w:r>
        <w:rPr>
          <w:rFonts w:eastAsia="RMTMI" w:cs="RMTMI"/>
          <w:iCs/>
          <w:color w:val="231F20"/>
        </w:rPr>
        <w:t xml:space="preserve">Likewise, </w:t>
      </w:r>
      <w:r w:rsidRPr="002D0E1C">
        <w:rPr>
          <w:rFonts w:eastAsia="RMTMI" w:cs="RMTMI"/>
          <w:iCs/>
          <w:color w:val="231F20"/>
        </w:rPr>
        <w:t>(</w:t>
      </w:r>
      <w:r>
        <w:rPr>
          <w:rFonts w:eastAsia="RMTMI" w:cs="Times-Italic"/>
          <w:iCs/>
          <w:color w:val="231F20"/>
        </w:rPr>
        <w:t>H</w:t>
      </w:r>
      <w:r>
        <w:rPr>
          <w:rFonts w:eastAsia="RMTMI" w:cs="Times-Italic"/>
          <w:iCs/>
          <w:color w:val="231F20"/>
          <w:vertAlign w:val="superscript"/>
        </w:rPr>
        <w:t>-1</w:t>
      </w:r>
      <w:r w:rsidRPr="002D0E1C">
        <w:rPr>
          <w:rFonts w:eastAsia="RMTMI" w:cs="Times-Italic"/>
          <w:iCs/>
          <w:color w:val="231F20"/>
        </w:rPr>
        <w:t xml:space="preserve"> </w:t>
      </w:r>
      <w:r w:rsidRPr="002D0E1C">
        <w:rPr>
          <w:rFonts w:eastAsia="MTSYN" w:cs="MTSYN"/>
          <w:color w:val="231F20"/>
        </w:rPr>
        <w:t xml:space="preserve">◦ </w:t>
      </w:r>
      <w:r w:rsidRPr="002D0E1C">
        <w:rPr>
          <w:rFonts w:eastAsia="RMTMI" w:cs="Times-Italic"/>
          <w:iCs/>
          <w:color w:val="231F20"/>
        </w:rPr>
        <w:t>H</w:t>
      </w:r>
      <w:r>
        <w:rPr>
          <w:rFonts w:eastAsia="RMTMI" w:cs="RMTMI"/>
          <w:iCs/>
          <w:color w:val="231F20"/>
        </w:rPr>
        <w:t xml:space="preserve">) </w:t>
      </w:r>
      <m:oMath>
        <m:r>
          <w:rPr>
            <w:rFonts w:ascii="Cambria Math" w:eastAsia="RMTMI" w:hAnsi="Cambria Math" w:cs="RMTMI"/>
            <w:color w:val="231F20"/>
            <w:sz w:val="28"/>
            <w:szCs w:val="28"/>
          </w:rPr>
          <m:t>=</m:t>
        </m:r>
        <m:f>
          <m:fPr>
            <m:ctrlPr>
              <w:rPr>
                <w:rFonts w:ascii="Cambria Math" w:eastAsia="RMTMI" w:hAnsi="Cambria Math" w:cs="RMTMI"/>
                <w:i/>
                <w:iCs/>
                <w:color w:val="231F20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RMTMI" w:hAnsi="Cambria Math" w:cs="RMTMI"/>
                    <w:i/>
                    <w:iCs/>
                    <w:color w:val="231F2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RMTMI" w:hAnsi="Cambria Math" w:cs="RMTMI"/>
                    <w:color w:val="231F20"/>
                    <w:sz w:val="28"/>
                    <w:szCs w:val="28"/>
                  </w:rPr>
                  <m:t>x+1</m:t>
                </m:r>
              </m:num>
              <m:den>
                <m:r>
                  <w:rPr>
                    <w:rFonts w:ascii="Cambria Math" w:eastAsia="RMTMI" w:hAnsi="Cambria Math" w:cs="RMTMI"/>
                    <w:color w:val="231F20"/>
                    <w:sz w:val="28"/>
                    <w:szCs w:val="28"/>
                  </w:rPr>
                  <m:t>x-1</m:t>
                </m:r>
              </m:den>
            </m:f>
            <m:r>
              <w:rPr>
                <w:rFonts w:ascii="Cambria Math" w:eastAsia="RMTMI" w:hAnsi="Cambria Math" w:cs="RMTMI"/>
                <w:color w:val="231F20"/>
                <w:sz w:val="28"/>
                <w:szCs w:val="28"/>
              </w:rPr>
              <m:t>+1</m:t>
            </m:r>
          </m:num>
          <m:den>
            <m:f>
              <m:fPr>
                <m:ctrlPr>
                  <w:rPr>
                    <w:rFonts w:ascii="Cambria Math" w:eastAsia="RMTMI" w:hAnsi="Cambria Math" w:cs="RMTMI"/>
                    <w:i/>
                    <w:iCs/>
                    <w:color w:val="231F2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RMTMI" w:hAnsi="Cambria Math" w:cs="RMTMI"/>
                    <w:color w:val="231F20"/>
                    <w:sz w:val="28"/>
                    <w:szCs w:val="28"/>
                  </w:rPr>
                  <m:t>x+1</m:t>
                </m:r>
              </m:num>
              <m:den>
                <m:r>
                  <w:rPr>
                    <w:rFonts w:ascii="Cambria Math" w:eastAsia="RMTMI" w:hAnsi="Cambria Math" w:cs="RMTMI"/>
                    <w:color w:val="231F20"/>
                    <w:sz w:val="28"/>
                    <w:szCs w:val="28"/>
                  </w:rPr>
                  <m:t>x-1</m:t>
                </m:r>
              </m:den>
            </m:f>
            <m:r>
              <w:rPr>
                <w:rFonts w:ascii="Cambria Math" w:eastAsia="RMTMI" w:hAnsi="Cambria Math" w:cs="RMTMI"/>
                <w:color w:val="231F20"/>
                <w:sz w:val="28"/>
                <w:szCs w:val="28"/>
              </w:rPr>
              <m:t>-1</m:t>
            </m:r>
          </m:den>
        </m:f>
        <m:r>
          <w:rPr>
            <w:rFonts w:ascii="Cambria Math" w:eastAsia="RMTMI" w:hAnsi="Cambria Math" w:cs="RMTMI"/>
            <w:color w:val="231F20"/>
            <w:sz w:val="28"/>
            <w:szCs w:val="28"/>
          </w:rPr>
          <m:t>=x</m:t>
        </m:r>
      </m:oMath>
      <w:r>
        <w:rPr>
          <w:rFonts w:eastAsia="RMTMI" w:cs="RMTMI"/>
          <w:iCs/>
          <w:color w:val="231F20"/>
          <w:sz w:val="28"/>
          <w:szCs w:val="28"/>
        </w:rPr>
        <w:t xml:space="preserve"> </w:t>
      </w:r>
    </w:p>
    <w:p w:rsidR="00FA6E90" w:rsidRDefault="00FA6E90" w:rsidP="00FA6E90">
      <w:pPr>
        <w:autoSpaceDE w:val="0"/>
        <w:autoSpaceDN w:val="0"/>
        <w:adjustRightInd w:val="0"/>
        <w:rPr>
          <w:rFonts w:eastAsia="RMTMI" w:cs="RMTMI"/>
          <w:iCs/>
          <w:color w:val="231F20"/>
          <w:sz w:val="28"/>
          <w:szCs w:val="28"/>
        </w:rPr>
      </w:pPr>
    </w:p>
    <w:p w:rsidR="00FA6E90" w:rsidRDefault="00FA6E90" w:rsidP="00FA6E90">
      <w:pPr>
        <w:autoSpaceDE w:val="0"/>
        <w:autoSpaceDN w:val="0"/>
        <w:adjustRightInd w:val="0"/>
        <w:rPr>
          <w:rFonts w:eastAsia="RMTMI" w:cs="RMTMI"/>
          <w:b/>
          <w:iCs/>
          <w:color w:val="231F20"/>
          <w:sz w:val="28"/>
          <w:szCs w:val="28"/>
          <w:u w:val="single"/>
        </w:rPr>
      </w:pPr>
      <w:r>
        <w:rPr>
          <w:rFonts w:eastAsia="RMTMI" w:cs="RMTMI"/>
          <w:b/>
          <w:iCs/>
          <w:color w:val="231F20"/>
          <w:sz w:val="28"/>
          <w:szCs w:val="28"/>
          <w:u w:val="single"/>
        </w:rPr>
        <w:t>8.1</w:t>
      </w:r>
    </w:p>
    <w:p w:rsidR="00FA6E90" w:rsidRPr="00CE2185" w:rsidRDefault="00FA6E90" w:rsidP="00FA6E9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b/>
          <w:iCs/>
          <w:color w:val="231F20"/>
        </w:rPr>
        <w:t>7b.</w:t>
      </w:r>
      <w:r w:rsidR="00E56FDC">
        <w:rPr>
          <w:rFonts w:eastAsia="RMTMI" w:cs="RMTMI"/>
          <w:b/>
          <w:iCs/>
          <w:color w:val="231F20"/>
        </w:rPr>
        <w:t xml:space="preserve"> </w:t>
      </w:r>
      <w:r w:rsidR="00CE2185" w:rsidRPr="0096278E">
        <w:rPr>
          <w:rFonts w:eastAsia="RMTMI" w:cs="RMTMI"/>
          <w:iCs/>
          <w:color w:val="231F20"/>
        </w:rPr>
        <w:t xml:space="preserve">Yes. </w:t>
      </w:r>
      <m:oMath>
        <m:r>
          <w:rPr>
            <w:rFonts w:ascii="Cambria Math" w:eastAsia="RMTMI" w:hAnsi="Cambria Math" w:cs="RMTMI"/>
            <w:color w:val="231F20"/>
          </w:rPr>
          <m:t xml:space="preserve">2 R 13 </m:t>
        </m:r>
        <m:r>
          <m:rPr>
            <m:sty m:val="p"/>
          </m:rPr>
          <w:rPr>
            <w:rFonts w:ascii="Cambria Math" w:eastAsia="MTSYN" w:hAnsi="Cambria Math" w:cs="MTSYN"/>
            <w:color w:val="231F20"/>
          </w:rPr>
          <m:t>⇔5 | (</m:t>
        </m:r>
        <m:sSup>
          <m:sSupPr>
            <m:ctrlPr>
              <w:rPr>
                <w:rFonts w:ascii="Cambria Math" w:eastAsia="MTSYN" w:hAnsi="Cambria Math" w:cs="MTSYN"/>
                <w:color w:val="231F20"/>
              </w:rPr>
            </m:ctrlPr>
          </m:sSupPr>
          <m:e>
            <m:r>
              <w:rPr>
                <w:rFonts w:ascii="Cambria Math" w:eastAsia="MTSYN" w:hAnsi="Cambria Math" w:cs="MTSYN"/>
                <w:color w:val="231F20"/>
              </w:rPr>
              <m:t>2</m:t>
            </m:r>
          </m:e>
          <m:sup>
            <m:r>
              <w:rPr>
                <w:rFonts w:ascii="Cambria Math" w:eastAsia="MTSYN" w:hAnsi="Cambria Math" w:cs="MTSYN"/>
                <w:color w:val="231F20"/>
              </w:rPr>
              <m:t>2</m:t>
            </m:r>
          </m:sup>
        </m:sSup>
        <m:r>
          <w:rPr>
            <w:rFonts w:ascii="Cambria Math" w:eastAsia="MTSYN" w:hAnsi="Cambria Math" w:cs="MTSYN"/>
            <w:color w:val="231F20"/>
          </w:rPr>
          <m:t>-</m:t>
        </m:r>
        <m:sSup>
          <m:sSup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sSupPr>
          <m:e>
            <m:r>
              <w:rPr>
                <w:rFonts w:ascii="Cambria Math" w:eastAsia="MTSYN" w:hAnsi="Cambria Math" w:cs="MTSYN"/>
                <w:color w:val="231F20"/>
              </w:rPr>
              <m:t>13</m:t>
            </m:r>
          </m:e>
          <m:sup>
            <m:r>
              <w:rPr>
                <w:rFonts w:ascii="Cambria Math" w:eastAsia="MTSYN" w:hAnsi="Cambria Math" w:cs="MTSYN"/>
                <w:color w:val="231F20"/>
              </w:rPr>
              <m:t>2</m:t>
            </m:r>
          </m:sup>
        </m:sSup>
        <m:r>
          <w:rPr>
            <w:rFonts w:ascii="Cambria Math" w:eastAsia="MTSYN" w:hAnsi="Cambria Math" w:cs="MTSYN"/>
            <w:color w:val="231F20"/>
          </w:rPr>
          <m:t>)</m:t>
        </m:r>
      </m:oMath>
      <w:r w:rsidR="00CE2185" w:rsidRPr="0096278E">
        <w:rPr>
          <w:rFonts w:eastAsia="RMTMI" w:cs="RMTMI"/>
          <w:color w:val="231F20"/>
        </w:rPr>
        <w:t xml:space="preserve">. </w:t>
      </w:r>
      <m:oMath>
        <m:d>
          <m:dPr>
            <m:ctrlPr>
              <w:rPr>
                <w:rFonts w:ascii="Cambria Math" w:eastAsia="MTSYN" w:hAnsi="Cambria Math" w:cs="MTSYN"/>
                <w:color w:val="231F20"/>
              </w:rPr>
            </m:ctrlPr>
          </m:dPr>
          <m:e>
            <m:sSup>
              <m:sSupPr>
                <m:ctrlPr>
                  <w:rPr>
                    <w:rFonts w:ascii="Cambria Math" w:eastAsia="MTSYN" w:hAnsi="Cambria Math" w:cs="MTSYN"/>
                    <w:color w:val="231F20"/>
                  </w:rPr>
                </m:ctrlPr>
              </m:sSupPr>
              <m:e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e>
              <m:sup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sup>
            </m:sSup>
            <m:r>
              <w:rPr>
                <w:rFonts w:ascii="Cambria Math" w:eastAsia="MTSYN" w:hAnsi="Cambria Math" w:cs="MTSYN"/>
                <w:color w:val="231F20"/>
              </w:rPr>
              <m:t>-</m:t>
            </m:r>
            <m:sSup>
              <m:sSup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sSupPr>
              <m:e>
                <m:r>
                  <w:rPr>
                    <w:rFonts w:ascii="Cambria Math" w:eastAsia="MTSYN" w:hAnsi="Cambria Math" w:cs="MTSYN"/>
                    <w:color w:val="231F20"/>
                  </w:rPr>
                  <m:t>13</m:t>
                </m:r>
              </m:e>
              <m:sup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sup>
            </m:sSup>
            <m:ctrlPr>
              <w:rPr>
                <w:rFonts w:ascii="Cambria Math" w:eastAsia="MTSYN" w:hAnsi="Cambria Math" w:cs="MTSYN"/>
                <w:i/>
                <w:color w:val="231F20"/>
              </w:rPr>
            </m:ctrlPr>
          </m:e>
        </m:d>
        <m:r>
          <w:rPr>
            <w:rFonts w:ascii="Cambria Math" w:eastAsia="MTSYN" w:hAnsi="Cambria Math" w:cs="MTSYN"/>
            <w:color w:val="231F20"/>
          </w:rPr>
          <m:t>=4-169=-165</m:t>
        </m:r>
      </m:oMath>
      <w:r w:rsidR="00CE2185" w:rsidRPr="0096278E">
        <w:rPr>
          <w:rFonts w:eastAsia="RMTMI" w:cs="RMTMI"/>
          <w:color w:val="231F20"/>
        </w:rPr>
        <w:t xml:space="preserve"> and </w:t>
      </w:r>
      <m:oMath>
        <m:r>
          <w:rPr>
            <w:rFonts w:ascii="Cambria Math" w:eastAsia="RMTMI" w:hAnsi="Cambria Math" w:cs="RMTMI"/>
            <w:color w:val="231F20"/>
          </w:rPr>
          <m:t>5 |-165</m:t>
        </m:r>
      </m:oMath>
      <w:r w:rsidR="00CE2185" w:rsidRPr="0096278E">
        <w:rPr>
          <w:rFonts w:eastAsia="RMTMI" w:cs="RMTMI"/>
          <w:color w:val="231F20"/>
        </w:rPr>
        <w:t xml:space="preserve"> because </w:t>
      </w:r>
      <m:oMath>
        <m:r>
          <w:rPr>
            <w:rFonts w:ascii="Cambria Math" w:eastAsia="RMTMI" w:hAnsi="Cambria Math" w:cs="RMTMI"/>
            <w:color w:val="231F20"/>
          </w:rPr>
          <m:t>-165=5∙</m:t>
        </m:r>
        <m:d>
          <m:dPr>
            <m:ctrlPr>
              <w:rPr>
                <w:rFonts w:ascii="Cambria Math" w:eastAsia="RMTMI" w:hAnsi="Cambria Math" w:cs="RMTMI"/>
                <w:i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-33</m:t>
            </m:r>
          </m:e>
        </m:d>
      </m:oMath>
    </w:p>
    <w:p w:rsidR="00A17D33" w:rsidRDefault="00CE2185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b/>
          <w:color w:val="231F20"/>
        </w:rPr>
        <w:t>7c.</w:t>
      </w:r>
      <w:r w:rsidR="0096278E">
        <w:rPr>
          <w:rFonts w:eastAsia="RMTMI" w:cs="RMTMI"/>
          <w:b/>
          <w:color w:val="231F20"/>
        </w:rPr>
        <w:t xml:space="preserve"> </w:t>
      </w:r>
      <w:r w:rsidR="0096278E" w:rsidRPr="0096278E">
        <w:rPr>
          <w:rFonts w:eastAsia="RMTMI" w:cs="RMTMI"/>
          <w:iCs/>
          <w:color w:val="231F20"/>
        </w:rPr>
        <w:t xml:space="preserve">Yes. </w:t>
      </w:r>
      <m:oMath>
        <m:r>
          <w:rPr>
            <w:rFonts w:ascii="Cambria Math" w:eastAsia="RMTMI" w:hAnsi="Cambria Math" w:cs="RMTMI"/>
            <w:color w:val="231F20"/>
          </w:rPr>
          <m:t>2 R</m:t>
        </m:r>
        <m:r>
          <w:rPr>
            <w:rFonts w:ascii="Cambria Math" w:eastAsia="RMTMI" w:hAnsi="Cambria Math" w:cs="RMTMI"/>
            <w:color w:val="231F20"/>
          </w:rPr>
          <m:t xml:space="preserve"> (-8)</m:t>
        </m:r>
        <m:r>
          <w:rPr>
            <w:rFonts w:ascii="Cambria Math" w:eastAsia="RMTMI" w:hAnsi="Cambria Math" w:cs="RMTMI"/>
            <w:color w:val="231F20"/>
          </w:rPr>
          <m:t xml:space="preserve"> </m:t>
        </m:r>
        <m:r>
          <m:rPr>
            <m:sty m:val="p"/>
          </m:rPr>
          <w:rPr>
            <w:rFonts w:ascii="Cambria Math" w:eastAsia="MTSYN" w:hAnsi="Cambria Math" w:cs="MTSYN"/>
            <w:color w:val="231F20"/>
          </w:rPr>
          <m:t>⇔5 | (</m:t>
        </m:r>
        <m:sSup>
          <m:sSupPr>
            <m:ctrlPr>
              <w:rPr>
                <w:rFonts w:ascii="Cambria Math" w:eastAsia="MTSYN" w:hAnsi="Cambria Math" w:cs="MTSYN"/>
                <w:color w:val="231F20"/>
              </w:rPr>
            </m:ctrlPr>
          </m:sSupPr>
          <m:e>
            <m:r>
              <w:rPr>
                <w:rFonts w:ascii="Cambria Math" w:eastAsia="MTSYN" w:hAnsi="Cambria Math" w:cs="MTSYN"/>
                <w:color w:val="231F20"/>
              </w:rPr>
              <m:t>2</m:t>
            </m:r>
          </m:e>
          <m:sup>
            <m:r>
              <w:rPr>
                <w:rFonts w:ascii="Cambria Math" w:eastAsia="MTSYN" w:hAnsi="Cambria Math" w:cs="MTSYN"/>
                <w:color w:val="231F20"/>
              </w:rPr>
              <m:t>2</m:t>
            </m:r>
          </m:sup>
        </m:sSup>
        <m:r>
          <w:rPr>
            <w:rFonts w:ascii="Cambria Math" w:eastAsia="MTSYN" w:hAnsi="Cambria Math" w:cs="MTSYN"/>
            <w:color w:val="231F20"/>
          </w:rPr>
          <m:t>-</m:t>
        </m:r>
        <m:sSup>
          <m:sSup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sSupPr>
          <m:e>
            <m:r>
              <w:rPr>
                <w:rFonts w:ascii="Cambria Math" w:eastAsia="MTSYN" w:hAnsi="Cambria Math" w:cs="MTSYN"/>
                <w:color w:val="231F20"/>
              </w:rPr>
              <m:t>-8</m:t>
            </m:r>
          </m:e>
          <m:sup>
            <m:r>
              <w:rPr>
                <w:rFonts w:ascii="Cambria Math" w:eastAsia="MTSYN" w:hAnsi="Cambria Math" w:cs="MTSYN"/>
                <w:color w:val="231F20"/>
              </w:rPr>
              <m:t>2</m:t>
            </m:r>
          </m:sup>
        </m:sSup>
        <m:r>
          <w:rPr>
            <w:rFonts w:ascii="Cambria Math" w:eastAsia="MTSYN" w:hAnsi="Cambria Math" w:cs="MTSYN"/>
            <w:color w:val="231F20"/>
          </w:rPr>
          <m:t>)</m:t>
        </m:r>
      </m:oMath>
      <w:r w:rsidR="0096278E" w:rsidRPr="0096278E">
        <w:rPr>
          <w:rFonts w:eastAsia="RMTMI" w:cs="RMTMI"/>
          <w:color w:val="231F20"/>
        </w:rPr>
        <w:t xml:space="preserve">. </w:t>
      </w:r>
      <m:oMath>
        <m:d>
          <m:dPr>
            <m:ctrlPr>
              <w:rPr>
                <w:rFonts w:ascii="Cambria Math" w:eastAsia="MTSYN" w:hAnsi="Cambria Math" w:cs="MTSYN"/>
                <w:color w:val="231F20"/>
              </w:rPr>
            </m:ctrlPr>
          </m:dPr>
          <m:e>
            <m:sSup>
              <m:sSupPr>
                <m:ctrlPr>
                  <w:rPr>
                    <w:rFonts w:ascii="Cambria Math" w:eastAsia="MTSYN" w:hAnsi="Cambria Math" w:cs="MTSYN"/>
                    <w:color w:val="231F20"/>
                  </w:rPr>
                </m:ctrlPr>
              </m:sSupPr>
              <m:e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e>
              <m:sup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sup>
            </m:sSup>
            <m:r>
              <w:rPr>
                <w:rFonts w:ascii="Cambria Math" w:eastAsia="MTSYN" w:hAnsi="Cambria Math" w:cs="MTSYN"/>
                <w:color w:val="231F20"/>
              </w:rPr>
              <m:t>-</m:t>
            </m:r>
            <m:sSup>
              <m:sSup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sSupPr>
              <m:e>
                <m:r>
                  <w:rPr>
                    <w:rFonts w:ascii="Cambria Math" w:eastAsia="MTSYN" w:hAnsi="Cambria Math" w:cs="MTSYN"/>
                    <w:color w:val="231F20"/>
                  </w:rPr>
                  <m:t>-8</m:t>
                </m:r>
              </m:e>
              <m:sup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sup>
            </m:sSup>
            <m:ctrlPr>
              <w:rPr>
                <w:rFonts w:ascii="Cambria Math" w:eastAsia="MTSYN" w:hAnsi="Cambria Math" w:cs="MTSYN"/>
                <w:i/>
                <w:color w:val="231F20"/>
              </w:rPr>
            </m:ctrlPr>
          </m:e>
        </m:d>
        <m:r>
          <w:rPr>
            <w:rFonts w:ascii="Cambria Math" w:eastAsia="MTSYN" w:hAnsi="Cambria Math" w:cs="MTSYN"/>
            <w:color w:val="231F20"/>
          </w:rPr>
          <m:t>=</m:t>
        </m:r>
        <m:r>
          <w:rPr>
            <w:rFonts w:ascii="Cambria Math" w:eastAsia="MTSYN" w:hAnsi="Cambria Math" w:cs="MTSYN"/>
            <w:color w:val="231F20"/>
          </w:rPr>
          <m:t>4-64=-</m:t>
        </m:r>
        <m:r>
          <w:rPr>
            <w:rFonts w:ascii="Cambria Math" w:eastAsia="MTSYN" w:hAnsi="Cambria Math" w:cs="MTSYN"/>
            <w:color w:val="231F20"/>
          </w:rPr>
          <m:t>6</m:t>
        </m:r>
        <m:r>
          <w:rPr>
            <w:rFonts w:ascii="Cambria Math" w:eastAsia="MTSYN" w:hAnsi="Cambria Math" w:cs="MTSYN"/>
            <w:color w:val="231F20"/>
          </w:rPr>
          <m:t>0</m:t>
        </m:r>
      </m:oMath>
      <w:r w:rsidR="0096278E" w:rsidRPr="0096278E">
        <w:rPr>
          <w:rFonts w:eastAsia="RMTMI" w:cs="RMTMI"/>
          <w:color w:val="231F20"/>
        </w:rPr>
        <w:t xml:space="preserve"> and </w:t>
      </w:r>
      <m:oMath>
        <m:r>
          <w:rPr>
            <w:rFonts w:ascii="Cambria Math" w:eastAsia="RMTMI" w:hAnsi="Cambria Math" w:cs="RMTMI"/>
            <w:color w:val="231F20"/>
          </w:rPr>
          <m:t>5 |-</m:t>
        </m:r>
        <m:r>
          <w:rPr>
            <w:rFonts w:ascii="Cambria Math" w:eastAsia="RMTMI" w:hAnsi="Cambria Math" w:cs="RMTMI"/>
            <w:color w:val="231F20"/>
          </w:rPr>
          <m:t>60</m:t>
        </m:r>
      </m:oMath>
      <w:r w:rsidR="0096278E" w:rsidRPr="0096278E">
        <w:rPr>
          <w:rFonts w:eastAsia="RMTMI" w:cs="RMTMI"/>
          <w:color w:val="231F20"/>
        </w:rPr>
        <w:t xml:space="preserve"> because </w:t>
      </w:r>
      <m:oMath>
        <m:r>
          <w:rPr>
            <w:rFonts w:ascii="Cambria Math" w:eastAsia="RMTMI" w:hAnsi="Cambria Math" w:cs="RMTMI"/>
            <w:color w:val="231F20"/>
          </w:rPr>
          <m:t>-</m:t>
        </m:r>
        <m:r>
          <w:rPr>
            <w:rFonts w:ascii="Cambria Math" w:eastAsia="RMTMI" w:hAnsi="Cambria Math" w:cs="RMTMI"/>
            <w:color w:val="231F20"/>
          </w:rPr>
          <m:t>60</m:t>
        </m:r>
        <m:r>
          <w:rPr>
            <w:rFonts w:ascii="Cambria Math" w:eastAsia="RMTMI" w:hAnsi="Cambria Math" w:cs="RMTMI"/>
            <w:color w:val="231F20"/>
          </w:rPr>
          <m:t>=5∙</m:t>
        </m:r>
        <m:d>
          <m:dPr>
            <m:ctrlPr>
              <w:rPr>
                <w:rFonts w:ascii="Cambria Math" w:eastAsia="RMTMI" w:hAnsi="Cambria Math" w:cs="RMTMI"/>
                <w:i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-</m:t>
            </m:r>
            <m:r>
              <w:rPr>
                <w:rFonts w:ascii="Cambria Math" w:eastAsia="RMTMI" w:hAnsi="Cambria Math" w:cs="RMTMI"/>
                <w:color w:val="231F20"/>
              </w:rPr>
              <m:t>12</m:t>
            </m:r>
          </m:e>
        </m:d>
      </m:oMath>
    </w:p>
    <w:p w:rsidR="002D3098" w:rsidRDefault="002D3098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b/>
          <w:color w:val="231F20"/>
        </w:rPr>
        <w:t xml:space="preserve">7d. </w:t>
      </w:r>
      <w:r w:rsidRPr="0096278E">
        <w:rPr>
          <w:rFonts w:eastAsia="RMTMI" w:cs="RMTMI"/>
          <w:iCs/>
          <w:color w:val="231F20"/>
        </w:rPr>
        <w:t xml:space="preserve">Yes. </w:t>
      </w:r>
      <m:oMath>
        <m:d>
          <m:dPr>
            <m:ctrlPr>
              <w:rPr>
                <w:rFonts w:ascii="Cambria Math" w:eastAsia="RMTMI" w:hAnsi="Cambria Math" w:cs="RMTMI"/>
                <w:i/>
                <w:iCs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-8</m:t>
            </m:r>
          </m:e>
        </m:d>
        <m:r>
          <w:rPr>
            <w:rFonts w:ascii="Cambria Math" w:eastAsia="RMTMI" w:hAnsi="Cambria Math" w:cs="RMTMI"/>
            <w:color w:val="231F20"/>
          </w:rPr>
          <m:t xml:space="preserve"> R 2</m:t>
        </m:r>
        <m:r>
          <w:rPr>
            <w:rFonts w:ascii="Cambria Math" w:eastAsia="RMTMI" w:hAnsi="Cambria Math" w:cs="RMTMI"/>
            <w:color w:val="231F20"/>
          </w:rPr>
          <m:t xml:space="preserve"> </m:t>
        </m:r>
        <m:r>
          <m:rPr>
            <m:sty m:val="p"/>
          </m:rPr>
          <w:rPr>
            <w:rFonts w:ascii="Cambria Math" w:eastAsia="MTSYN" w:hAnsi="Cambria Math" w:cs="MTSYN"/>
            <w:color w:val="231F20"/>
          </w:rPr>
          <m:t>⇔5 | (</m:t>
        </m:r>
        <m:sSup>
          <m:sSupPr>
            <m:ctrlPr>
              <w:rPr>
                <w:rFonts w:ascii="Cambria Math" w:eastAsia="MTSYN" w:hAnsi="Cambria Math" w:cs="MTSYN"/>
                <w:color w:val="231F20"/>
              </w:rPr>
            </m:ctrlPr>
          </m:sSupPr>
          <m:e>
            <m:r>
              <w:rPr>
                <w:rFonts w:ascii="Cambria Math" w:eastAsia="MTSYN" w:hAnsi="Cambria Math" w:cs="MTSYN"/>
                <w:color w:val="231F20"/>
              </w:rPr>
              <m:t>-8</m:t>
            </m:r>
          </m:e>
          <m:sup>
            <m:r>
              <w:rPr>
                <w:rFonts w:ascii="Cambria Math" w:eastAsia="MTSYN" w:hAnsi="Cambria Math" w:cs="MTSYN"/>
                <w:color w:val="231F20"/>
              </w:rPr>
              <m:t>2</m:t>
            </m:r>
          </m:sup>
        </m:sSup>
        <m:r>
          <w:rPr>
            <w:rFonts w:ascii="Cambria Math" w:eastAsia="MTSYN" w:hAnsi="Cambria Math" w:cs="MTSYN"/>
            <w:color w:val="231F20"/>
          </w:rPr>
          <m:t>-</m:t>
        </m:r>
        <m:sSup>
          <m:sSup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sSupPr>
          <m:e>
            <m:r>
              <w:rPr>
                <w:rFonts w:ascii="Cambria Math" w:eastAsia="MTSYN" w:hAnsi="Cambria Math" w:cs="MTSYN"/>
                <w:color w:val="231F20"/>
              </w:rPr>
              <m:t>2</m:t>
            </m:r>
          </m:e>
          <m:sup>
            <m:r>
              <w:rPr>
                <w:rFonts w:ascii="Cambria Math" w:eastAsia="MTSYN" w:hAnsi="Cambria Math" w:cs="MTSYN"/>
                <w:color w:val="231F20"/>
              </w:rPr>
              <m:t>2</m:t>
            </m:r>
          </m:sup>
        </m:sSup>
        <m:r>
          <w:rPr>
            <w:rFonts w:ascii="Cambria Math" w:eastAsia="MTSYN" w:hAnsi="Cambria Math" w:cs="MTSYN"/>
            <w:color w:val="231F20"/>
          </w:rPr>
          <m:t>)</m:t>
        </m:r>
      </m:oMath>
      <w:r w:rsidRPr="0096278E">
        <w:rPr>
          <w:rFonts w:eastAsia="RMTMI" w:cs="RMTMI"/>
          <w:color w:val="231F20"/>
        </w:rPr>
        <w:t xml:space="preserve">. </w:t>
      </w:r>
      <m:oMath>
        <m:d>
          <m:dPr>
            <m:ctrlPr>
              <w:rPr>
                <w:rFonts w:ascii="Cambria Math" w:eastAsia="MTSYN" w:hAnsi="Cambria Math" w:cs="MTSYN"/>
                <w:color w:val="231F20"/>
              </w:rPr>
            </m:ctrlPr>
          </m:dPr>
          <m:e>
            <m:sSup>
              <m:sSupPr>
                <m:ctrlPr>
                  <w:rPr>
                    <w:rFonts w:ascii="Cambria Math" w:eastAsia="MTSYN" w:hAnsi="Cambria Math" w:cs="MTSYN"/>
                    <w:color w:val="231F20"/>
                  </w:rPr>
                </m:ctrlPr>
              </m:sSupPr>
              <m:e>
                <m:r>
                  <w:rPr>
                    <w:rFonts w:ascii="Cambria Math" w:eastAsia="MTSYN" w:hAnsi="Cambria Math" w:cs="MTSYN"/>
                    <w:color w:val="231F20"/>
                  </w:rPr>
                  <m:t>-8</m:t>
                </m:r>
              </m:e>
              <m:sup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sup>
            </m:sSup>
            <m:r>
              <w:rPr>
                <w:rFonts w:ascii="Cambria Math" w:eastAsia="MTSYN" w:hAnsi="Cambria Math" w:cs="MTSYN"/>
                <w:color w:val="231F20"/>
              </w:rPr>
              <m:t>-</m:t>
            </m:r>
            <m:sSup>
              <m:sSup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sSupPr>
              <m:e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e>
              <m:sup>
                <m:r>
                  <w:rPr>
                    <w:rFonts w:ascii="Cambria Math" w:eastAsia="MTSYN" w:hAnsi="Cambria Math" w:cs="MTSYN"/>
                    <w:color w:val="231F20"/>
                  </w:rPr>
                  <m:t>2</m:t>
                </m:r>
              </m:sup>
            </m:sSup>
            <m:ctrlPr>
              <w:rPr>
                <w:rFonts w:ascii="Cambria Math" w:eastAsia="MTSYN" w:hAnsi="Cambria Math" w:cs="MTSYN"/>
                <w:i/>
                <w:color w:val="231F20"/>
              </w:rPr>
            </m:ctrlPr>
          </m:e>
        </m:d>
        <m:r>
          <w:rPr>
            <w:rFonts w:ascii="Cambria Math" w:eastAsia="MTSYN" w:hAnsi="Cambria Math" w:cs="MTSYN"/>
            <w:color w:val="231F20"/>
          </w:rPr>
          <m:t>=</m:t>
        </m:r>
        <m:r>
          <w:rPr>
            <w:rFonts w:ascii="Cambria Math" w:eastAsia="MTSYN" w:hAnsi="Cambria Math" w:cs="MTSYN"/>
            <w:color w:val="231F20"/>
          </w:rPr>
          <m:t>64</m:t>
        </m:r>
        <m:r>
          <w:rPr>
            <w:rFonts w:ascii="Cambria Math" w:eastAsia="MTSYN" w:hAnsi="Cambria Math" w:cs="MTSYN"/>
            <w:color w:val="231F20"/>
          </w:rPr>
          <m:t>-4=</m:t>
        </m:r>
        <m:r>
          <w:rPr>
            <w:rFonts w:ascii="Cambria Math" w:eastAsia="MTSYN" w:hAnsi="Cambria Math" w:cs="MTSYN"/>
            <w:color w:val="231F20"/>
          </w:rPr>
          <m:t>6</m:t>
        </m:r>
        <m:r>
          <w:rPr>
            <w:rFonts w:ascii="Cambria Math" w:eastAsia="MTSYN" w:hAnsi="Cambria Math" w:cs="MTSYN"/>
            <w:color w:val="231F20"/>
          </w:rPr>
          <m:t>0</m:t>
        </m:r>
      </m:oMath>
      <w:r w:rsidRPr="0096278E">
        <w:rPr>
          <w:rFonts w:eastAsia="RMTMI" w:cs="RMTMI"/>
          <w:color w:val="231F20"/>
        </w:rPr>
        <w:t xml:space="preserve"> and </w:t>
      </w:r>
      <m:oMath>
        <m:r>
          <w:rPr>
            <w:rFonts w:ascii="Cambria Math" w:eastAsia="RMTMI" w:hAnsi="Cambria Math" w:cs="RMTMI"/>
            <w:color w:val="231F20"/>
          </w:rPr>
          <m:t>5 |</m:t>
        </m:r>
        <m:r>
          <w:rPr>
            <w:rFonts w:ascii="Cambria Math" w:eastAsia="RMTMI" w:hAnsi="Cambria Math" w:cs="RMTMI"/>
            <w:color w:val="231F20"/>
          </w:rPr>
          <m:t>60</m:t>
        </m:r>
      </m:oMath>
      <w:r w:rsidRPr="0096278E">
        <w:rPr>
          <w:rFonts w:eastAsia="RMTMI" w:cs="RMTMI"/>
          <w:color w:val="231F20"/>
        </w:rPr>
        <w:t xml:space="preserve"> because </w:t>
      </w:r>
      <m:oMath>
        <m:r>
          <w:rPr>
            <w:rFonts w:ascii="Cambria Math" w:eastAsia="RMTMI" w:hAnsi="Cambria Math" w:cs="RMTMI"/>
            <w:color w:val="231F20"/>
          </w:rPr>
          <m:t>60</m:t>
        </m:r>
        <m:r>
          <w:rPr>
            <w:rFonts w:ascii="Cambria Math" w:eastAsia="RMTMI" w:hAnsi="Cambria Math" w:cs="RMTMI"/>
            <w:color w:val="231F20"/>
          </w:rPr>
          <m:t>=5∙</m:t>
        </m:r>
        <m:d>
          <m:dPr>
            <m:ctrlPr>
              <w:rPr>
                <w:rFonts w:ascii="Cambria Math" w:eastAsia="RMTMI" w:hAnsi="Cambria Math" w:cs="RMTMI"/>
                <w:i/>
                <w:color w:val="231F20"/>
              </w:rPr>
            </m:ctrlPr>
          </m:dPr>
          <m:e>
            <m:r>
              <w:rPr>
                <w:rFonts w:ascii="Cambria Math" w:eastAsia="RMTMI" w:hAnsi="Cambria Math" w:cs="RMTMI"/>
                <w:color w:val="231F20"/>
              </w:rPr>
              <m:t>12</m:t>
            </m:r>
          </m:e>
        </m:d>
      </m:oMath>
    </w:p>
    <w:p w:rsidR="00646E9C" w:rsidRDefault="00646E9C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646E9C" w:rsidRDefault="00646E9C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b/>
          <w:color w:val="231F20"/>
        </w:rPr>
        <w:t>11.</w:t>
      </w:r>
      <w:r w:rsidR="00A80A81">
        <w:rPr>
          <w:rFonts w:eastAsia="RMTMI" w:cs="RMTMI"/>
          <w:b/>
          <w:color w:val="231F20"/>
        </w:rPr>
        <w:t xml:space="preserve"> </w:t>
      </w:r>
      <m:oMath>
        <m:r>
          <w:rPr>
            <w:rFonts w:ascii="Cambria Math" w:eastAsia="RMTMI" w:hAnsi="Cambria Math" w:cs="RMTMI"/>
            <w:color w:val="231F20"/>
          </w:rPr>
          <m:t>S=</m:t>
        </m:r>
        <m:d>
          <m:dPr>
            <m:begChr m:val="{"/>
            <m:endChr m:val="}"/>
            <m:ctrlPr>
              <w:rPr>
                <w:rFonts w:ascii="Cambria Math" w:eastAsia="RMTMI" w:hAnsi="Cambria Math" w:cs="RMTMI"/>
                <w:i/>
                <w:color w:val="231F20"/>
              </w:rPr>
            </m:ctrlPr>
          </m:dPr>
          <m:e>
            <m:d>
              <m:dPr>
                <m:ctrlPr>
                  <w:rPr>
                    <w:rFonts w:ascii="Cambria Math" w:eastAsia="RMTMI" w:hAnsi="Cambria Math" w:cs="RMTMI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3,6</m:t>
                </m:r>
              </m:e>
            </m:d>
            <m:r>
              <w:rPr>
                <w:rFonts w:ascii="Cambria Math" w:eastAsia="RMTMI" w:hAnsi="Cambria Math" w:cs="RMTMI"/>
                <w:color w:val="231F20"/>
              </w:rPr>
              <m:t>,</m:t>
            </m:r>
            <m:d>
              <m:dPr>
                <m:ctrlPr>
                  <w:rPr>
                    <w:rFonts w:ascii="Cambria Math" w:eastAsia="RMTMI" w:hAnsi="Cambria Math" w:cs="RMTMI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4,4</m:t>
                </m:r>
              </m:e>
            </m:d>
            <m:r>
              <w:rPr>
                <w:rFonts w:ascii="Cambria Math" w:eastAsia="RMTMI" w:hAnsi="Cambria Math" w:cs="RMTMI"/>
                <w:color w:val="231F20"/>
              </w:rPr>
              <m:t>,</m:t>
            </m:r>
            <m:d>
              <m:dPr>
                <m:ctrlPr>
                  <w:rPr>
                    <w:rFonts w:ascii="Cambria Math" w:eastAsia="RMTMI" w:hAnsi="Cambria Math" w:cs="RMTMI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5,5</m:t>
                </m:r>
              </m:e>
            </m:d>
          </m:e>
        </m:d>
      </m:oMath>
      <w:r w:rsidR="00A80A81">
        <w:rPr>
          <w:rFonts w:eastAsia="RMTMI" w:cs="RMTMI"/>
          <w:color w:val="231F20"/>
        </w:rPr>
        <w:t xml:space="preserve"> and </w:t>
      </w:r>
      <m:oMath>
        <m:sSup>
          <m:sSupPr>
            <m:ctrlPr>
              <w:rPr>
                <w:rFonts w:ascii="Cambria Math" w:eastAsia="RMTMI" w:hAnsi="Cambria Math" w:cs="RMTMI"/>
                <w:i/>
                <w:color w:val="231F20"/>
              </w:rPr>
            </m:ctrlPr>
          </m:sSupPr>
          <m:e>
            <m:r>
              <w:rPr>
                <w:rFonts w:ascii="Cambria Math" w:eastAsia="RMTMI" w:hAnsi="Cambria Math" w:cs="RMTMI"/>
                <w:color w:val="231F20"/>
              </w:rPr>
              <m:t>S</m:t>
            </m:r>
          </m:e>
          <m:sup>
            <m:r>
              <w:rPr>
                <w:rFonts w:ascii="Cambria Math" w:eastAsia="RMTMI" w:hAnsi="Cambria Math" w:cs="RMTMI"/>
                <w:color w:val="231F20"/>
              </w:rPr>
              <m:t>-1</m:t>
            </m:r>
          </m:sup>
        </m:sSup>
        <m:r>
          <w:rPr>
            <w:rFonts w:ascii="Cambria Math" w:eastAsia="RMTMI" w:hAnsi="Cambria Math" w:cs="RMTMI"/>
            <w:color w:val="231F20"/>
          </w:rPr>
          <m:t>=</m:t>
        </m:r>
        <m:d>
          <m:dPr>
            <m:begChr m:val="{"/>
            <m:endChr m:val="}"/>
            <m:ctrlPr>
              <w:rPr>
                <w:rFonts w:ascii="Cambria Math" w:eastAsia="RMTMI" w:hAnsi="Cambria Math" w:cs="RMTMI"/>
                <w:i/>
                <w:color w:val="231F20"/>
              </w:rPr>
            </m:ctrlPr>
          </m:dPr>
          <m:e>
            <m:d>
              <m:dPr>
                <m:ctrlPr>
                  <w:rPr>
                    <w:rFonts w:ascii="Cambria Math" w:eastAsia="RMTMI" w:hAnsi="Cambria Math" w:cs="RMTMI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6,3</m:t>
                </m:r>
              </m:e>
            </m:d>
            <m:r>
              <w:rPr>
                <w:rFonts w:ascii="Cambria Math" w:eastAsia="RMTMI" w:hAnsi="Cambria Math" w:cs="RMTMI"/>
                <w:color w:val="231F20"/>
              </w:rPr>
              <m:t>,</m:t>
            </m:r>
            <m:d>
              <m:dPr>
                <m:ctrlPr>
                  <w:rPr>
                    <w:rFonts w:ascii="Cambria Math" w:eastAsia="RMTMI" w:hAnsi="Cambria Math" w:cs="RMTMI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4,4</m:t>
                </m:r>
              </m:e>
            </m:d>
            <m:r>
              <w:rPr>
                <w:rFonts w:ascii="Cambria Math" w:eastAsia="RMTMI" w:hAnsi="Cambria Math" w:cs="RMTMI"/>
                <w:color w:val="231F20"/>
              </w:rPr>
              <m:t>,</m:t>
            </m:r>
            <m:d>
              <m:dPr>
                <m:ctrlPr>
                  <w:rPr>
                    <w:rFonts w:ascii="Cambria Math" w:eastAsia="RMTMI" w:hAnsi="Cambria Math" w:cs="RMTMI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RMTMI" w:hAnsi="Cambria Math" w:cs="RMTMI"/>
                    <w:color w:val="231F20"/>
                  </w:rPr>
                  <m:t>5,5</m:t>
                </m:r>
              </m:e>
            </m:d>
          </m:e>
        </m:d>
      </m:oMath>
    </w:p>
    <w:p w:rsidR="00245217" w:rsidRDefault="00245217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245217" w:rsidRDefault="001E1AD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b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1346199</wp:posOffset>
                </wp:positionH>
                <wp:positionV relativeFrom="paragraph">
                  <wp:posOffset>602614</wp:posOffset>
                </wp:positionV>
                <wp:extent cx="102023" cy="143933"/>
                <wp:effectExtent l="19050" t="57150" r="107950" b="2794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23" cy="143933"/>
                        </a:xfrm>
                        <a:prstGeom prst="curvedConnector3">
                          <a:avLst>
                            <a:gd name="adj1" fmla="val -104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7AA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106pt;margin-top:47.45pt;width:8.05pt;height:11.3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" adj="-2265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RMTMI" w:cs="RMTMI"/>
          <w:b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499533</wp:posOffset>
                </wp:positionH>
                <wp:positionV relativeFrom="paragraph">
                  <wp:posOffset>264160</wp:posOffset>
                </wp:positionV>
                <wp:extent cx="761577" cy="397933"/>
                <wp:effectExtent l="38100" t="0" r="1968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577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E1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.35pt;margin-top:20.8pt;width:59.95pt;height:31.3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RMTMI" w:cs="RMTMI"/>
          <w:b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264160</wp:posOffset>
                </wp:positionV>
                <wp:extent cx="0" cy="338667"/>
                <wp:effectExtent l="76200" t="0" r="7620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99ED4" id="Straight Arrow Connector 5" o:spid="_x0000_s1026" type="#_x0000_t32" style="position:absolute;margin-left:34pt;margin-top:20.8pt;width:0;height:2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RMTMI" w:cs="RMTMI"/>
          <w:b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179493</wp:posOffset>
                </wp:positionV>
                <wp:extent cx="702733" cy="0"/>
                <wp:effectExtent l="0" t="76200" r="2159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0FCD8" id="Straight Arrow Connector 4" o:spid="_x0000_s1026" type="#_x0000_t32" style="position:absolute;margin-left:44pt;margin-top:14.15pt;width:55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RMTMI" w:cs="RMTMI"/>
          <w:b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6F7C7" wp14:editId="0B3C6BA2">
                <wp:simplePos x="0" y="0"/>
                <wp:positionH relativeFrom="column">
                  <wp:posOffset>1218565</wp:posOffset>
                </wp:positionH>
                <wp:positionV relativeFrom="paragraph">
                  <wp:posOffset>43392</wp:posOffset>
                </wp:positionV>
                <wp:extent cx="313267" cy="8297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67" cy="82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ADD" w:rsidRDefault="001E1ADD" w:rsidP="001E1ADD">
                            <w:r>
                              <w:t>B</w:t>
                            </w:r>
                          </w:p>
                          <w:p w:rsidR="001E1ADD" w:rsidRDefault="001E1ADD" w:rsidP="001E1ADD"/>
                          <w:p w:rsidR="001E1ADD" w:rsidRDefault="001E1ADD" w:rsidP="001E1ADD"/>
                          <w:p w:rsidR="001E1ADD" w:rsidRDefault="001E1ADD" w:rsidP="001E1AD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6F7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margin-left:95.95pt;margin-top:3.4pt;width:24.65pt;height:65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aujgIAAJAFAAAOAAAAZHJzL2Uyb0RvYy54bWysVE1vGyEQvVfqf0Dcm/VHPhzL68hNlKpS&#10;lERNqpwxCzYqMBSwd91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" fillcolor="white [3201]" stroked="f" strokeweight=".5pt">
                <v:textbox>
                  <w:txbxContent>
                    <w:p w:rsidR="001E1ADD" w:rsidRDefault="001E1ADD" w:rsidP="001E1ADD">
                      <w:r>
                        <w:t>B</w:t>
                      </w:r>
                    </w:p>
                    <w:p w:rsidR="001E1ADD" w:rsidRDefault="001E1ADD" w:rsidP="001E1ADD"/>
                    <w:p w:rsidR="001E1ADD" w:rsidRDefault="001E1ADD" w:rsidP="001E1ADD"/>
                    <w:p w:rsidR="001E1ADD" w:rsidRDefault="001E1ADD" w:rsidP="001E1AD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RMTMI" w:cs="RMTMI"/>
          <w:b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44027</wp:posOffset>
                </wp:positionV>
                <wp:extent cx="313267" cy="829733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67" cy="82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ADD" w:rsidRDefault="001E1ADD">
                            <w:r>
                              <w:t>A</w:t>
                            </w:r>
                          </w:p>
                          <w:p w:rsidR="001E1ADD" w:rsidRDefault="001E1ADD"/>
                          <w:p w:rsidR="001E1ADD" w:rsidRDefault="001E1ADD"/>
                          <w:p w:rsidR="001E1ADD" w:rsidRDefault="001E1AD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23.35pt;margin-top:3.45pt;width:24.65pt;height:65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" fillcolor="white [3201]" stroked="f" strokeweight=".5pt">
                <v:textbox>
                  <w:txbxContent>
                    <w:p w:rsidR="001E1ADD" w:rsidRDefault="001E1ADD">
                      <w:r>
                        <w:t>A</w:t>
                      </w:r>
                    </w:p>
                    <w:p w:rsidR="001E1ADD" w:rsidRDefault="001E1ADD"/>
                    <w:p w:rsidR="001E1ADD" w:rsidRDefault="001E1ADD"/>
                    <w:p w:rsidR="001E1ADD" w:rsidRDefault="001E1AD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45217">
        <w:rPr>
          <w:rFonts w:eastAsia="RMTMI" w:cs="RMTMI"/>
          <w:b/>
          <w:color w:val="231F20"/>
        </w:rPr>
        <w:t>14.</w:t>
      </w:r>
      <w:r w:rsidR="00245217">
        <w:rPr>
          <w:rFonts w:eastAsia="RMTMI" w:cs="RMTMI"/>
          <w:color w:val="231F20"/>
        </w:rPr>
        <w:t xml:space="preserve"> </w:t>
      </w:r>
    </w:p>
    <w:p w:rsidR="001E1ADD" w:rsidRDefault="001E1AD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1E1ADD" w:rsidRDefault="001E1AD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1E1ADD" w:rsidRDefault="001E1AD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1E1ADD" w:rsidRDefault="001E1AD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1E1ADD" w:rsidRDefault="001E1AD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FC6132" w:rsidRDefault="00FC6132" w:rsidP="001E5FC0">
      <w:pPr>
        <w:autoSpaceDE w:val="0"/>
        <w:autoSpaceDN w:val="0"/>
        <w:adjustRightInd w:val="0"/>
        <w:rPr>
          <w:rFonts w:eastAsia="RMTMI" w:cs="RMTMI"/>
          <w:b/>
          <w:color w:val="231F20"/>
          <w:sz w:val="28"/>
          <w:szCs w:val="28"/>
          <w:u w:val="single"/>
        </w:rPr>
      </w:pPr>
      <w:r>
        <w:rPr>
          <w:rFonts w:eastAsia="RMTMI" w:cs="RMTMI"/>
          <w:b/>
          <w:color w:val="231F20"/>
          <w:sz w:val="28"/>
          <w:szCs w:val="28"/>
          <w:u w:val="single"/>
        </w:rPr>
        <w:t>8.2</w:t>
      </w:r>
    </w:p>
    <w:p w:rsidR="00FC6132" w:rsidRDefault="00FC6132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b/>
          <w:color w:val="231F20"/>
        </w:rPr>
        <w:t>26.</w:t>
      </w:r>
      <w:r w:rsidR="00CF1CE4">
        <w:rPr>
          <w:rFonts w:eastAsia="RMTMI" w:cs="RMTMI"/>
          <w:b/>
          <w:color w:val="231F20"/>
        </w:rPr>
        <w:t xml:space="preserve"> </w:t>
      </w:r>
      <w:r w:rsidR="00376D7D">
        <w:rPr>
          <w:rFonts w:eastAsia="RMTMI" w:cs="RMTMI"/>
          <w:color w:val="231F20"/>
        </w:rPr>
        <w:t>R is reflexive. Suppose s is any string in A. Then s R s because the sum of s is equal to its on sum, and each element in s would then relate to itself.</w:t>
      </w:r>
    </w:p>
    <w:p w:rsidR="00376D7D" w:rsidRDefault="00376D7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376D7D" w:rsidRDefault="00376D7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color w:val="231F20"/>
        </w:rPr>
        <w:t>R is symmetric. Suppose s and t are any strings in A such that s R t. By definition of R, s has the same sum as t, therefore t has the same sum as s, and so t R s.</w:t>
      </w:r>
    </w:p>
    <w:p w:rsidR="00376D7D" w:rsidRDefault="00376D7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376D7D" w:rsidRDefault="00376D7D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color w:val="231F20"/>
        </w:rPr>
        <w:t>R is transitive. Suppose, s, t, and u are any strings in A such that s R t, and t R u. By definition of R s has the same sum as t and t has the same sum as u. Therefore, s has the same sum as u, and so s R u.</w:t>
      </w:r>
    </w:p>
    <w:p w:rsidR="00477664" w:rsidRDefault="00477664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477664" w:rsidRDefault="00477664" w:rsidP="001E5FC0">
      <w:pPr>
        <w:autoSpaceDE w:val="0"/>
        <w:autoSpaceDN w:val="0"/>
        <w:adjustRightInd w:val="0"/>
        <w:rPr>
          <w:rFonts w:eastAsia="RMTMI" w:cs="RMTMI"/>
          <w:b/>
          <w:color w:val="231F20"/>
          <w:sz w:val="28"/>
          <w:szCs w:val="28"/>
          <w:u w:val="single"/>
        </w:rPr>
      </w:pPr>
      <w:r>
        <w:rPr>
          <w:rFonts w:eastAsia="RMTMI" w:cs="RMTMI"/>
          <w:b/>
          <w:color w:val="231F20"/>
          <w:sz w:val="28"/>
          <w:szCs w:val="28"/>
          <w:u w:val="single"/>
        </w:rPr>
        <w:t>8.3</w:t>
      </w:r>
    </w:p>
    <w:p w:rsidR="00477664" w:rsidRDefault="00477664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b/>
          <w:color w:val="231F20"/>
        </w:rPr>
        <w:t>31.</w:t>
      </w:r>
      <w:r w:rsidR="003A0B94">
        <w:rPr>
          <w:rFonts w:eastAsia="RMTMI" w:cs="RMTMI"/>
          <w:b/>
          <w:color w:val="231F20"/>
        </w:rPr>
        <w:t xml:space="preserve"> </w:t>
      </w:r>
      <w:r w:rsidR="003A0B94">
        <w:rPr>
          <w:rFonts w:eastAsia="RMTMI" w:cs="RMTMI"/>
          <w:color w:val="231F20"/>
        </w:rPr>
        <w:t>R is reflexive. Suppose x is any point in P. Then x R x because any point would lie on the same half-line as itself.</w:t>
      </w:r>
    </w:p>
    <w:p w:rsidR="003A0B94" w:rsidRDefault="003A0B94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</w:p>
    <w:p w:rsidR="003A0B94" w:rsidRDefault="003A0B94" w:rsidP="001E5FC0">
      <w:pPr>
        <w:autoSpaceDE w:val="0"/>
        <w:autoSpaceDN w:val="0"/>
        <w:adjustRightInd w:val="0"/>
        <w:rPr>
          <w:rFonts w:eastAsia="RMTMI" w:cs="RMTMI"/>
          <w:color w:val="231F20"/>
        </w:rPr>
      </w:pPr>
      <w:r>
        <w:rPr>
          <w:rFonts w:eastAsia="RMTMI" w:cs="RMTMI"/>
          <w:color w:val="231F20"/>
        </w:rPr>
        <w:t>R is symmetric. Suppose x and y are any points in P, such that x R y. By definition of R, x is on the same line as y, therefore y is on the same line as x, and so y R x.</w:t>
      </w:r>
    </w:p>
    <w:p w:rsidR="003A0B94" w:rsidRDefault="003A0B94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</w:p>
    <w:p w:rsidR="003A0B94" w:rsidRDefault="003A0B94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w:r>
        <w:rPr>
          <w:rFonts w:eastAsia="RMTMI" w:cs="RMTMI"/>
          <w:iCs/>
          <w:color w:val="231F20"/>
        </w:rPr>
        <w:t>R is transitive. Suppose x, y and z are any points in P, such that x R y and y R z. By definition of R, x is on the same line as y, and y is on the same line as z. Therefore, x is on the same line as z, and so x R z.</w:t>
      </w:r>
    </w:p>
    <w:p w:rsidR="003A0B94" w:rsidRDefault="003A0B94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</w:p>
    <w:p w:rsidR="003A0B94" w:rsidRDefault="003A0B94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w:r>
        <w:rPr>
          <w:rFonts w:eastAsia="RMTMI" w:cs="RMTMI"/>
          <w:iCs/>
          <w:color w:val="231F20"/>
        </w:rPr>
        <w:t xml:space="preserve">Thus, R is an equivalence relation because it satisfies all three properties. </w:t>
      </w:r>
      <w:r w:rsidR="00810526">
        <w:rPr>
          <w:rFonts w:eastAsia="RMTMI" w:cs="RMTMI"/>
          <w:iCs/>
          <w:color w:val="231F20"/>
        </w:rPr>
        <w:t>The equivalence class [a] would be any arbitrary point in P, and all elements x in the line between the origin and a would be related to a by R.</w:t>
      </w:r>
    </w:p>
    <w:p w:rsidR="00D925D2" w:rsidRDefault="00D925D2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</w:p>
    <w:p w:rsidR="00310236" w:rsidRDefault="00D925D2" w:rsidP="001E5FC0">
      <w:pPr>
        <w:autoSpaceDE w:val="0"/>
        <w:autoSpaceDN w:val="0"/>
        <w:adjustRightInd w:val="0"/>
        <w:rPr>
          <w:rFonts w:eastAsia="RMTMI" w:cs="RMTMI"/>
          <w:b/>
          <w:iCs/>
          <w:color w:val="231F20"/>
          <w:u w:val="single"/>
        </w:rPr>
      </w:pPr>
      <w:r>
        <w:rPr>
          <w:rFonts w:eastAsia="RMTMI" w:cs="RMTMI"/>
          <w:b/>
          <w:iCs/>
          <w:color w:val="231F20"/>
        </w:rPr>
        <w:t>46.</w:t>
      </w:r>
      <w:r w:rsidR="00310236">
        <w:rPr>
          <w:rFonts w:eastAsia="RMTMI" w:cs="RMTMI"/>
          <w:b/>
          <w:iCs/>
          <w:color w:val="231F20"/>
        </w:rPr>
        <w:t xml:space="preserve"> </w:t>
      </w:r>
      <w:r w:rsidR="00310236">
        <w:rPr>
          <w:rFonts w:eastAsia="RMTMI" w:cs="RMTMI"/>
          <w:b/>
          <w:iCs/>
          <w:color w:val="231F20"/>
          <w:u w:val="single"/>
        </w:rPr>
        <w:t>Proof:</w:t>
      </w:r>
    </w:p>
    <w:p w:rsidR="00310236" w:rsidRPr="00310236" w:rsidRDefault="00310236" w:rsidP="001E5FC0">
      <w:pPr>
        <w:autoSpaceDE w:val="0"/>
        <w:autoSpaceDN w:val="0"/>
        <w:adjustRightInd w:val="0"/>
        <w:rPr>
          <w:rFonts w:eastAsia="RMTMI" w:cs="RMTMI"/>
          <w:iCs/>
          <w:color w:val="231F20"/>
        </w:rPr>
      </w:pPr>
      <w:r>
        <w:rPr>
          <w:rFonts w:eastAsia="RMTMI" w:cs="RMTMI"/>
          <w:iCs/>
          <w:color w:val="231F20"/>
        </w:rPr>
        <w:t>We must show that R is reflexive for it to be an equivalence relation. Since R is symmetric, x R y, so y R x. Also since R is transitive x R x. Therefore R is reflexive since x R x.</w:t>
      </w:r>
      <w:bookmarkStart w:id="0" w:name="_GoBack"/>
      <w:bookmarkEnd w:id="0"/>
    </w:p>
    <w:sectPr w:rsidR="00310236" w:rsidRPr="00310236" w:rsidSect="0019161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113" w:rsidRDefault="00D21113" w:rsidP="00FF7DB7">
      <w:r>
        <w:separator/>
      </w:r>
    </w:p>
  </w:endnote>
  <w:endnote w:type="continuationSeparator" w:id="0">
    <w:p w:rsidR="00D21113" w:rsidRDefault="00D21113" w:rsidP="00FF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113" w:rsidRDefault="00D21113" w:rsidP="00FF7DB7">
      <w:r>
        <w:separator/>
      </w:r>
    </w:p>
  </w:footnote>
  <w:footnote w:type="continuationSeparator" w:id="0">
    <w:p w:rsidR="00D21113" w:rsidRDefault="00D21113" w:rsidP="00FF7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DB7" w:rsidRDefault="00FF7DB7" w:rsidP="00FF7DB7">
    <w:pPr>
      <w:pStyle w:val="Header"/>
      <w:jc w:val="right"/>
    </w:pPr>
    <w:r>
      <w:t>Bradley White</w:t>
    </w:r>
  </w:p>
  <w:p w:rsidR="00FF7DB7" w:rsidRDefault="00FF7DB7" w:rsidP="00FF7DB7">
    <w:pPr>
      <w:pStyle w:val="Header"/>
      <w:jc w:val="right"/>
    </w:pPr>
    <w:r>
      <w:t>HW #6</w:t>
    </w:r>
  </w:p>
  <w:p w:rsidR="00FF7DB7" w:rsidRDefault="00FF7DB7" w:rsidP="00FF7DB7">
    <w:pPr>
      <w:pStyle w:val="Header"/>
      <w:jc w:val="right"/>
    </w:pPr>
    <w:r>
      <w:t>CSCI 246</w:t>
    </w:r>
  </w:p>
  <w:p w:rsidR="00FF7DB7" w:rsidRDefault="00FF7DB7" w:rsidP="00FF7DB7">
    <w:pPr>
      <w:pStyle w:val="Header"/>
      <w:jc w:val="right"/>
    </w:pPr>
    <w:r>
      <w:t>11-14-2015</w:t>
    </w:r>
  </w:p>
  <w:p w:rsidR="00FF7DB7" w:rsidRDefault="00FF7D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B7"/>
    <w:rsid w:val="0000018F"/>
    <w:rsid w:val="000E5D28"/>
    <w:rsid w:val="0019161F"/>
    <w:rsid w:val="001D418E"/>
    <w:rsid w:val="001E1ADD"/>
    <w:rsid w:val="001E5FC0"/>
    <w:rsid w:val="00227ECB"/>
    <w:rsid w:val="00245217"/>
    <w:rsid w:val="00290A0C"/>
    <w:rsid w:val="00292BC2"/>
    <w:rsid w:val="00296847"/>
    <w:rsid w:val="002D0E1C"/>
    <w:rsid w:val="002D3098"/>
    <w:rsid w:val="002F0ED8"/>
    <w:rsid w:val="00310236"/>
    <w:rsid w:val="00376D7D"/>
    <w:rsid w:val="0038063A"/>
    <w:rsid w:val="003A0B94"/>
    <w:rsid w:val="003E16BB"/>
    <w:rsid w:val="003F2E06"/>
    <w:rsid w:val="004008E9"/>
    <w:rsid w:val="00477664"/>
    <w:rsid w:val="004B59A4"/>
    <w:rsid w:val="0053563C"/>
    <w:rsid w:val="005741E6"/>
    <w:rsid w:val="005D27B5"/>
    <w:rsid w:val="005D3740"/>
    <w:rsid w:val="005E49CA"/>
    <w:rsid w:val="005E59BC"/>
    <w:rsid w:val="005E6023"/>
    <w:rsid w:val="00626390"/>
    <w:rsid w:val="00646E9C"/>
    <w:rsid w:val="00671B0C"/>
    <w:rsid w:val="006945F3"/>
    <w:rsid w:val="006A2C75"/>
    <w:rsid w:val="006C2F94"/>
    <w:rsid w:val="00722218"/>
    <w:rsid w:val="00730A92"/>
    <w:rsid w:val="007E3257"/>
    <w:rsid w:val="00810526"/>
    <w:rsid w:val="008915DA"/>
    <w:rsid w:val="008D7704"/>
    <w:rsid w:val="00935627"/>
    <w:rsid w:val="0096278E"/>
    <w:rsid w:val="009E4D5A"/>
    <w:rsid w:val="00A17D33"/>
    <w:rsid w:val="00A80A81"/>
    <w:rsid w:val="00AF05B7"/>
    <w:rsid w:val="00B46C53"/>
    <w:rsid w:val="00B558B0"/>
    <w:rsid w:val="00BD7D0B"/>
    <w:rsid w:val="00BE7E37"/>
    <w:rsid w:val="00BF53C4"/>
    <w:rsid w:val="00C65D0E"/>
    <w:rsid w:val="00C801E9"/>
    <w:rsid w:val="00CC3BC0"/>
    <w:rsid w:val="00CE2185"/>
    <w:rsid w:val="00CF1CE4"/>
    <w:rsid w:val="00CF64E1"/>
    <w:rsid w:val="00D21113"/>
    <w:rsid w:val="00D925D2"/>
    <w:rsid w:val="00DD56E8"/>
    <w:rsid w:val="00DE7D63"/>
    <w:rsid w:val="00E228EC"/>
    <w:rsid w:val="00E22BEB"/>
    <w:rsid w:val="00E56FDC"/>
    <w:rsid w:val="00EB2015"/>
    <w:rsid w:val="00ED771B"/>
    <w:rsid w:val="00EE350C"/>
    <w:rsid w:val="00F13C99"/>
    <w:rsid w:val="00F43337"/>
    <w:rsid w:val="00F60FDD"/>
    <w:rsid w:val="00F63A92"/>
    <w:rsid w:val="00F85461"/>
    <w:rsid w:val="00F85F3A"/>
    <w:rsid w:val="00F95A69"/>
    <w:rsid w:val="00FA6E90"/>
    <w:rsid w:val="00FB7D62"/>
    <w:rsid w:val="00FC45D5"/>
    <w:rsid w:val="00FC613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CBA0E-E0E5-4088-AF99-011CED2A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D5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F7D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7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DB7"/>
  </w:style>
  <w:style w:type="paragraph" w:styleId="Footer">
    <w:name w:val="footer"/>
    <w:basedOn w:val="Normal"/>
    <w:link w:val="FooterChar"/>
    <w:uiPriority w:val="99"/>
    <w:unhideWhenUsed/>
    <w:rsid w:val="00FF7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86E165-5C05-44D6-8B76-84B0A326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695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Microsoft account</cp:lastModifiedBy>
  <cp:revision>52</cp:revision>
  <dcterms:created xsi:type="dcterms:W3CDTF">2015-11-14T23:02:00Z</dcterms:created>
  <dcterms:modified xsi:type="dcterms:W3CDTF">2015-11-15T18:32:00Z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