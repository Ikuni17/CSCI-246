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87" w:rsidRDefault="00FD49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4.3</w:t>
      </w:r>
    </w:p>
    <w:p w:rsidR="00FD494F" w:rsidRDefault="00FD494F">
      <w:r>
        <w:rPr>
          <w:b/>
        </w:rPr>
        <w:t xml:space="preserve">13. </w:t>
      </w:r>
      <w:r>
        <w:t>(4k + 3)² - 1 = 16k² + 24k + 9 – 1 = 8(2k² + 3k + 1)</w:t>
      </w:r>
    </w:p>
    <w:p w:rsidR="00FD494F" w:rsidRDefault="00FD494F">
      <w:r>
        <w:t>Since (2k² + 3k + 1) is an integer and k is an integer; the sums and products of integers are also integers. Therefore, this equation will always be a multiple of 8 and divisible by 8.</w:t>
      </w:r>
    </w:p>
    <w:p w:rsidR="00FD494F" w:rsidRDefault="00FD494F"/>
    <w:p w:rsidR="00026C61" w:rsidRDefault="00FD494F" w:rsidP="00244F7F">
      <w:r>
        <w:rPr>
          <w:b/>
        </w:rPr>
        <w:t>34</w:t>
      </w:r>
      <w:r w:rsidR="000D4DB8">
        <w:rPr>
          <w:b/>
        </w:rPr>
        <w:t xml:space="preserve">. </w:t>
      </w:r>
      <w:r w:rsidR="00026C61">
        <w:t>Let P = Pennies, D = Dimes and Q = Quarters and must be integers. Also satisfy two equations:</w:t>
      </w:r>
    </w:p>
    <w:p w:rsidR="00026C61" w:rsidRDefault="00026C61" w:rsidP="00026C61">
      <w:pPr>
        <w:pStyle w:val="ListParagraph"/>
        <w:numPr>
          <w:ilvl w:val="0"/>
          <w:numId w:val="2"/>
        </w:numPr>
      </w:pPr>
      <w:r>
        <w:t>P + 10D + 25Q = 300</w:t>
      </w:r>
    </w:p>
    <w:p w:rsidR="00026C61" w:rsidRDefault="00026C61" w:rsidP="00026C61">
      <w:pPr>
        <w:pStyle w:val="ListParagraph"/>
        <w:numPr>
          <w:ilvl w:val="0"/>
          <w:numId w:val="2"/>
        </w:numPr>
      </w:pPr>
      <w:r>
        <w:t>P + D + Q = 50</w:t>
      </w:r>
    </w:p>
    <w:p w:rsidR="00244F7F" w:rsidRDefault="00244F7F" w:rsidP="00244F7F"/>
    <w:p w:rsidR="00026C61" w:rsidRDefault="00026C61" w:rsidP="00244F7F">
      <w:r>
        <w:t>Starti</w:t>
      </w:r>
      <w:r w:rsidR="0014760D">
        <w:t>ng with Q=12, 25*12 = 300</w:t>
      </w:r>
      <w:r w:rsidR="00DD35FC">
        <w:t>, and 38 coins remaining. Q = 2D + 5P, and a net change of 6 coins. Since 38 is not divisible by 6 there is no solution with this equation.</w:t>
      </w:r>
    </w:p>
    <w:p w:rsidR="00DD35FC" w:rsidRDefault="00DD35FC" w:rsidP="00244F7F"/>
    <w:p w:rsidR="00DD35FC" w:rsidRDefault="0014760D" w:rsidP="00244F7F">
      <w:r>
        <w:t>With D=30, 10*30</w:t>
      </w:r>
      <w:r w:rsidR="00DD35FC">
        <w:t xml:space="preserve"> = 300, and 20 coins remaining. D = 10P and a net change of 9 coins. Since 20 is not divisible by 9 there is no solution with this equation.</w:t>
      </w:r>
    </w:p>
    <w:p w:rsidR="00DD35FC" w:rsidRDefault="00DD35FC" w:rsidP="00244F7F"/>
    <w:p w:rsidR="00DD35FC" w:rsidRDefault="00286BEE" w:rsidP="00244F7F">
      <w:r>
        <w:t>Other possible net changes:</w:t>
      </w:r>
    </w:p>
    <w:p w:rsidR="00286BEE" w:rsidRDefault="00286BEE" w:rsidP="00244F7F">
      <w:r>
        <w:t>Q to P = +24 coins</w:t>
      </w:r>
    </w:p>
    <w:p w:rsidR="00286BEE" w:rsidRDefault="00286BEE" w:rsidP="00244F7F">
      <w:r>
        <w:t>P to D = -9 coins</w:t>
      </w:r>
    </w:p>
    <w:p w:rsidR="00286BEE" w:rsidRDefault="00286BEE" w:rsidP="00244F7F">
      <w:r>
        <w:t>P to Q = -24 coins</w:t>
      </w:r>
    </w:p>
    <w:p w:rsidR="00286BEE" w:rsidRDefault="00286BEE" w:rsidP="00244F7F"/>
    <w:p w:rsidR="00286BEE" w:rsidRDefault="00286BEE" w:rsidP="00244F7F">
      <w:r>
        <w:t>All multiples of net change are 3 coins and we require a net change of 38 or 20 coins which are not divisible by 3. Therefore there is no solution.</w:t>
      </w:r>
    </w:p>
    <w:p w:rsidR="006F5654" w:rsidRDefault="006F5654" w:rsidP="00244F7F"/>
    <w:p w:rsidR="006F5654" w:rsidRDefault="006F5654" w:rsidP="00244F7F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4.4</w:t>
      </w:r>
    </w:p>
    <w:p w:rsidR="006F5654" w:rsidRDefault="006F5654" w:rsidP="00244F7F">
      <w:pPr>
        <w:rPr>
          <w:rFonts w:eastAsiaTheme="minorEastAsia"/>
        </w:rPr>
      </w:pPr>
      <w:r>
        <w:rPr>
          <w:rFonts w:eastAsiaTheme="minorEastAsia"/>
          <w:b/>
        </w:rPr>
        <w:t xml:space="preserve">19. </w:t>
      </w:r>
      <w:r w:rsidR="00AA1434">
        <w:rPr>
          <w:rFonts w:eastAsiaTheme="minorEastAsia"/>
        </w:rPr>
        <w:t>Proof:</w:t>
      </w:r>
    </w:p>
    <w:p w:rsidR="00AA1434" w:rsidRDefault="00AA1434" w:rsidP="00244F7F">
      <w:pPr>
        <w:rPr>
          <w:rFonts w:eastAsiaTheme="minorEastAsia"/>
        </w:rPr>
      </w:pPr>
      <w:r>
        <w:rPr>
          <w:rFonts w:eastAsiaTheme="minorEastAsia"/>
        </w:rPr>
        <w:t>Suppose n is any integer. By the quotient remainder theorem with d</w:t>
      </w:r>
      <w:r w:rsidR="00B172F0">
        <w:rPr>
          <w:rFonts w:eastAsiaTheme="minorEastAsia"/>
        </w:rPr>
        <w:t xml:space="preserve"> = 2, n = 2q is even or n = 2q + 1 is odd.</w:t>
      </w:r>
    </w:p>
    <w:p w:rsidR="00B172F0" w:rsidRDefault="00B172F0" w:rsidP="00244F7F">
      <w:pPr>
        <w:rPr>
          <w:rFonts w:eastAsiaTheme="minorEastAsia"/>
        </w:rPr>
      </w:pPr>
    </w:p>
    <w:p w:rsidR="00B172F0" w:rsidRDefault="00B172F0" w:rsidP="00244F7F">
      <w:pPr>
        <w:rPr>
          <w:rFonts w:eastAsiaTheme="minorEastAsia"/>
        </w:rPr>
      </w:pPr>
      <w:r w:rsidRPr="002447B2">
        <w:rPr>
          <w:rFonts w:eastAsiaTheme="minorEastAsia"/>
          <w:i/>
        </w:rPr>
        <w:t>Case 1 (n is even):</w:t>
      </w:r>
      <w:r>
        <w:rPr>
          <w:rFonts w:eastAsiaTheme="minorEastAsia"/>
        </w:rPr>
        <w:t xml:space="preserve"> n = 2q for some integer q.</w:t>
      </w:r>
    </w:p>
    <w:p w:rsidR="002447B2" w:rsidRDefault="002447B2" w:rsidP="00244F7F">
      <w:pPr>
        <w:rPr>
          <w:rFonts w:eastAsiaTheme="minorEastAsia"/>
        </w:rPr>
      </w:pPr>
      <w:r>
        <w:rPr>
          <w:rFonts w:eastAsiaTheme="minorEastAsia"/>
        </w:rPr>
        <w:t>n² - n + 3</w:t>
      </w:r>
    </w:p>
    <w:p w:rsidR="00B172F0" w:rsidRDefault="002447B2" w:rsidP="00244F7F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B172F0">
        <w:rPr>
          <w:rFonts w:eastAsiaTheme="minorEastAsia"/>
        </w:rPr>
        <w:t>(2q</w:t>
      </w:r>
      <w:r w:rsidR="00405207">
        <w:rPr>
          <w:rFonts w:eastAsiaTheme="minorEastAsia"/>
        </w:rPr>
        <w:t>) ²</w:t>
      </w:r>
      <w:r w:rsidR="00B172F0">
        <w:rPr>
          <w:rFonts w:eastAsiaTheme="minorEastAsia"/>
        </w:rPr>
        <w:t xml:space="preserve"> - 2q + 3</w:t>
      </w:r>
      <w:r w:rsidR="00B172F0">
        <w:rPr>
          <w:rFonts w:eastAsiaTheme="minorEastAsia"/>
        </w:rPr>
        <w:tab/>
      </w:r>
      <w:r w:rsidR="00B172F0">
        <w:rPr>
          <w:rFonts w:eastAsiaTheme="minorEastAsia"/>
        </w:rPr>
        <w:tab/>
        <w:t>by substitution</w:t>
      </w:r>
      <w:r>
        <w:rPr>
          <w:rFonts w:eastAsiaTheme="minorEastAsia"/>
        </w:rPr>
        <w:t>, let n = 2q</w:t>
      </w:r>
    </w:p>
    <w:p w:rsidR="00B172F0" w:rsidRDefault="00B172F0" w:rsidP="00244F7F">
      <w:pPr>
        <w:rPr>
          <w:rFonts w:eastAsiaTheme="minorEastAsia"/>
        </w:rPr>
      </w:pPr>
      <w:r>
        <w:rPr>
          <w:rFonts w:eastAsiaTheme="minorEastAsia"/>
        </w:rPr>
        <w:t>= 4q² - 2q + 2 + 1</w:t>
      </w:r>
    </w:p>
    <w:p w:rsidR="00B172F0" w:rsidRDefault="00B172F0" w:rsidP="00244F7F">
      <w:pPr>
        <w:rPr>
          <w:rFonts w:eastAsiaTheme="minorEastAsia"/>
        </w:rPr>
      </w:pPr>
      <w:r>
        <w:rPr>
          <w:rFonts w:eastAsiaTheme="minorEastAsia"/>
        </w:rPr>
        <w:t>= 2(2q²</w:t>
      </w:r>
      <w:r w:rsidR="002447B2">
        <w:rPr>
          <w:rFonts w:eastAsiaTheme="minorEastAsia"/>
        </w:rPr>
        <w:t xml:space="preserve"> - q + 1) + 1</w:t>
      </w:r>
      <w:r w:rsidR="002447B2">
        <w:rPr>
          <w:rFonts w:eastAsiaTheme="minorEastAsia"/>
        </w:rPr>
        <w:tab/>
        <w:t>by algebra</w:t>
      </w:r>
      <w:r>
        <w:rPr>
          <w:rFonts w:eastAsiaTheme="minorEastAsia"/>
        </w:rPr>
        <w:t xml:space="preserve"> </w:t>
      </w:r>
    </w:p>
    <w:p w:rsidR="00B172F0" w:rsidRDefault="00B172F0" w:rsidP="00244F7F">
      <w:pPr>
        <w:rPr>
          <w:rFonts w:eastAsiaTheme="minorEastAsia"/>
        </w:rPr>
      </w:pPr>
    </w:p>
    <w:p w:rsidR="00B172F0" w:rsidRDefault="002447B2" w:rsidP="00244F7F">
      <w:pPr>
        <w:rPr>
          <w:rFonts w:eastAsiaTheme="minorEastAsia"/>
        </w:rPr>
      </w:pPr>
      <w:r>
        <w:rPr>
          <w:rFonts w:eastAsiaTheme="minorEastAsia"/>
        </w:rPr>
        <w:t xml:space="preserve">Let x = (2q² - q + 1). Then x is an integer since </w:t>
      </w:r>
      <w:r w:rsidR="00B172F0">
        <w:rPr>
          <w:rFonts w:eastAsiaTheme="minorEastAsia"/>
        </w:rPr>
        <w:t>products, sums and differences of integers are integers</w:t>
      </w:r>
      <w:r>
        <w:rPr>
          <w:rFonts w:eastAsiaTheme="minorEastAsia"/>
        </w:rPr>
        <w:t>. Thus, substituting,</w:t>
      </w:r>
    </w:p>
    <w:p w:rsidR="002447B2" w:rsidRDefault="002447B2" w:rsidP="00244F7F">
      <w:pPr>
        <w:rPr>
          <w:rFonts w:eastAsiaTheme="minorEastAsia"/>
        </w:rPr>
      </w:pPr>
    </w:p>
    <w:p w:rsidR="002447B2" w:rsidRDefault="002447B2" w:rsidP="00244F7F">
      <w:pPr>
        <w:rPr>
          <w:rFonts w:eastAsiaTheme="minorEastAsia"/>
        </w:rPr>
      </w:pPr>
      <w:r>
        <w:rPr>
          <w:rFonts w:eastAsiaTheme="minorEastAsia"/>
        </w:rPr>
        <w:t>n² - n + 3 = 2x + 1</w:t>
      </w:r>
      <w:r>
        <w:rPr>
          <w:rFonts w:eastAsiaTheme="minorEastAsia"/>
        </w:rPr>
        <w:tab/>
        <w:t>definition of odd</w:t>
      </w:r>
    </w:p>
    <w:p w:rsidR="00405207" w:rsidRDefault="00405207" w:rsidP="00244F7F">
      <w:pPr>
        <w:rPr>
          <w:rFonts w:eastAsiaTheme="minorEastAsia"/>
        </w:rPr>
      </w:pPr>
    </w:p>
    <w:p w:rsidR="00405207" w:rsidRDefault="00405207" w:rsidP="00244F7F">
      <w:pPr>
        <w:rPr>
          <w:rFonts w:eastAsiaTheme="minorEastAsia"/>
        </w:rPr>
      </w:pPr>
      <w:r>
        <w:rPr>
          <w:rFonts w:eastAsiaTheme="minorEastAsia"/>
          <w:i/>
        </w:rPr>
        <w:t>Case 2 (n is odd):</w:t>
      </w:r>
      <w:r>
        <w:rPr>
          <w:rFonts w:eastAsiaTheme="minorEastAsia"/>
        </w:rPr>
        <w:t xml:space="preserve"> n = 2q + 1 for some integer q.</w:t>
      </w:r>
    </w:p>
    <w:p w:rsidR="00405207" w:rsidRDefault="00405207" w:rsidP="00244F7F">
      <w:pPr>
        <w:rPr>
          <w:rFonts w:eastAsiaTheme="minorEastAsia"/>
        </w:rPr>
      </w:pPr>
      <w:r>
        <w:rPr>
          <w:rFonts w:eastAsiaTheme="minorEastAsia"/>
        </w:rPr>
        <w:t>n² - n + 3</w:t>
      </w:r>
    </w:p>
    <w:p w:rsidR="00405207" w:rsidRDefault="00405207" w:rsidP="00244F7F">
      <w:pPr>
        <w:rPr>
          <w:rFonts w:eastAsiaTheme="minorEastAsia"/>
        </w:rPr>
      </w:pPr>
      <w:r>
        <w:rPr>
          <w:rFonts w:eastAsiaTheme="minorEastAsia"/>
        </w:rPr>
        <w:t>= (2q + 1) ² - 2q + 1 + 3</w:t>
      </w:r>
      <w:r w:rsidR="002D03B1">
        <w:rPr>
          <w:rFonts w:eastAsiaTheme="minorEastAsia"/>
        </w:rPr>
        <w:tab/>
        <w:t>by substitution, let n = 2q + 1</w:t>
      </w:r>
    </w:p>
    <w:p w:rsidR="002D03B1" w:rsidRDefault="002D03B1" w:rsidP="00244F7F">
      <w:pPr>
        <w:rPr>
          <w:rFonts w:eastAsiaTheme="minorEastAsia"/>
        </w:rPr>
      </w:pPr>
      <w:r>
        <w:rPr>
          <w:rFonts w:eastAsiaTheme="minorEastAsia"/>
        </w:rPr>
        <w:t>= 4q² + 4q - 2q + 2 + 3</w:t>
      </w:r>
    </w:p>
    <w:p w:rsidR="0012723D" w:rsidRDefault="0012723D" w:rsidP="00244F7F">
      <w:pPr>
        <w:rPr>
          <w:rFonts w:eastAsiaTheme="minorEastAsia"/>
        </w:rPr>
      </w:pPr>
      <w:r>
        <w:rPr>
          <w:rFonts w:eastAsiaTheme="minorEastAsia"/>
        </w:rPr>
        <w:t>= 4q² + 2q + 4 + 1</w:t>
      </w:r>
    </w:p>
    <w:p w:rsidR="002D03B1" w:rsidRDefault="002D03B1" w:rsidP="00244F7F">
      <w:pPr>
        <w:rPr>
          <w:rFonts w:eastAsiaTheme="minorEastAsia"/>
        </w:rPr>
      </w:pPr>
      <w:r>
        <w:rPr>
          <w:rFonts w:eastAsiaTheme="minorEastAsia"/>
        </w:rPr>
        <w:t>= 2(2q² + q + 2) + 1</w:t>
      </w:r>
      <w:r w:rsidR="0012723D">
        <w:rPr>
          <w:rFonts w:eastAsiaTheme="minorEastAsia"/>
        </w:rPr>
        <w:tab/>
        <w:t>by algebra</w:t>
      </w:r>
    </w:p>
    <w:p w:rsidR="0012723D" w:rsidRDefault="0012723D" w:rsidP="00244F7F">
      <w:pPr>
        <w:rPr>
          <w:rFonts w:eastAsiaTheme="minorEastAsia"/>
        </w:rPr>
      </w:pPr>
    </w:p>
    <w:p w:rsidR="0012723D" w:rsidRDefault="0012723D" w:rsidP="0012723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x = (2q² + q + 2). Then x is an integer since </w:t>
      </w:r>
      <w:r w:rsidR="00AA77D6">
        <w:rPr>
          <w:rFonts w:eastAsiaTheme="minorEastAsia"/>
        </w:rPr>
        <w:t xml:space="preserve">products and sums </w:t>
      </w:r>
      <w:r>
        <w:rPr>
          <w:rFonts w:eastAsiaTheme="minorEastAsia"/>
        </w:rPr>
        <w:t>of integers are integers. Thus, substituting,</w:t>
      </w:r>
    </w:p>
    <w:p w:rsidR="0012723D" w:rsidRDefault="0012723D" w:rsidP="0012723D">
      <w:pPr>
        <w:rPr>
          <w:rFonts w:eastAsiaTheme="minorEastAsia"/>
        </w:rPr>
      </w:pPr>
    </w:p>
    <w:p w:rsidR="0012723D" w:rsidRDefault="0012723D" w:rsidP="0012723D">
      <w:pPr>
        <w:rPr>
          <w:rFonts w:eastAsiaTheme="minorEastAsia"/>
        </w:rPr>
      </w:pPr>
      <w:r>
        <w:rPr>
          <w:rFonts w:eastAsiaTheme="minorEastAsia"/>
        </w:rPr>
        <w:t>n² - n + 3 = 2x + 1</w:t>
      </w:r>
      <w:r>
        <w:rPr>
          <w:rFonts w:eastAsiaTheme="minorEastAsia"/>
        </w:rPr>
        <w:tab/>
        <w:t>definition of odd</w:t>
      </w:r>
    </w:p>
    <w:p w:rsidR="0012723D" w:rsidRDefault="0012723D" w:rsidP="0012723D">
      <w:pPr>
        <w:rPr>
          <w:rFonts w:eastAsiaTheme="minorEastAsia"/>
        </w:rPr>
      </w:pPr>
    </w:p>
    <w:p w:rsidR="0012723D" w:rsidRDefault="000F3514" w:rsidP="0012723D">
      <w:pPr>
        <w:rPr>
          <w:rFonts w:eastAsiaTheme="minorEastAsia"/>
        </w:rPr>
      </w:pPr>
      <w:r>
        <w:rPr>
          <w:rFonts w:eastAsiaTheme="minorEastAsia"/>
        </w:rPr>
        <w:t>Thus for all</w:t>
      </w:r>
      <w:r w:rsidR="0012723D">
        <w:rPr>
          <w:rFonts w:eastAsiaTheme="minorEastAsia"/>
        </w:rPr>
        <w:t xml:space="preserve"> integer</w:t>
      </w:r>
      <w:r>
        <w:rPr>
          <w:rFonts w:eastAsiaTheme="minorEastAsia"/>
        </w:rPr>
        <w:t>s</w:t>
      </w:r>
      <w:r w:rsidR="0010211D">
        <w:rPr>
          <w:rFonts w:eastAsiaTheme="minorEastAsia"/>
        </w:rPr>
        <w:t xml:space="preserve"> n,</w:t>
      </w:r>
      <w:r w:rsidR="0012723D">
        <w:rPr>
          <w:rFonts w:eastAsiaTheme="minorEastAsia"/>
        </w:rPr>
        <w:t xml:space="preserve"> n² - n + 3 is an odd integer.</w:t>
      </w:r>
    </w:p>
    <w:p w:rsidR="0022692F" w:rsidRDefault="0022692F" w:rsidP="001272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□</w:t>
      </w:r>
    </w:p>
    <w:p w:rsidR="003108D4" w:rsidRDefault="003108D4" w:rsidP="0012723D">
      <w:pPr>
        <w:rPr>
          <w:rFonts w:eastAsiaTheme="minorEastAsia"/>
        </w:rPr>
      </w:pPr>
    </w:p>
    <w:p w:rsidR="003108D4" w:rsidRDefault="003108D4" w:rsidP="0012723D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4.5</w:t>
      </w:r>
    </w:p>
    <w:p w:rsidR="003108D4" w:rsidRDefault="003108D4" w:rsidP="0012723D">
      <w:pPr>
        <w:rPr>
          <w:rFonts w:eastAsiaTheme="minorEastAsia"/>
        </w:rPr>
      </w:pPr>
      <w:r>
        <w:rPr>
          <w:rFonts w:eastAsiaTheme="minorEastAsia"/>
          <w:b/>
        </w:rPr>
        <w:t>9.</w:t>
      </w:r>
      <w:r>
        <w:rPr>
          <w:rFonts w:eastAsiaTheme="minorEastAsia"/>
        </w:rPr>
        <w:t xml:space="preserve"> </w:t>
      </w:r>
      <w:r w:rsidR="0014272C">
        <w:rPr>
          <w:rFonts w:eastAsiaTheme="minorEastAsia"/>
        </w:rPr>
        <w:t>Floor is more appropriate</w:t>
      </w:r>
      <w:r w:rsidR="00E57FE0">
        <w:rPr>
          <w:rFonts w:eastAsiaTheme="minorEastAsia"/>
        </w:rPr>
        <w:t>. If ceiling is used we have to subtract a box when we have a non-integer from n/36</w:t>
      </w:r>
      <w:r w:rsidR="00E06D52">
        <w:rPr>
          <w:rFonts w:eastAsiaTheme="minorEastAsia"/>
        </w:rPr>
        <w:t>.</w:t>
      </w:r>
    </w:p>
    <w:p w:rsidR="0037776E" w:rsidRDefault="0002024E" w:rsidP="0012723D">
      <w:pPr>
        <w:rPr>
          <w:rFonts w:eastAsiaTheme="minorEastAsia"/>
        </w:rPr>
      </w:pPr>
      <w:r>
        <w:rPr>
          <w:rFonts w:eastAsiaTheme="minorEastAsia"/>
        </w:rPr>
        <w:t>Using f</w:t>
      </w:r>
      <w:r w:rsidR="0037776E">
        <w:rPr>
          <w:rFonts w:eastAsiaTheme="minorEastAsia"/>
        </w:rPr>
        <w:t>loor</w:t>
      </w:r>
      <w:r>
        <w:rPr>
          <w:rFonts w:eastAsiaTheme="minorEastAsia"/>
        </w:rPr>
        <w:t xml:space="preserve"> notation</w:t>
      </w:r>
      <w:r w:rsidR="0037776E">
        <w:rPr>
          <w:rFonts w:eastAsiaTheme="minorEastAsia"/>
        </w:rPr>
        <w:t>:</w:t>
      </w:r>
    </w:p>
    <w:p w:rsidR="0037776E" w:rsidRDefault="0037776E" w:rsidP="0012723D">
      <w:pPr>
        <w:rPr>
          <w:rFonts w:eastAsiaTheme="minorEastAsia"/>
        </w:rPr>
      </w:pPr>
      <w:r>
        <w:rPr>
          <w:rFonts w:eastAsiaTheme="minorEastAsia"/>
        </w:rPr>
        <w:t xml:space="preserve">If n/36 is an integer, then the number of boxes = </w:t>
      </w:r>
      <w:r w:rsidR="008F4268">
        <w:rPr>
          <w:rFonts w:eastAsiaTheme="minorEastAsia"/>
        </w:rPr>
        <w:t>floor (</w:t>
      </w:r>
      <w:r>
        <w:rPr>
          <w:rFonts w:eastAsiaTheme="minorEastAsia"/>
        </w:rPr>
        <w:t>n/36)</w:t>
      </w:r>
    </w:p>
    <w:p w:rsidR="0037776E" w:rsidRPr="003108D4" w:rsidRDefault="0037776E" w:rsidP="0012723D">
      <w:pPr>
        <w:rPr>
          <w:rFonts w:eastAsiaTheme="minorEastAsia"/>
        </w:rPr>
      </w:pPr>
      <w:r>
        <w:rPr>
          <w:rFonts w:eastAsiaTheme="minorEastAsia"/>
        </w:rPr>
        <w:t xml:space="preserve">If n/36 is not an integer, then the number of boxes = </w:t>
      </w:r>
      <w:r w:rsidR="008F4268">
        <w:rPr>
          <w:rFonts w:eastAsiaTheme="minorEastAsia"/>
        </w:rPr>
        <w:t>floor (</w:t>
      </w:r>
      <w:r>
        <w:rPr>
          <w:rFonts w:eastAsiaTheme="minorEastAsia"/>
        </w:rPr>
        <w:t>n/36)</w:t>
      </w:r>
    </w:p>
    <w:p w:rsidR="0012723D" w:rsidRDefault="0012723D" w:rsidP="00244F7F">
      <w:pPr>
        <w:rPr>
          <w:rFonts w:eastAsiaTheme="minorEastAsia"/>
        </w:rPr>
      </w:pPr>
    </w:p>
    <w:p w:rsidR="00D865E4" w:rsidRDefault="00D865E4" w:rsidP="00244F7F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4.6</w:t>
      </w:r>
    </w:p>
    <w:p w:rsidR="003B59B5" w:rsidRDefault="00D865E4" w:rsidP="00244F7F">
      <w:pPr>
        <w:rPr>
          <w:rFonts w:eastAsiaTheme="minorEastAsia"/>
        </w:rPr>
      </w:pPr>
      <w:r>
        <w:rPr>
          <w:rFonts w:eastAsiaTheme="minorEastAsia"/>
          <w:b/>
        </w:rPr>
        <w:t>12.</w:t>
      </w:r>
      <w:r>
        <w:rPr>
          <w:rFonts w:eastAsiaTheme="minorEastAsia"/>
        </w:rPr>
        <w:t xml:space="preserve"> </w:t>
      </w:r>
      <w:r w:rsidR="003B59B5">
        <w:rPr>
          <w:rFonts w:eastAsiaTheme="minorEastAsia"/>
        </w:rPr>
        <w:t>Proof:</w:t>
      </w:r>
    </w:p>
    <w:p w:rsidR="003B59B5" w:rsidRDefault="003B59B5" w:rsidP="00244F7F">
      <w:pPr>
        <w:rPr>
          <w:rFonts w:eastAsiaTheme="minorEastAsia"/>
        </w:rPr>
      </w:pPr>
      <w:r>
        <w:rPr>
          <w:rFonts w:eastAsiaTheme="minorEastAsia"/>
        </w:rPr>
        <w:t xml:space="preserve">Suppose not. Suppose that a + </w:t>
      </w:r>
      <w:proofErr w:type="spellStart"/>
      <w:r>
        <w:rPr>
          <w:rFonts w:eastAsiaTheme="minorEastAsia"/>
        </w:rPr>
        <w:t>br</w:t>
      </w:r>
      <w:proofErr w:type="spellEnd"/>
      <w:r>
        <w:rPr>
          <w:rFonts w:eastAsiaTheme="minorEastAsia"/>
        </w:rPr>
        <w:t xml:space="preserve"> is rational.</w:t>
      </w:r>
    </w:p>
    <w:p w:rsidR="003B59B5" w:rsidRDefault="003B59B5" w:rsidP="00244F7F">
      <w:pPr>
        <w:rPr>
          <w:rFonts w:eastAsiaTheme="minorEastAsia"/>
        </w:rPr>
      </w:pPr>
      <w:r>
        <w:rPr>
          <w:rFonts w:eastAsiaTheme="minorEastAsia"/>
        </w:rPr>
        <w:t xml:space="preserve">a + </w:t>
      </w:r>
      <w:proofErr w:type="spellStart"/>
      <w:r>
        <w:rPr>
          <w:rFonts w:eastAsiaTheme="minorEastAsia"/>
        </w:rPr>
        <w:t>br</w:t>
      </w:r>
      <w:proofErr w:type="spellEnd"/>
      <w:r>
        <w:rPr>
          <w:rFonts w:eastAsiaTheme="minorEastAsia"/>
        </w:rPr>
        <w:t xml:space="preserve"> = c</w:t>
      </w:r>
    </w:p>
    <w:p w:rsidR="003B59B5" w:rsidRDefault="003B59B5" w:rsidP="00244F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c=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</m:oMath>
      <w:r w:rsidRPr="008F4268">
        <w:rPr>
          <w:rFonts w:eastAsiaTheme="minorEastAsia"/>
        </w:rPr>
        <w:tab/>
      </w:r>
      <w:proofErr w:type="gramStart"/>
      <w:r w:rsidRPr="008F4268">
        <w:rPr>
          <w:rFonts w:eastAsiaTheme="minorEastAsia"/>
        </w:rPr>
        <w:t>m</w:t>
      </w:r>
      <w:proofErr w:type="gramEnd"/>
      <w:r w:rsidRPr="008F4268">
        <w:rPr>
          <w:rFonts w:eastAsiaTheme="minorEastAsia"/>
        </w:rPr>
        <w:t>,</w:t>
      </w:r>
      <w:r w:rsidR="008F4268">
        <w:rPr>
          <w:rFonts w:eastAsiaTheme="minorEastAsia"/>
        </w:rPr>
        <w:t xml:space="preserve"> </w:t>
      </w:r>
      <w:r w:rsidRPr="008F4268">
        <w:rPr>
          <w:rFonts w:eastAsiaTheme="minorEastAsia"/>
        </w:rPr>
        <w:t>n,</w:t>
      </w:r>
      <w:r w:rsidR="008F4268">
        <w:rPr>
          <w:rFonts w:eastAsiaTheme="minorEastAsia"/>
        </w:rPr>
        <w:t xml:space="preserve"> </w:t>
      </w:r>
      <w:r w:rsidRPr="008F4268">
        <w:rPr>
          <w:rFonts w:eastAsiaTheme="minorEastAsia"/>
        </w:rPr>
        <w:t>p,</w:t>
      </w:r>
      <w:r w:rsidR="008F4268">
        <w:rPr>
          <w:rFonts w:eastAsiaTheme="minorEastAsia"/>
        </w:rPr>
        <w:t xml:space="preserve"> </w:t>
      </w:r>
      <w:r w:rsidRPr="008F4268">
        <w:rPr>
          <w:rFonts w:eastAsiaTheme="minorEastAsia"/>
        </w:rPr>
        <w:t>q,</w:t>
      </w:r>
      <w:r w:rsidR="008F4268">
        <w:rPr>
          <w:rFonts w:eastAsiaTheme="minorEastAsia"/>
        </w:rPr>
        <w:t xml:space="preserve"> </w:t>
      </w:r>
      <w:r w:rsidRPr="008F4268">
        <w:rPr>
          <w:rFonts w:eastAsiaTheme="minorEastAsia"/>
        </w:rPr>
        <w:t>s,</w:t>
      </w:r>
      <w:r w:rsidR="008F4268">
        <w:rPr>
          <w:rFonts w:eastAsiaTheme="minorEastAsia"/>
        </w:rPr>
        <w:t xml:space="preserve"> </w:t>
      </w:r>
      <w:r w:rsidRPr="008F4268">
        <w:rPr>
          <w:rFonts w:eastAsiaTheme="minorEastAsia"/>
        </w:rPr>
        <w:t xml:space="preserve">t </w:t>
      </w:r>
      <w:r w:rsidRPr="008F4268">
        <w:rPr>
          <w:rFonts w:ascii="Cambria Math" w:hAnsi="Cambria Math" w:cs="Cambria Math"/>
          <w:lang w:val=""/>
        </w:rPr>
        <w:t>∈</w:t>
      </w:r>
      <w:r w:rsidRPr="008F4268">
        <w:rPr>
          <w:lang w:val=""/>
        </w:rPr>
        <w:t xml:space="preserve"> </w:t>
      </w:r>
      <w:r w:rsidRPr="008F4268">
        <w:rPr>
          <w:rFonts w:ascii="Cambria Math" w:hAnsi="Cambria Math" w:cs="Cambria Math"/>
          <w:lang w:val=""/>
        </w:rPr>
        <w:t>ℤ</w:t>
      </w:r>
      <w:r w:rsidRPr="008F4268">
        <w:rPr>
          <w:rFonts w:eastAsiaTheme="minorEastAsia"/>
        </w:rPr>
        <w:t>, n,</w:t>
      </w:r>
      <w:r w:rsidR="008F4268">
        <w:rPr>
          <w:rFonts w:eastAsiaTheme="minorEastAsia"/>
        </w:rPr>
        <w:t xml:space="preserve"> </w:t>
      </w:r>
      <w:r w:rsidRPr="008F4268">
        <w:rPr>
          <w:rFonts w:eastAsiaTheme="minorEastAsia"/>
        </w:rPr>
        <w:t>q,</w:t>
      </w:r>
      <w:r w:rsidR="008F4268">
        <w:rPr>
          <w:rFonts w:eastAsiaTheme="minorEastAsia"/>
        </w:rPr>
        <w:t xml:space="preserve"> </w:t>
      </w:r>
      <w:r w:rsidRPr="008F4268">
        <w:rPr>
          <w:rFonts w:eastAsiaTheme="minorEastAsia"/>
        </w:rPr>
        <w:t>t ≠</w:t>
      </w:r>
      <w:r w:rsidR="008F4268" w:rsidRPr="008F4268">
        <w:rPr>
          <w:rFonts w:eastAsiaTheme="minorEastAsia"/>
        </w:rPr>
        <w:t xml:space="preserve"> 0 (definition of rationalism)</w:t>
      </w:r>
      <w:r w:rsidRPr="008F4268">
        <w:rPr>
          <w:rFonts w:eastAsiaTheme="minorEastAsia"/>
        </w:rPr>
        <w:t xml:space="preserve"> </w:t>
      </w:r>
    </w:p>
    <w:p w:rsidR="003B59B5" w:rsidRDefault="00C03959" w:rsidP="00244F7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</m:oMath>
      <w:r w:rsidR="008F4268" w:rsidRPr="008F4268">
        <w:rPr>
          <w:rFonts w:eastAsiaTheme="minorEastAsia"/>
          <w:sz w:val="24"/>
          <w:szCs w:val="24"/>
        </w:rPr>
        <w:tab/>
      </w:r>
      <w:r w:rsidR="008F4268">
        <w:rPr>
          <w:rFonts w:eastAsiaTheme="minorEastAsia"/>
          <w:sz w:val="24"/>
          <w:szCs w:val="24"/>
        </w:rPr>
        <w:tab/>
      </w:r>
      <w:proofErr w:type="gramStart"/>
      <w:r w:rsidR="008F4268">
        <w:rPr>
          <w:rFonts w:eastAsiaTheme="minorEastAsia"/>
        </w:rPr>
        <w:t>by</w:t>
      </w:r>
      <w:proofErr w:type="gramEnd"/>
      <w:r w:rsidR="008F4268">
        <w:rPr>
          <w:rFonts w:eastAsiaTheme="minorEastAsia"/>
        </w:rPr>
        <w:t xml:space="preserve"> substitution</w:t>
      </w:r>
    </w:p>
    <w:p w:rsidR="008F4268" w:rsidRDefault="00C03959" w:rsidP="00244F7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ns-mt</m:t>
            </m:r>
          </m:num>
          <m:den>
            <m:r>
              <w:rPr>
                <w:rFonts w:ascii="Cambria Math" w:eastAsiaTheme="minorEastAsia" w:hAnsi="Cambria Math"/>
              </w:rPr>
              <m:t>nt</m:t>
            </m:r>
          </m:den>
        </m:f>
      </m:oMath>
      <w:r w:rsidR="008F4268">
        <w:rPr>
          <w:rFonts w:eastAsiaTheme="minorEastAsia"/>
        </w:rPr>
        <w:tab/>
      </w:r>
      <w:r w:rsidR="008F4268">
        <w:rPr>
          <w:rFonts w:eastAsiaTheme="minorEastAsia"/>
        </w:rPr>
        <w:tab/>
      </w:r>
      <w:proofErr w:type="gramStart"/>
      <w:r w:rsidR="008F4268">
        <w:rPr>
          <w:rFonts w:eastAsiaTheme="minorEastAsia"/>
        </w:rPr>
        <w:t>by</w:t>
      </w:r>
      <w:proofErr w:type="gramEnd"/>
      <w:r w:rsidR="008F4268">
        <w:rPr>
          <w:rFonts w:eastAsiaTheme="minorEastAsia"/>
        </w:rPr>
        <w:t xml:space="preserve"> algebra</w:t>
      </w:r>
    </w:p>
    <w:p w:rsidR="008F4268" w:rsidRDefault="008F4268" w:rsidP="00244F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ns-mt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pnt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by</w:t>
      </w:r>
      <w:proofErr w:type="gramEnd"/>
      <w:r>
        <w:rPr>
          <w:rFonts w:eastAsiaTheme="minorEastAsia"/>
        </w:rPr>
        <w:t xml:space="preserve"> algebra</w:t>
      </w:r>
    </w:p>
    <w:p w:rsidR="008F4268" w:rsidRPr="008F4268" w:rsidRDefault="008F4268" w:rsidP="00244F7F">
      <w:pPr>
        <w:rPr>
          <w:rFonts w:eastAsiaTheme="minorEastAsia"/>
        </w:rPr>
      </w:pPr>
      <w:r>
        <w:rPr>
          <w:rFonts w:eastAsiaTheme="minorEastAsia"/>
        </w:rPr>
        <w:t xml:space="preserve">Since b </w:t>
      </w:r>
      <w:r w:rsidRPr="008F4268">
        <w:rPr>
          <w:rFonts w:eastAsiaTheme="minorEastAsia"/>
        </w:rPr>
        <w:t>≠ 0</w:t>
      </w:r>
      <w:r>
        <w:rPr>
          <w:rFonts w:eastAsiaTheme="minorEastAsia"/>
        </w:rPr>
        <w:t xml:space="preserve">, p </w:t>
      </w:r>
      <w:r w:rsidRPr="008F4268">
        <w:rPr>
          <w:rFonts w:eastAsiaTheme="minorEastAsia"/>
        </w:rPr>
        <w:t>≠ 0</w:t>
      </w:r>
      <w:r>
        <w:rPr>
          <w:rFonts w:eastAsiaTheme="minorEastAsia"/>
        </w:rPr>
        <w:t xml:space="preserve">. Thus since, p, n, t </w:t>
      </w:r>
      <w:r w:rsidRPr="008F4268">
        <w:rPr>
          <w:rFonts w:eastAsiaTheme="minorEastAsia"/>
        </w:rPr>
        <w:t>≠ 0</w:t>
      </w:r>
      <w:r>
        <w:rPr>
          <w:rFonts w:eastAsiaTheme="minorEastAsia"/>
        </w:rPr>
        <w:t xml:space="preserve"> we have </w:t>
      </w:r>
      <w:r w:rsidR="0046319B">
        <w:rPr>
          <w:rFonts w:eastAsiaTheme="minorEastAsia"/>
        </w:rPr>
        <w:t xml:space="preserve">implied </w:t>
      </w:r>
      <w:r>
        <w:rPr>
          <w:rFonts w:eastAsiaTheme="minorEastAsia"/>
        </w:rPr>
        <w:t>r is a rational number, which is a contradiction. Therefore, supposition is false and the original statement is true.</w:t>
      </w:r>
    </w:p>
    <w:p w:rsidR="008F4268" w:rsidRDefault="0010778B" w:rsidP="00244F7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□</w:t>
      </w:r>
    </w:p>
    <w:p w:rsidR="0046319B" w:rsidRDefault="0046319B" w:rsidP="00244F7F">
      <w:pPr>
        <w:rPr>
          <w:rFonts w:eastAsiaTheme="minorEastAsia"/>
        </w:rPr>
      </w:pPr>
    </w:p>
    <w:p w:rsidR="0046319B" w:rsidRDefault="0046319B" w:rsidP="00244F7F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4.7</w:t>
      </w:r>
    </w:p>
    <w:p w:rsidR="0046319B" w:rsidRDefault="0046319B" w:rsidP="00244F7F">
      <w:pPr>
        <w:rPr>
          <w:rFonts w:eastAsiaTheme="minorEastAsia"/>
        </w:rPr>
      </w:pPr>
      <w:r>
        <w:rPr>
          <w:rFonts w:eastAsiaTheme="minorEastAsia"/>
          <w:b/>
        </w:rPr>
        <w:t xml:space="preserve">12. </w:t>
      </w:r>
      <w:r w:rsidR="00AA0944">
        <w:rPr>
          <w:rFonts w:eastAsiaTheme="minorEastAsia"/>
        </w:rPr>
        <w:t>False</w:t>
      </w:r>
    </w:p>
    <w:p w:rsidR="00AA0944" w:rsidRDefault="00AA0944" w:rsidP="00244F7F">
      <w:pPr>
        <w:rPr>
          <w:rFonts w:eastAsiaTheme="minorEastAsia"/>
        </w:rPr>
      </w:pPr>
      <w:r>
        <w:rPr>
          <w:rFonts w:eastAsiaTheme="minorEastAsia"/>
        </w:rPr>
        <w:t>Let √2 be the irrational number.</w:t>
      </w:r>
    </w:p>
    <w:p w:rsidR="00005DD8" w:rsidRDefault="00AA0944" w:rsidP="00244F7F">
      <w:pPr>
        <w:rPr>
          <w:rFonts w:eastAsiaTheme="minorEastAsia"/>
        </w:rPr>
      </w:pPr>
      <w:r>
        <w:rPr>
          <w:rFonts w:eastAsiaTheme="minorEastAsia"/>
        </w:rPr>
        <w:t>√2 ∙ √2 = 2</w:t>
      </w:r>
      <w:r w:rsidR="00005DD8">
        <w:rPr>
          <w:rFonts w:eastAsiaTheme="minorEastAsia"/>
        </w:rPr>
        <w:t>, which is rational.</w:t>
      </w:r>
    </w:p>
    <w:p w:rsidR="004215BD" w:rsidRDefault="004215BD" w:rsidP="00244F7F">
      <w:pPr>
        <w:rPr>
          <w:rFonts w:eastAsiaTheme="minorEastAsia"/>
        </w:rPr>
      </w:pPr>
    </w:p>
    <w:p w:rsidR="004215BD" w:rsidRDefault="004215BD" w:rsidP="00244F7F">
      <w:pPr>
        <w:rPr>
          <w:rFonts w:eastAsiaTheme="minorEastAsia"/>
          <w:b/>
        </w:rPr>
      </w:pPr>
      <w:r>
        <w:rPr>
          <w:rFonts w:eastAsiaTheme="minorEastAsia"/>
          <w:b/>
        </w:rPr>
        <w:t>4.8</w:t>
      </w:r>
    </w:p>
    <w:p w:rsidR="004215BD" w:rsidRPr="004215BD" w:rsidRDefault="004215BD" w:rsidP="004215BD">
      <w:pPr>
        <w:shd w:val="clear" w:color="auto" w:fill="FFFFFF"/>
        <w:spacing w:line="300" w:lineRule="atLeast"/>
        <w:rPr>
          <w:rFonts w:eastAsia="Times New Roman" w:cs="Arial"/>
          <w:lang w:eastAsia="ja-JP"/>
        </w:rPr>
      </w:pPr>
      <w:r w:rsidRPr="004215BD">
        <w:rPr>
          <w:rFonts w:eastAsia="Times New Roman" w:cs="Arial"/>
          <w:lang w:eastAsia="ja-JP"/>
        </w:rPr>
        <w:t>4,131 and 2,431</w:t>
      </w:r>
    </w:p>
    <w:p w:rsidR="004215BD" w:rsidRPr="004215BD" w:rsidRDefault="004215BD" w:rsidP="004215BD">
      <w:pPr>
        <w:shd w:val="clear" w:color="auto" w:fill="FFFFFF"/>
        <w:spacing w:line="300" w:lineRule="atLeast"/>
        <w:rPr>
          <w:rFonts w:eastAsia="Times New Roman" w:cs="Arial"/>
          <w:lang w:eastAsia="ja-JP"/>
        </w:rPr>
      </w:pPr>
      <w:r w:rsidRPr="004215BD">
        <w:rPr>
          <w:rFonts w:eastAsia="Times New Roman" w:cs="Arial"/>
          <w:lang w:eastAsia="ja-JP"/>
        </w:rPr>
        <w:t>2431/4131 gives remainder of 1700, with quotient of 1.</w:t>
      </w:r>
    </w:p>
    <w:p w:rsidR="004215BD" w:rsidRPr="004215BD" w:rsidRDefault="004215BD" w:rsidP="004215BD">
      <w:pPr>
        <w:shd w:val="clear" w:color="auto" w:fill="FFFFFF"/>
        <w:spacing w:line="300" w:lineRule="atLeast"/>
        <w:rPr>
          <w:rFonts w:eastAsia="Times New Roman" w:cs="Arial"/>
          <w:lang w:eastAsia="ja-JP"/>
        </w:rPr>
      </w:pPr>
      <w:r w:rsidRPr="004215BD">
        <w:rPr>
          <w:rFonts w:eastAsia="Times New Roman" w:cs="Arial"/>
          <w:lang w:eastAsia="ja-JP"/>
        </w:rPr>
        <w:t>1700/2431 gives remainder of 731 with quotient of 1.</w:t>
      </w:r>
    </w:p>
    <w:p w:rsidR="004215BD" w:rsidRPr="004215BD" w:rsidRDefault="004215BD" w:rsidP="004215BD">
      <w:pPr>
        <w:shd w:val="clear" w:color="auto" w:fill="FFFFFF"/>
        <w:spacing w:line="300" w:lineRule="atLeast"/>
        <w:rPr>
          <w:rFonts w:eastAsia="Times New Roman" w:cs="Arial"/>
          <w:lang w:eastAsia="ja-JP"/>
        </w:rPr>
      </w:pPr>
      <w:r w:rsidRPr="004215BD">
        <w:rPr>
          <w:rFonts w:eastAsia="Times New Roman" w:cs="Arial"/>
          <w:lang w:eastAsia="ja-JP"/>
        </w:rPr>
        <w:t>731/1700 gives remainder of 238 with quotient of 2.</w:t>
      </w:r>
    </w:p>
    <w:p w:rsidR="004215BD" w:rsidRPr="004215BD" w:rsidRDefault="004215BD" w:rsidP="004215BD">
      <w:pPr>
        <w:shd w:val="clear" w:color="auto" w:fill="FFFFFF"/>
        <w:spacing w:line="300" w:lineRule="atLeast"/>
        <w:rPr>
          <w:rFonts w:eastAsia="Times New Roman" w:cs="Arial"/>
          <w:lang w:eastAsia="ja-JP"/>
        </w:rPr>
      </w:pPr>
      <w:r w:rsidRPr="004215BD">
        <w:rPr>
          <w:rFonts w:eastAsia="Times New Roman" w:cs="Arial"/>
          <w:lang w:eastAsia="ja-JP"/>
        </w:rPr>
        <w:t>238/738 with remainder 17, quotient 3.</w:t>
      </w:r>
    </w:p>
    <w:p w:rsidR="004215BD" w:rsidRPr="004215BD" w:rsidRDefault="004215BD" w:rsidP="004215BD">
      <w:pPr>
        <w:shd w:val="clear" w:color="auto" w:fill="FFFFFF"/>
        <w:spacing w:line="300" w:lineRule="atLeast"/>
        <w:rPr>
          <w:rFonts w:eastAsia="Times New Roman" w:cs="Arial"/>
          <w:lang w:eastAsia="ja-JP"/>
        </w:rPr>
      </w:pPr>
      <w:r w:rsidRPr="004215BD">
        <w:rPr>
          <w:rFonts w:eastAsia="Times New Roman" w:cs="Arial"/>
          <w:lang w:eastAsia="ja-JP"/>
        </w:rPr>
        <w:t>17/238 with remainder 0!  Yay!  Quotient 14.</w:t>
      </w:r>
    </w:p>
    <w:p w:rsidR="004215BD" w:rsidRPr="004215BD" w:rsidRDefault="004215BD" w:rsidP="004215BD">
      <w:pPr>
        <w:shd w:val="clear" w:color="auto" w:fill="FFFFFF"/>
        <w:spacing w:line="300" w:lineRule="atLeast"/>
        <w:rPr>
          <w:rFonts w:eastAsia="Times New Roman" w:cs="Arial"/>
          <w:lang w:eastAsia="ja-JP"/>
        </w:rPr>
      </w:pPr>
      <w:r w:rsidRPr="004215BD">
        <w:rPr>
          <w:rFonts w:eastAsia="Times New Roman" w:cs="Arial"/>
          <w:lang w:eastAsia="ja-JP"/>
        </w:rPr>
        <w:t>Now we add all quotients which gives</w:t>
      </w:r>
    </w:p>
    <w:p w:rsidR="004215BD" w:rsidRPr="004215BD" w:rsidRDefault="004215BD" w:rsidP="004215BD">
      <w:pPr>
        <w:shd w:val="clear" w:color="auto" w:fill="FFFFFF"/>
        <w:spacing w:line="300" w:lineRule="atLeast"/>
        <w:rPr>
          <w:rFonts w:eastAsiaTheme="minorEastAsia"/>
          <w:b/>
        </w:rPr>
      </w:pPr>
      <w:r w:rsidRPr="004215BD">
        <w:rPr>
          <w:rFonts w:eastAsia="Times New Roman" w:cs="Arial"/>
          <w:lang w:eastAsia="ja-JP"/>
        </w:rPr>
        <w:t>17 as the GCD</w:t>
      </w:r>
      <w:bookmarkStart w:id="0" w:name="_GoBack"/>
      <w:bookmarkEnd w:id="0"/>
    </w:p>
    <w:sectPr w:rsidR="004215BD" w:rsidRPr="004215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959" w:rsidRDefault="00C03959" w:rsidP="00C350A3">
      <w:r>
        <w:separator/>
      </w:r>
    </w:p>
  </w:endnote>
  <w:endnote w:type="continuationSeparator" w:id="0">
    <w:p w:rsidR="00C03959" w:rsidRDefault="00C03959" w:rsidP="00C35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959" w:rsidRDefault="00C03959" w:rsidP="00C350A3">
      <w:r>
        <w:separator/>
      </w:r>
    </w:p>
  </w:footnote>
  <w:footnote w:type="continuationSeparator" w:id="0">
    <w:p w:rsidR="00C03959" w:rsidRDefault="00C03959" w:rsidP="00C350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0A3" w:rsidRDefault="00C350A3" w:rsidP="00C350A3">
    <w:pPr>
      <w:pStyle w:val="Header"/>
      <w:jc w:val="right"/>
    </w:pPr>
    <w:r>
      <w:t>Bradley White</w:t>
    </w:r>
  </w:p>
  <w:p w:rsidR="00C350A3" w:rsidRDefault="00C350A3" w:rsidP="00C350A3">
    <w:pPr>
      <w:pStyle w:val="Header"/>
      <w:jc w:val="right"/>
    </w:pPr>
    <w:r>
      <w:t>HW #4</w:t>
    </w:r>
  </w:p>
  <w:p w:rsidR="00C350A3" w:rsidRDefault="00C350A3" w:rsidP="00C350A3">
    <w:pPr>
      <w:pStyle w:val="Header"/>
      <w:jc w:val="right"/>
    </w:pPr>
    <w:r>
      <w:t>CSCI 246</w:t>
    </w:r>
  </w:p>
  <w:p w:rsidR="00C350A3" w:rsidRDefault="00C350A3" w:rsidP="00C350A3">
    <w:pPr>
      <w:pStyle w:val="Header"/>
      <w:jc w:val="right"/>
    </w:pPr>
    <w:r>
      <w:t>10-3-2015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25FE0"/>
    <w:multiLevelType w:val="hybridMultilevel"/>
    <w:tmpl w:val="BD1A1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72C61"/>
    <w:multiLevelType w:val="hybridMultilevel"/>
    <w:tmpl w:val="6F7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A3"/>
    <w:rsid w:val="00005DD8"/>
    <w:rsid w:val="0002024E"/>
    <w:rsid w:val="00026C61"/>
    <w:rsid w:val="000D4DB8"/>
    <w:rsid w:val="000F3514"/>
    <w:rsid w:val="0010211D"/>
    <w:rsid w:val="0010778B"/>
    <w:rsid w:val="0012723D"/>
    <w:rsid w:val="0014272C"/>
    <w:rsid w:val="0014760D"/>
    <w:rsid w:val="001736AC"/>
    <w:rsid w:val="0022692F"/>
    <w:rsid w:val="002447B2"/>
    <w:rsid w:val="00244F7F"/>
    <w:rsid w:val="00286BEE"/>
    <w:rsid w:val="002D03B1"/>
    <w:rsid w:val="003108D4"/>
    <w:rsid w:val="0037776E"/>
    <w:rsid w:val="00384C62"/>
    <w:rsid w:val="003B59B5"/>
    <w:rsid w:val="00405207"/>
    <w:rsid w:val="004215BD"/>
    <w:rsid w:val="0046319B"/>
    <w:rsid w:val="00463C87"/>
    <w:rsid w:val="006F5654"/>
    <w:rsid w:val="00745507"/>
    <w:rsid w:val="008F4268"/>
    <w:rsid w:val="00AA0944"/>
    <w:rsid w:val="00AA1434"/>
    <w:rsid w:val="00AA77D6"/>
    <w:rsid w:val="00B172F0"/>
    <w:rsid w:val="00B65469"/>
    <w:rsid w:val="00C03959"/>
    <w:rsid w:val="00C350A3"/>
    <w:rsid w:val="00D865E4"/>
    <w:rsid w:val="00DA7982"/>
    <w:rsid w:val="00DD35FC"/>
    <w:rsid w:val="00E06D52"/>
    <w:rsid w:val="00E47C43"/>
    <w:rsid w:val="00E57FE0"/>
    <w:rsid w:val="00F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C55AE-3336-4905-AA3F-4884E649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5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0A3"/>
  </w:style>
  <w:style w:type="paragraph" w:styleId="Footer">
    <w:name w:val="footer"/>
    <w:basedOn w:val="Normal"/>
    <w:link w:val="FooterChar"/>
    <w:uiPriority w:val="99"/>
    <w:unhideWhenUsed/>
    <w:rsid w:val="00C35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0A3"/>
  </w:style>
  <w:style w:type="character" w:styleId="PlaceholderText">
    <w:name w:val="Placeholder Text"/>
    <w:basedOn w:val="DefaultParagraphFont"/>
    <w:uiPriority w:val="99"/>
    <w:semiHidden/>
    <w:rsid w:val="00244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012168-3456-4B46-A208-86BB64526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274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white.brad17@gmail.com</dc:creator>
  <cp:keywords/>
  <dc:description/>
  <cp:lastModifiedBy>Microsoft account</cp:lastModifiedBy>
  <cp:revision>31</cp:revision>
  <dcterms:created xsi:type="dcterms:W3CDTF">2015-10-03T18:47:00Z</dcterms:created>
  <dcterms:modified xsi:type="dcterms:W3CDTF">2015-10-30T20:23:00Z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