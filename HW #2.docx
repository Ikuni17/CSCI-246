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F1" w:rsidRPr="00264343" w:rsidRDefault="004A3FC5">
      <w:pPr>
        <w:rPr>
          <w:rFonts w:ascii="Cambria Math" w:hAnsi="Cambria Math"/>
          <w:b/>
          <w:sz w:val="28"/>
          <w:szCs w:val="28"/>
          <w:u w:val="single"/>
        </w:rPr>
      </w:pPr>
      <w:r w:rsidRPr="00264343">
        <w:rPr>
          <w:rFonts w:ascii="Cambria Math" w:hAnsi="Cambria Math"/>
          <w:b/>
          <w:sz w:val="28"/>
          <w:szCs w:val="28"/>
          <w:u w:val="single"/>
        </w:rPr>
        <w:t>2.3</w:t>
      </w:r>
    </w:p>
    <w:p w:rsidR="004A3FC5" w:rsidRPr="000C3706" w:rsidRDefault="004A3FC5">
      <w:pPr>
        <w:rPr>
          <w:rFonts w:ascii="Cambria Math" w:hAnsi="Cambria Math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2"/>
      </w:tblGrid>
      <w:tr w:rsidR="004B69E9" w:rsidRPr="000C3706" w:rsidTr="004B69E9">
        <w:trPr>
          <w:trHeight w:val="380"/>
        </w:trPr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  <w:b/>
              </w:rPr>
            </w:pPr>
            <w:r w:rsidRPr="000C3706">
              <w:rPr>
                <w:rFonts w:ascii="Cambria Math" w:hAnsi="Cambria Math"/>
                <w:b/>
              </w:rPr>
              <w:t>P</w:t>
            </w:r>
          </w:p>
        </w:tc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  <w:b/>
              </w:rPr>
            </w:pPr>
            <w:r w:rsidRPr="000C3706">
              <w:rPr>
                <w:rFonts w:ascii="Cambria Math" w:hAnsi="Cambria Math"/>
                <w:b/>
              </w:rPr>
              <w:t>Q</w:t>
            </w:r>
          </w:p>
        </w:tc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  <w:b/>
              </w:rPr>
            </w:pPr>
            <w:r w:rsidRPr="000C3706">
              <w:rPr>
                <w:rFonts w:ascii="Cambria Math" w:hAnsi="Cambria Math"/>
                <w:b/>
              </w:rPr>
              <w:t>P</w:t>
            </w:r>
            <w:r w:rsidRPr="000C3706">
              <w:rPr>
                <w:rFonts w:ascii="Cambria Math" w:hAnsi="Cambria Math"/>
                <w:lang w:val=""/>
              </w:rPr>
              <w:t>→</w:t>
            </w:r>
            <w:r w:rsidRPr="000C3706">
              <w:rPr>
                <w:rFonts w:ascii="Cambria Math" w:hAnsi="Cambria Math"/>
                <w:b/>
                <w:lang w:val=""/>
              </w:rPr>
              <w:t>Q</w:t>
            </w:r>
          </w:p>
        </w:tc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  <w:b/>
              </w:rPr>
            </w:pPr>
            <w:r w:rsidRPr="000C3706">
              <w:rPr>
                <w:rFonts w:ascii="Cambria Math" w:hAnsi="Cambria Math"/>
                <w:b/>
              </w:rPr>
              <w:t>Q</w:t>
            </w:r>
          </w:p>
        </w:tc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  <w:b/>
              </w:rPr>
            </w:pPr>
            <w:r w:rsidRPr="000C3706">
              <w:rPr>
                <w:rFonts w:ascii="Cambria Math" w:hAnsi="Cambria Math"/>
                <w:b/>
              </w:rPr>
              <w:t>P</w:t>
            </w:r>
          </w:p>
        </w:tc>
      </w:tr>
      <w:tr w:rsidR="004B69E9" w:rsidRPr="000C3706" w:rsidTr="004B69E9">
        <w:trPr>
          <w:trHeight w:val="380"/>
        </w:trPr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4B69E9" w:rsidRPr="000C3706" w:rsidRDefault="00C05B95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4B69E9" w:rsidRPr="000C3706" w:rsidRDefault="00C05B95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4B69E9" w:rsidRPr="000C3706" w:rsidRDefault="00480550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</w:tr>
      <w:tr w:rsidR="004B69E9" w:rsidRPr="000C3706" w:rsidTr="004B69E9">
        <w:trPr>
          <w:trHeight w:val="397"/>
        </w:trPr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4B69E9" w:rsidRPr="000C3706" w:rsidRDefault="00C05B95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4B69E9" w:rsidRPr="000C3706" w:rsidRDefault="00C05B95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4B69E9" w:rsidRPr="000C3706" w:rsidRDefault="00C05B95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</w:tr>
      <w:tr w:rsidR="004B69E9" w:rsidRPr="000C3706" w:rsidTr="004B69E9">
        <w:trPr>
          <w:trHeight w:val="380"/>
        </w:trPr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4B69E9" w:rsidRPr="000C3706" w:rsidRDefault="00C05B95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4B69E9" w:rsidRPr="000C3706" w:rsidRDefault="00C05B95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4B69E9" w:rsidRPr="000C3706" w:rsidRDefault="00C05B95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</w:tr>
      <w:tr w:rsidR="004B69E9" w:rsidRPr="000C3706" w:rsidTr="004B69E9">
        <w:trPr>
          <w:trHeight w:val="380"/>
        </w:trPr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4B69E9" w:rsidRPr="000C3706" w:rsidRDefault="004B69E9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4B69E9" w:rsidRPr="000C3706" w:rsidRDefault="00C05B95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4B69E9" w:rsidRPr="000C3706" w:rsidRDefault="00C05B95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4B69E9" w:rsidRPr="000C3706" w:rsidRDefault="00480550" w:rsidP="004B69E9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</w:tr>
    </w:tbl>
    <w:p w:rsidR="00C05B95" w:rsidRPr="000C3706" w:rsidRDefault="004A3FC5">
      <w:pPr>
        <w:rPr>
          <w:rFonts w:ascii="Cambria Math" w:hAnsi="Cambria Math"/>
          <w:b/>
        </w:rPr>
      </w:pPr>
      <w:r w:rsidRPr="000C3706">
        <w:rPr>
          <w:rFonts w:ascii="Cambria Math" w:hAnsi="Cambria Math"/>
          <w:b/>
        </w:rPr>
        <w:t>12</w:t>
      </w:r>
      <w:r w:rsidR="003A5276">
        <w:rPr>
          <w:rFonts w:ascii="Cambria Math" w:hAnsi="Cambria Math"/>
          <w:b/>
        </w:rPr>
        <w:t>a</w:t>
      </w:r>
      <w:r w:rsidRPr="000C3706">
        <w:rPr>
          <w:rFonts w:ascii="Cambria Math" w:hAnsi="Cambria Math"/>
          <w:b/>
        </w:rPr>
        <w:t xml:space="preserve">. </w:t>
      </w:r>
    </w:p>
    <w:p w:rsidR="002A5308" w:rsidRPr="000C3706" w:rsidRDefault="002A5308">
      <w:pPr>
        <w:rPr>
          <w:rFonts w:ascii="Cambria Math" w:hAnsi="Cambria Math"/>
        </w:rPr>
      </w:pPr>
      <w:r w:rsidRPr="000C3706">
        <w:rPr>
          <w:rFonts w:ascii="Cambria Math" w:hAnsi="Cambria Math"/>
        </w:rPr>
        <w:t xml:space="preserve">  </w:t>
      </w:r>
    </w:p>
    <w:p w:rsidR="002A5308" w:rsidRPr="000C3706" w:rsidRDefault="002A5308">
      <w:pPr>
        <w:rPr>
          <w:rFonts w:ascii="Cambria Math" w:hAnsi="Cambria Math"/>
        </w:rPr>
      </w:pPr>
    </w:p>
    <w:p w:rsidR="004A3FC5" w:rsidRPr="000C3706" w:rsidRDefault="004A3FC5">
      <w:pPr>
        <w:rPr>
          <w:rFonts w:ascii="Cambria Math" w:hAnsi="Cambria Math"/>
        </w:rPr>
      </w:pPr>
    </w:p>
    <w:p w:rsidR="00C05B95" w:rsidRPr="000C3706" w:rsidRDefault="00C05B95">
      <w:pPr>
        <w:rPr>
          <w:rFonts w:ascii="Cambria Math" w:hAnsi="Cambria Math"/>
        </w:rPr>
      </w:pPr>
    </w:p>
    <w:p w:rsidR="00C05B95" w:rsidRPr="000C3706" w:rsidRDefault="00C05B95">
      <w:pPr>
        <w:rPr>
          <w:rFonts w:ascii="Cambria Math" w:hAnsi="Cambria Math"/>
        </w:rPr>
      </w:pPr>
    </w:p>
    <w:p w:rsidR="00C05B95" w:rsidRPr="000C3706" w:rsidRDefault="00C05B95">
      <w:pPr>
        <w:rPr>
          <w:rFonts w:ascii="Cambria Math" w:hAnsi="Cambria Math"/>
        </w:rPr>
      </w:pPr>
    </w:p>
    <w:p w:rsidR="00C05B95" w:rsidRPr="000C3706" w:rsidRDefault="00C05B95">
      <w:pPr>
        <w:rPr>
          <w:rFonts w:ascii="Cambria Math" w:hAnsi="Cambria Math"/>
        </w:rPr>
      </w:pPr>
    </w:p>
    <w:p w:rsidR="00C05B95" w:rsidRPr="000C3706" w:rsidRDefault="00C05B95">
      <w:pPr>
        <w:rPr>
          <w:rFonts w:ascii="Cambria Math" w:hAnsi="Cambria Math"/>
        </w:rPr>
      </w:pPr>
      <w:r w:rsidRPr="000C3706">
        <w:rPr>
          <w:rFonts w:ascii="Cambria Math" w:hAnsi="Cambria Math"/>
        </w:rPr>
        <w:t>Row 3 shows that we can have true premises with a false conclusion, which makes the argument invalid.</w:t>
      </w:r>
    </w:p>
    <w:p w:rsidR="00C05B95" w:rsidRPr="000C3706" w:rsidRDefault="00C05B95">
      <w:pPr>
        <w:rPr>
          <w:rFonts w:ascii="Cambria Math" w:hAnsi="Cambria Math"/>
        </w:rPr>
      </w:pPr>
    </w:p>
    <w:p w:rsidR="007C580E" w:rsidRPr="000C3706" w:rsidRDefault="003A5276">
      <w:pPr>
        <w:rPr>
          <w:rFonts w:ascii="Cambria Math" w:hAnsi="Cambria Math"/>
        </w:rPr>
      </w:pPr>
      <w:r>
        <w:rPr>
          <w:rFonts w:ascii="Cambria Math" w:hAnsi="Cambria Math"/>
          <w:b/>
        </w:rPr>
        <w:t>12b.</w:t>
      </w:r>
    </w:p>
    <w:tbl>
      <w:tblPr>
        <w:tblStyle w:val="TableGrid"/>
        <w:tblpPr w:leftFromText="180" w:rightFromText="180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2"/>
      </w:tblGrid>
      <w:tr w:rsidR="007C580E" w:rsidRPr="000C3706" w:rsidTr="00CD096A">
        <w:trPr>
          <w:trHeight w:val="380"/>
        </w:trPr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  <w:b/>
              </w:rPr>
            </w:pPr>
            <w:r w:rsidRPr="000C3706">
              <w:rPr>
                <w:rFonts w:ascii="Cambria Math" w:hAnsi="Cambria Math"/>
                <w:b/>
              </w:rPr>
              <w:t>P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  <w:b/>
              </w:rPr>
            </w:pPr>
            <w:r w:rsidRPr="000C3706">
              <w:rPr>
                <w:rFonts w:ascii="Cambria Math" w:hAnsi="Cambria Math"/>
                <w:b/>
              </w:rPr>
              <w:t>Q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  <w:b/>
              </w:rPr>
            </w:pPr>
            <w:r w:rsidRPr="000C3706">
              <w:rPr>
                <w:rFonts w:ascii="Cambria Math" w:hAnsi="Cambria Math"/>
                <w:b/>
              </w:rPr>
              <w:t>P</w:t>
            </w:r>
            <w:r w:rsidRPr="000C3706">
              <w:rPr>
                <w:rFonts w:ascii="Cambria Math" w:hAnsi="Cambria Math"/>
                <w:lang w:val=""/>
              </w:rPr>
              <w:t>→</w:t>
            </w:r>
            <w:r w:rsidRPr="000C3706">
              <w:rPr>
                <w:rFonts w:ascii="Cambria Math" w:hAnsi="Cambria Math"/>
                <w:b/>
                <w:lang w:val=""/>
              </w:rPr>
              <w:t>Q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  <w:b/>
              </w:rPr>
            </w:pPr>
            <w:r w:rsidRPr="000C3706">
              <w:rPr>
                <w:rFonts w:ascii="Cambria Math" w:hAnsi="Cambria Math"/>
                <w:b/>
              </w:rPr>
              <w:t>~P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  <w:b/>
              </w:rPr>
            </w:pPr>
            <w:r w:rsidRPr="000C3706">
              <w:rPr>
                <w:rFonts w:ascii="Cambria Math" w:hAnsi="Cambria Math"/>
                <w:b/>
              </w:rPr>
              <w:t>~Q</w:t>
            </w:r>
          </w:p>
        </w:tc>
      </w:tr>
      <w:tr w:rsidR="007C580E" w:rsidRPr="000C3706" w:rsidTr="00CD096A">
        <w:trPr>
          <w:trHeight w:val="380"/>
        </w:trPr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</w:tr>
      <w:tr w:rsidR="007C580E" w:rsidRPr="000C3706" w:rsidTr="00CD096A">
        <w:trPr>
          <w:trHeight w:val="397"/>
        </w:trPr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7C580E" w:rsidRPr="000C3706" w:rsidRDefault="00480550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</w:tr>
      <w:tr w:rsidR="007C580E" w:rsidRPr="000C3706" w:rsidTr="00CD096A">
        <w:trPr>
          <w:trHeight w:val="380"/>
        </w:trPr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7C580E" w:rsidRPr="000C3706" w:rsidRDefault="00480550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</w:tr>
      <w:tr w:rsidR="007C580E" w:rsidRPr="000C3706" w:rsidTr="00CD096A">
        <w:trPr>
          <w:trHeight w:val="380"/>
        </w:trPr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F</w:t>
            </w:r>
          </w:p>
        </w:tc>
        <w:tc>
          <w:tcPr>
            <w:tcW w:w="1472" w:type="dxa"/>
          </w:tcPr>
          <w:p w:rsidR="007C580E" w:rsidRPr="000C3706" w:rsidRDefault="00480550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  <w:tc>
          <w:tcPr>
            <w:tcW w:w="1472" w:type="dxa"/>
          </w:tcPr>
          <w:p w:rsidR="007C580E" w:rsidRPr="000C3706" w:rsidRDefault="007C580E" w:rsidP="00CD096A">
            <w:pPr>
              <w:jc w:val="center"/>
              <w:rPr>
                <w:rFonts w:ascii="Cambria Math" w:hAnsi="Cambria Math"/>
              </w:rPr>
            </w:pPr>
            <w:r w:rsidRPr="000C3706">
              <w:rPr>
                <w:rFonts w:ascii="Cambria Math" w:hAnsi="Cambria Math"/>
              </w:rPr>
              <w:t>T</w:t>
            </w:r>
          </w:p>
        </w:tc>
      </w:tr>
    </w:tbl>
    <w:p w:rsidR="007C580E" w:rsidRPr="000C3706" w:rsidRDefault="007C580E" w:rsidP="007C580E">
      <w:pPr>
        <w:rPr>
          <w:rFonts w:ascii="Cambria Math" w:hAnsi="Cambria Math"/>
          <w:b/>
        </w:rPr>
      </w:pPr>
      <w:r w:rsidRPr="000C3706">
        <w:rPr>
          <w:rFonts w:ascii="Cambria Math" w:hAnsi="Cambria Math"/>
          <w:b/>
        </w:rPr>
        <w:t xml:space="preserve"> </w:t>
      </w:r>
    </w:p>
    <w:p w:rsidR="00C05B95" w:rsidRPr="000C3706" w:rsidRDefault="00C05B95">
      <w:pPr>
        <w:rPr>
          <w:rFonts w:ascii="Cambria Math" w:hAnsi="Cambria Math"/>
        </w:rPr>
      </w:pPr>
    </w:p>
    <w:p w:rsidR="00480550" w:rsidRPr="000C3706" w:rsidRDefault="00480550">
      <w:pPr>
        <w:rPr>
          <w:rFonts w:ascii="Cambria Math" w:hAnsi="Cambria Math"/>
        </w:rPr>
      </w:pPr>
    </w:p>
    <w:p w:rsidR="00480550" w:rsidRPr="000C3706" w:rsidRDefault="00480550">
      <w:pPr>
        <w:rPr>
          <w:rFonts w:ascii="Cambria Math" w:hAnsi="Cambria Math"/>
        </w:rPr>
      </w:pPr>
    </w:p>
    <w:p w:rsidR="00480550" w:rsidRPr="000C3706" w:rsidRDefault="00480550">
      <w:pPr>
        <w:rPr>
          <w:rFonts w:ascii="Cambria Math" w:hAnsi="Cambria Math"/>
        </w:rPr>
      </w:pPr>
    </w:p>
    <w:p w:rsidR="00480550" w:rsidRPr="000C3706" w:rsidRDefault="00480550">
      <w:pPr>
        <w:rPr>
          <w:rFonts w:ascii="Cambria Math" w:hAnsi="Cambria Math"/>
        </w:rPr>
      </w:pPr>
    </w:p>
    <w:p w:rsidR="00480550" w:rsidRPr="000C3706" w:rsidRDefault="00480550">
      <w:pPr>
        <w:rPr>
          <w:rFonts w:ascii="Cambria Math" w:hAnsi="Cambria Math"/>
        </w:rPr>
      </w:pPr>
    </w:p>
    <w:p w:rsidR="00480550" w:rsidRPr="000C3706" w:rsidRDefault="00480550">
      <w:pPr>
        <w:rPr>
          <w:rFonts w:ascii="Cambria Math" w:hAnsi="Cambria Math"/>
        </w:rPr>
      </w:pPr>
    </w:p>
    <w:p w:rsidR="00480550" w:rsidRPr="000C3706" w:rsidRDefault="00480550">
      <w:pPr>
        <w:rPr>
          <w:rFonts w:ascii="Cambria Math" w:hAnsi="Cambria Math"/>
        </w:rPr>
      </w:pPr>
      <w:r w:rsidRPr="000C3706">
        <w:rPr>
          <w:rFonts w:ascii="Cambria Math" w:hAnsi="Cambria Math"/>
        </w:rPr>
        <w:t>Row 3 again shows true premises with a false conclusion.</w:t>
      </w:r>
    </w:p>
    <w:p w:rsidR="00480550" w:rsidRDefault="00480550"/>
    <w:p w:rsidR="00480550" w:rsidRDefault="00480550">
      <w:r>
        <w:rPr>
          <w:b/>
        </w:rPr>
        <w:t>29.</w:t>
      </w:r>
      <w:r>
        <w:t xml:space="preserve"> </w:t>
      </w:r>
    </w:p>
    <w:p w:rsidR="00480550" w:rsidRDefault="00480550">
      <w:pPr>
        <w:rPr>
          <w:rFonts w:ascii="Cambria Math" w:hAnsi="Cambria Math"/>
          <w:lang w:val=""/>
        </w:rPr>
      </w:pPr>
      <w:r>
        <w:t>P</w:t>
      </w:r>
      <w:r w:rsidRPr="00480550">
        <w:rPr>
          <w:rFonts w:ascii="Cambria Math" w:hAnsi="Cambria Math"/>
          <w:lang w:val=""/>
        </w:rPr>
        <w:t xml:space="preserve"> </w:t>
      </w:r>
      <w:r>
        <w:rPr>
          <w:rFonts w:ascii="Cambria Math" w:hAnsi="Cambria Math"/>
          <w:lang w:val=""/>
        </w:rPr>
        <w:t>→</w:t>
      </w:r>
      <w:r>
        <w:rPr>
          <w:rFonts w:ascii="Cambria Math" w:hAnsi="Cambria Math"/>
          <w:lang w:val=""/>
        </w:rPr>
        <w:t xml:space="preserve"> Q</w:t>
      </w:r>
    </w:p>
    <w:p w:rsidR="00480550" w:rsidRDefault="000C3706">
      <w:pPr>
        <w:rPr>
          <w:rFonts w:ascii="Cambria Math" w:hAnsi="Cambria Math"/>
          <w:lang w:val=""/>
        </w:rPr>
      </w:pPr>
      <w:r>
        <w:rPr>
          <w:rFonts w:ascii="Cambria Math" w:hAnsi="Cambria Math"/>
          <w:lang w:val=""/>
        </w:rPr>
        <w:t>~P</w:t>
      </w:r>
    </w:p>
    <w:p w:rsidR="000C3706" w:rsidRDefault="000C3706">
      <w:pPr>
        <w:rPr>
          <w:rFonts w:ascii="Cambria Math" w:hAnsi="Cambria Math"/>
          <w:lang w:val=""/>
        </w:rPr>
      </w:pPr>
      <w:r>
        <w:rPr>
          <w:rFonts w:ascii="Cambria Math" w:hAnsi="Cambria Math"/>
          <w:lang w:val=""/>
        </w:rPr>
        <w:t>∴</w:t>
      </w:r>
      <w:r>
        <w:rPr>
          <w:rFonts w:ascii="Cambria Math" w:hAnsi="Cambria Math"/>
          <w:lang w:val=""/>
        </w:rPr>
        <w:t xml:space="preserve"> ~Q</w:t>
      </w:r>
    </w:p>
    <w:p w:rsidR="000C3706" w:rsidRDefault="000C3706">
      <w:pPr>
        <w:rPr>
          <w:rFonts w:ascii="Cambria Math" w:hAnsi="Cambria Math"/>
          <w:lang w:val=""/>
        </w:rPr>
      </w:pPr>
    </w:p>
    <w:p w:rsidR="000C3706" w:rsidRDefault="000C3706">
      <w:pPr>
        <w:rPr>
          <w:rFonts w:ascii="Cambria Math" w:hAnsi="Cambria Math"/>
          <w:lang w:val=""/>
        </w:rPr>
      </w:pPr>
      <w:r>
        <w:rPr>
          <w:rFonts w:ascii="Cambria Math" w:hAnsi="Cambria Math"/>
          <w:lang w:val=""/>
        </w:rPr>
        <w:t>Inverse error</w:t>
      </w:r>
    </w:p>
    <w:p w:rsidR="000C3706" w:rsidRDefault="000C3706">
      <w:pPr>
        <w:rPr>
          <w:rFonts w:ascii="Cambria Math" w:hAnsi="Cambria Math"/>
          <w:lang w:val=""/>
        </w:rPr>
      </w:pPr>
    </w:p>
    <w:p w:rsidR="000C3706" w:rsidRDefault="000C3706">
      <w:pPr>
        <w:rPr>
          <w:rFonts w:ascii="Cambria Math" w:hAnsi="Cambria Math"/>
          <w:b/>
          <w:lang w:val=""/>
        </w:rPr>
      </w:pPr>
      <w:r>
        <w:rPr>
          <w:rFonts w:ascii="Cambria Math" w:hAnsi="Cambria Math"/>
          <w:b/>
          <w:lang w:val=""/>
        </w:rPr>
        <w:t>38.</w:t>
      </w:r>
    </w:p>
    <w:p w:rsidR="000C3706" w:rsidRDefault="003A5276">
      <w:pPr>
        <w:rPr>
          <w:rFonts w:ascii="Cambria Math" w:hAnsi="Cambria Math"/>
          <w:lang w:val=""/>
        </w:rPr>
      </w:pPr>
      <w:r>
        <w:rPr>
          <w:rFonts w:ascii="Cambria Math" w:hAnsi="Cambria Math"/>
          <w:lang w:val=""/>
        </w:rPr>
        <w:t xml:space="preserve">b. </w:t>
      </w:r>
      <w:r w:rsidR="000C3706">
        <w:rPr>
          <w:rFonts w:ascii="Cambria Math" w:hAnsi="Cambria Math"/>
          <w:lang w:val=""/>
        </w:rPr>
        <w:t>If C is a knight his statement is a contradiction</w:t>
      </w:r>
      <w:r w:rsidR="00264343">
        <w:rPr>
          <w:rFonts w:ascii="Cambria Math" w:hAnsi="Cambria Math"/>
          <w:lang w:val=""/>
        </w:rPr>
        <w:t>, so C is a knave. Therefore his statement is false and D is a knight.</w:t>
      </w:r>
    </w:p>
    <w:p w:rsidR="00264343" w:rsidRDefault="00264343">
      <w:pPr>
        <w:rPr>
          <w:rFonts w:ascii="Cambria Math" w:hAnsi="Cambria Math"/>
          <w:lang w:val=""/>
        </w:rPr>
      </w:pPr>
    </w:p>
    <w:p w:rsidR="00264343" w:rsidRDefault="00264343">
      <w:pPr>
        <w:rPr>
          <w:rFonts w:ascii="Cambria Math" w:hAnsi="Cambria Math"/>
          <w:lang w:val=""/>
        </w:rPr>
      </w:pPr>
      <w:r>
        <w:rPr>
          <w:rFonts w:ascii="Cambria Math" w:hAnsi="Cambria Math"/>
          <w:lang w:val=""/>
        </w:rPr>
        <w:t>c. One of E or F is a knave otherwise the statements become contradictory.</w:t>
      </w:r>
    </w:p>
    <w:p w:rsidR="00264343" w:rsidRDefault="00264343">
      <w:pPr>
        <w:rPr>
          <w:rFonts w:ascii="Cambria Math" w:hAnsi="Cambria Math"/>
          <w:lang w:val=""/>
        </w:rPr>
      </w:pPr>
    </w:p>
    <w:p w:rsidR="00264343" w:rsidRPr="000C3706" w:rsidRDefault="00264343">
      <w:pPr>
        <w:rPr>
          <w:rFonts w:ascii="Cambria Math" w:hAnsi="Cambria Math"/>
          <w:lang w:val=""/>
        </w:rPr>
      </w:pPr>
    </w:p>
    <w:p w:rsidR="00480550" w:rsidRDefault="00480550"/>
    <w:p w:rsidR="00264343" w:rsidRDefault="00264343"/>
    <w:p w:rsidR="00264343" w:rsidRDefault="00264343"/>
    <w:p w:rsidR="00264343" w:rsidRDefault="00264343"/>
    <w:p w:rsidR="00264343" w:rsidRDefault="00264343"/>
    <w:p w:rsidR="00264343" w:rsidRDefault="00264343"/>
    <w:p w:rsidR="00264343" w:rsidRDefault="00264343"/>
    <w:p w:rsidR="00264343" w:rsidRDefault="00264343"/>
    <w:p w:rsidR="00264343" w:rsidRDefault="00264343"/>
    <w:p w:rsidR="00264343" w:rsidRDefault="00264343"/>
    <w:p w:rsidR="00264343" w:rsidRDefault="00264343">
      <w:pPr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b/>
          <w:sz w:val="28"/>
          <w:szCs w:val="28"/>
          <w:u w:val="single"/>
        </w:rPr>
        <w:lastRenderedPageBreak/>
        <w:t>2.4</w:t>
      </w:r>
    </w:p>
    <w:p w:rsidR="00264343" w:rsidRDefault="00264343">
      <w:pPr>
        <w:rPr>
          <w:rFonts w:ascii="Cambria Math" w:hAnsi="Cambria Math"/>
          <w:b/>
          <w:sz w:val="28"/>
          <w:szCs w:val="28"/>
          <w:u w:val="single"/>
        </w:rPr>
      </w:pPr>
    </w:p>
    <w:p w:rsidR="00264343" w:rsidRDefault="00264343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15.</w:t>
      </w:r>
    </w:p>
    <w:p w:rsidR="00FF3705" w:rsidRDefault="00FF3705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ja-JP"/>
        </w:rPr>
        <mc:AlternateContent>
          <mc:Choice Requires="wpc">
            <w:drawing>
              <wp:inline distT="0" distB="0" distL="0" distR="0">
                <wp:extent cx="5532121" cy="3227301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Text Box 7"/>
                        <wps:cNvSpPr txBox="1"/>
                        <wps:spPr>
                          <a:xfrm>
                            <a:off x="121920" y="167640"/>
                            <a:ext cx="25146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705" w:rsidRDefault="00FF3705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60020" y="2186940"/>
                            <a:ext cx="27432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705" w:rsidRDefault="00FF3705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19100" y="312420"/>
                            <a:ext cx="3756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endCxn id="22" idx="2"/>
                        </wps:cNvCnPr>
                        <wps:spPr>
                          <a:xfrm flipH="1">
                            <a:off x="4171824" y="320040"/>
                            <a:ext cx="11429" cy="678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57200" y="2316480"/>
                            <a:ext cx="2087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2552700" y="1485900"/>
                            <a:ext cx="1524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670560" y="304800"/>
                            <a:ext cx="15240" cy="952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685815" y="1264920"/>
                            <a:ext cx="5334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Isosceles Triangle 15"/>
                        <wps:cNvSpPr/>
                        <wps:spPr>
                          <a:xfrm rot="5400000">
                            <a:off x="1238234" y="994403"/>
                            <a:ext cx="457193" cy="525816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elay 19"/>
                        <wps:cNvSpPr/>
                        <wps:spPr>
                          <a:xfrm>
                            <a:off x="2346960" y="1028700"/>
                            <a:ext cx="480060" cy="457200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>
                          <a:stCxn id="15" idx="0"/>
                          <a:endCxn id="19" idx="1"/>
                        </wps:cNvCnPr>
                        <wps:spPr>
                          <a:xfrm flipV="1">
                            <a:off x="1729695" y="1257300"/>
                            <a:ext cx="617194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Isosceles Triangle 21"/>
                        <wps:cNvSpPr/>
                        <wps:spPr>
                          <a:xfrm rot="5400000">
                            <a:off x="1555727" y="2065634"/>
                            <a:ext cx="456565" cy="52578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Stored Data 22"/>
                        <wps:cNvSpPr/>
                        <wps:spPr>
                          <a:xfrm rot="10800000">
                            <a:off x="3840480" y="998220"/>
                            <a:ext cx="662940" cy="434341"/>
                          </a:xfrm>
                          <a:prstGeom prst="flowChartOnlineStorag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19" idx="3"/>
                          <a:endCxn id="22" idx="3"/>
                        </wps:cNvCnPr>
                        <wps:spPr>
                          <a:xfrm flipV="1">
                            <a:off x="2826934" y="1215390"/>
                            <a:ext cx="1123917" cy="41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511040" y="1215390"/>
                            <a:ext cx="7162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435.6pt;height:254.1pt;mso-position-horizontal-relative:char;mso-position-vertical-relative:line" coordsize="55321,3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21;height:322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219;top:1676;width:251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Du0cEA&#10;AADaAAAADwAAAGRycy9kb3ducmV2LnhtbESPQYvCMBSE7wv+h/AEb2u6gtrtGqUIguBJLbvXR/O2&#10;LTYvJYm1/nsjCB6HmfmGWW0G04qenG8sK/iaJiCIS6sbrhQU591nCsIHZI2tZVJwJw+b9ehjhZm2&#10;Nz5SfwqViBD2GSqoQ+gyKX1Zk0E/tR1x9P6tMxiidJXUDm8Rblo5S5KFNNhwXKixo21N5eV0NQp+&#10;D+ed5EN6LeZNnl/4b9l/F06pyXjIf0AEGsI7/GrvtYIlPK/EG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A7tHBAAAA2gAAAA8AAAAAAAAAAAAAAAAAmAIAAGRycy9kb3du&#10;cmV2LnhtbFBLBQYAAAAABAAEAPUAAACGAwAAAAA=&#10;" fillcolor="white [3212]" strokecolor="white [3212]" strokeweight=".5pt">
                  <v:textbox>
                    <w:txbxContent>
                      <w:p w:rsidR="00FF3705" w:rsidRDefault="00FF3705">
                        <w:r>
                          <w:t>P</w:t>
                        </w:r>
                      </w:p>
                    </w:txbxContent>
                  </v:textbox>
                </v:shape>
                <v:shape id="Text Box 8" o:spid="_x0000_s1029" type="#_x0000_t202" style="position:absolute;left:1600;top:21869;width:274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Wf8AA&#10;AADaAAAADwAAAGRycy9kb3ducmV2LnhtbERPTWvCQBC9C/0PyxS86aZVSojZSFCKYgtS20tvQ3ZM&#10;QrOzITtq/PfdQ6HHx/vO16Pr1JWG0Ho28DRPQBFX3rZcG/j6fJ2loIIgW+w8k4E7BVgXD5McM+tv&#10;/EHXk9QqhnDI0EAj0mdah6ohh2Hue+LInf3gUCIcam0HvMVw1+nnJHnRDluODQ32tGmo+jldnIHD&#10;8hu3C3mju/B4LMtd2i/DuzHTx7FcgRIa5V/8595bA3FrvBJvg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JWf8AAAADaAAAADwAAAAAAAAAAAAAAAACYAgAAZHJzL2Rvd25y&#10;ZXYueG1sUEsFBgAAAAAEAAQA9QAAAIUDAAAAAA==&#10;" fillcolor="white [3201]" strokecolor="white [3212]" strokeweight=".5pt">
                  <v:textbox>
                    <w:txbxContent>
                      <w:p w:rsidR="00FF3705" w:rsidRDefault="00FF3705">
                        <w:r>
                          <w:t>Q</w:t>
                        </w:r>
                      </w:p>
                    </w:txbxContent>
                  </v:textbox>
                </v:shape>
                <v:line id="Straight Connector 9" o:spid="_x0000_s1030" style="position:absolute;visibility:visible;mso-wrap-style:square" from="4191,3124" to="41757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  <v:line id="Straight Connector 10" o:spid="_x0000_s1031" style="position:absolute;flip:x;visibility:visible;mso-wrap-style:square" from="41718,3200" to="41832,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<v:stroke joinstyle="miter"/>
                </v:line>
                <v:line id="Straight Connector 11" o:spid="_x0000_s1032" style="position:absolute;visibility:visible;mso-wrap-style:square" from="4572,23164" to="25450,23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line id="Straight Connector 12" o:spid="_x0000_s1033" style="position:absolute;flip:y;visibility:visible;mso-wrap-style:square" from="25527,14859" to="25679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<v:stroke joinstyle="miter"/>
                </v:line>
                <v:line id="Straight Connector 13" o:spid="_x0000_s1034" style="position:absolute;visibility:visible;mso-wrap-style:square" from="6705,3048" to="6858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Straight Connector 14" o:spid="_x0000_s1035" style="position:absolute;visibility:visible;mso-wrap-style:square" from="6858,12649" to="12192,12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5" o:spid="_x0000_s1036" type="#_x0000_t5" style="position:absolute;left:12382;top:9944;width:4572;height:525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0VcQA&#10;AADbAAAADwAAAGRycy9kb3ducmV2LnhtbESPT2vCQBDF74V+h2UKXkQ3bVHS1FVKq+DVf+hxmh2z&#10;abOzIbua1E/vCkJvM7z3fvNmMutsJc7U+NKxgudhAoI4d7rkQsF2sxikIHxA1lg5JgV/5GE2fXyY&#10;YKZdyys6r0MhIoR9hgpMCHUmpc8NWfRDVxNH7egaiyGuTSF1g22E20q+JMlYWiw5XjBY06eh/Hd9&#10;sgp2kTvXP+ZwfHvdp/12dMFv/aVU76n7eAcRqAv/5nt6qWP9Edx+iQP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FtFXEAAAA2wAAAA8AAAAAAAAAAAAAAAAAmAIAAGRycy9k&#10;b3ducmV2LnhtbFBLBQYAAAAABAAEAPUAAACJAwAAAAA=&#10;" fillcolor="white [3201]" strokecolor="black [3213]" strokeweight="1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19" o:spid="_x0000_s1037" type="#_x0000_t135" style="position:absolute;left:23469;top:10287;width:480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cY8AA&#10;AADbAAAADwAAAGRycy9kb3ducmV2LnhtbERPTYvCMBC9C/sfwizsTVN3QdxqFBUEPXhQ9+BxbMa0&#10;2Ey6SdT6740geJvH+5zxtLW1uJIPlWMF/V4GgrhwumKj4G+/7A5BhIissXZMCu4UYDr56Iwx1+7G&#10;W7ruohEphEOOCsoYm1zKUJRkMfRcQ5y4k/MWY4LeSO3xlsJtLb+zbCAtVpwaSmxoUVJx3l2sgs3x&#10;p7Fr6Q//vljMzdz0N/VgqdTXZzsbgYjUxrf45V7pNP8Xnr+kA+Tk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gcY8AAAADbAAAADwAAAAAAAAAAAAAAAACYAgAAZHJzL2Rvd25y&#10;ZXYueG1sUEsFBgAAAAAEAAQA9QAAAIUDAAAAAA==&#10;" fillcolor="white [3212]" strokecolor="black [3213]" strokeweight="1pt"/>
                <v:line id="Straight Connector 20" o:spid="_x0000_s1038" style="position:absolute;flip:y;visibility:visible;mso-wrap-style:square" from="17296,12573" to="23468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  <v:shape id="Isosceles Triangle 21" o:spid="_x0000_s1039" type="#_x0000_t5" style="position:absolute;left:15557;top:20656;width:4566;height:525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J468QA&#10;AADbAAAADwAAAGRycy9kb3ducmV2LnhtbESPT2sCMRTE7wW/Q3iCl6JZLRVdjVJqC73WP+jxuXlu&#10;VjcvyyZ1t356IxR6HGbmN8x82dpSXKn2hWMFw0ECgjhzuuBcwXbz2Z+A8AFZY+mYFPySh+Wi8zTH&#10;VLuGv+m6DrmIEPYpKjAhVKmUPjNk0Q9cRRy9k6sthijrXOoamwi3pRwlyVhaLDguGKzo3VB2Wf9Y&#10;BbvI/dBnczhNX/aT5+b1hke9UqrXbd9mIAK14T/81/7SCkZDeHy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SeOvEAAAA2wAAAA8AAAAAAAAAAAAAAAAAmAIAAGRycy9k&#10;b3ducmV2LnhtbFBLBQYAAAAABAAEAPUAAACJAwAAAAA=&#10;" fillcolor="white [3201]" strokecolor="black [3213]" strokeweight="1pt"/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22" o:spid="_x0000_s1040" type="#_x0000_t130" style="position:absolute;left:38404;top:9982;width:6630;height:434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q9UcUA&#10;AADbAAAADwAAAGRycy9kb3ducmV2LnhtbESP3WoCMRSE7wu+QzhC72q2q5SyGqU/CIIg1VaKd8fN&#10;cXdpcrIkqbu+fVMQvBxm5htmtuitEWfyoXGs4HGUgSAunW64UvD1uXx4BhEiskbjmBRcKMBiPrib&#10;YaFdx1s672IlEoRDgQrqGNtCylDWZDGMXEucvJPzFmOSvpLaY5fg1sg8y56kxYbTQo0tvdVU/ux+&#10;rYLJ3n+8j+XrxuzXR3P4zjuz2lZK3Q/7lymISH28ha/tlVaQ5/D/Jf0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Wr1RxQAAANsAAAAPAAAAAAAAAAAAAAAAAJgCAABkcnMv&#10;ZG93bnJldi54bWxQSwUGAAAAAAQABAD1AAAAigMAAAAA&#10;" fillcolor="white [3212]" strokecolor="black [3213]" strokeweight="1pt"/>
                <v:line id="Straight Connector 24" o:spid="_x0000_s1041" style="position:absolute;flip:y;visibility:visible;mso-wrap-style:square" from="28269,12153" to="39508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<v:stroke joinstyle="miter"/>
                </v:line>
                <v:line id="Straight Connector 25" o:spid="_x0000_s1042" style="position:absolute;visibility:visible;mso-wrap-style:square" from="45110,12153" to="52273,1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DF341B" w:rsidRDefault="00DF341B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23.</w:t>
      </w:r>
    </w:p>
    <w:p w:rsidR="00DF341B" w:rsidRDefault="00DF341B">
      <w:pPr>
        <w:rPr>
          <w:rFonts w:ascii="Cambria Math" w:hAnsi="Cambria Math"/>
        </w:rPr>
      </w:pPr>
    </w:p>
    <w:p w:rsidR="00DF341B" w:rsidRDefault="00DF341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ja-JP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Text Box 44"/>
                        <wps:cNvSpPr txBox="1"/>
                        <wps:spPr>
                          <a:xfrm>
                            <a:off x="180975" y="200025"/>
                            <a:ext cx="2095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41B" w:rsidRDefault="00DF341B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71449" y="1447800"/>
                            <a:ext cx="3905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41B" w:rsidRDefault="00DF341B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07645" y="2695575"/>
                            <a:ext cx="64960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41B" w:rsidRDefault="00DF341B"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Delay 47"/>
                        <wps:cNvSpPr/>
                        <wps:spPr>
                          <a:xfrm>
                            <a:off x="2980350" y="265725"/>
                            <a:ext cx="480060" cy="45656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Delay 48"/>
                        <wps:cNvSpPr/>
                        <wps:spPr>
                          <a:xfrm>
                            <a:off x="3008925" y="1999275"/>
                            <a:ext cx="480060" cy="45656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Stored Data 49"/>
                        <wps:cNvSpPr/>
                        <wps:spPr>
                          <a:xfrm rot="10800000">
                            <a:off x="4199550" y="1256325"/>
                            <a:ext cx="662940" cy="433705"/>
                          </a:xfrm>
                          <a:prstGeom prst="flowChartOnlineStorag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Isosceles Triangle 50"/>
                        <wps:cNvSpPr/>
                        <wps:spPr>
                          <a:xfrm rot="5400000">
                            <a:off x="1462065" y="583860"/>
                            <a:ext cx="456565" cy="52514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Isosceles Triangle 51"/>
                        <wps:cNvSpPr/>
                        <wps:spPr>
                          <a:xfrm rot="5400000">
                            <a:off x="1462065" y="1955460"/>
                            <a:ext cx="456565" cy="52514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Isosceles Triangle 52"/>
                        <wps:cNvSpPr/>
                        <wps:spPr>
                          <a:xfrm rot="5400000">
                            <a:off x="1462066" y="1271270"/>
                            <a:ext cx="456565" cy="52514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400050" y="333375"/>
                            <a:ext cx="25908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3724275" y="457200"/>
                            <a:ext cx="29505" cy="1781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>
                          <a:endCxn id="49" idx="3"/>
                        </wps:cNvCnPr>
                        <wps:spPr>
                          <a:xfrm>
                            <a:off x="3743325" y="1457325"/>
                            <a:ext cx="566715" cy="158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3460410" y="466725"/>
                            <a:ext cx="29337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3488985" y="2228850"/>
                            <a:ext cx="26479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434340" y="2819400"/>
                            <a:ext cx="2251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 flipV="1">
                            <a:off x="2655570" y="638175"/>
                            <a:ext cx="20955" cy="2181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2655570" y="657225"/>
                            <a:ext cx="3352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 flipV="1">
                            <a:off x="1123950" y="2266950"/>
                            <a:ext cx="9525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endCxn id="51" idx="3"/>
                        </wps:cNvCnPr>
                        <wps:spPr>
                          <a:xfrm flipV="1">
                            <a:off x="1152525" y="2218033"/>
                            <a:ext cx="275250" cy="48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51" idx="0"/>
                          <a:endCxn id="48" idx="1"/>
                        </wps:cNvCnPr>
                        <wps:spPr>
                          <a:xfrm>
                            <a:off x="1952920" y="2218033"/>
                            <a:ext cx="105600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742950" y="342900"/>
                            <a:ext cx="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>
                          <a:endCxn id="50" idx="3"/>
                        </wps:cNvCnPr>
                        <wps:spPr>
                          <a:xfrm>
                            <a:off x="752475" y="819150"/>
                            <a:ext cx="675300" cy="272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stCxn id="50" idx="0"/>
                        </wps:cNvCnPr>
                        <wps:spPr>
                          <a:xfrm>
                            <a:off x="1952920" y="846433"/>
                            <a:ext cx="190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2162175" y="846433"/>
                            <a:ext cx="19050" cy="1239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2181225" y="2066925"/>
                            <a:ext cx="838200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stCxn id="45" idx="3"/>
                          <a:endCxn id="52" idx="3"/>
                        </wps:cNvCnPr>
                        <wps:spPr>
                          <a:xfrm flipV="1">
                            <a:off x="561974" y="1533843"/>
                            <a:ext cx="865802" cy="71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>
                          <a:stCxn id="52" idx="0"/>
                        </wps:cNvCnPr>
                        <wps:spPr>
                          <a:xfrm>
                            <a:off x="1952921" y="1533843"/>
                            <a:ext cx="4092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2371725" y="1533843"/>
                            <a:ext cx="9525" cy="8569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2409825" y="2409825"/>
                            <a:ext cx="628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1038225" y="476250"/>
                            <a:ext cx="9525" cy="1085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>
                          <a:endCxn id="47" idx="1"/>
                        </wps:cNvCnPr>
                        <wps:spPr>
                          <a:xfrm>
                            <a:off x="1047750" y="466725"/>
                            <a:ext cx="1932600" cy="272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o:spid="_x0000_s104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">
                <v:shape id="_x0000_s1044" type="#_x0000_t75" style="position:absolute;width:54864;height:32004;visibility:visible;mso-wrap-style:square">
                  <v:fill o:detectmouseclick="t"/>
                  <v:path o:connecttype="none"/>
                </v:shape>
                <v:shape id="Text Box 44" o:spid="_x0000_s1045" type="#_x0000_t202" style="position:absolute;left:1809;top:2000;width:2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<v:textbox>
                    <w:txbxContent>
                      <w:p w:rsidR="00DF341B" w:rsidRDefault="00DF341B">
                        <w:r>
                          <w:t>P</w:t>
                        </w:r>
                      </w:p>
                    </w:txbxContent>
                  </v:textbox>
                </v:shape>
                <v:shape id="Text Box 45" o:spid="_x0000_s1046" type="#_x0000_t202" style="position:absolute;left:1714;top:14478;width:390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DF341B" w:rsidRDefault="00DF341B">
                        <w:r>
                          <w:t>Q</w:t>
                        </w:r>
                      </w:p>
                    </w:txbxContent>
                  </v:textbox>
                </v:shape>
                <v:shape id="Text Box 46" o:spid="_x0000_s1047" type="#_x0000_t202" style="position:absolute;left:2076;top:26955;width:649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XEh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QDqD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xIXEAAAA2wAAAA8AAAAAAAAAAAAAAAAAmAIAAGRycy9k&#10;b3ducmV2LnhtbFBLBQYAAAAABAAEAPUAAACJAwAAAAA=&#10;" fillcolor="white [3201]" strokecolor="white [3212]" strokeweight=".5pt">
                  <v:textbox>
                    <w:txbxContent>
                      <w:p w:rsidR="00DF341B" w:rsidRDefault="00DF341B">
                        <w:r>
                          <w:t>R</w:t>
                        </w:r>
                      </w:p>
                    </w:txbxContent>
                  </v:textbox>
                </v:shape>
                <v:shape id="Flowchart: Delay 47" o:spid="_x0000_s1048" type="#_x0000_t135" style="position:absolute;left:29803;top:2657;width:4801;height: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gCl8MA&#10;AADbAAAADwAAAGRycy9kb3ducmV2LnhtbESPQWsCMRSE74L/ITzBm2bVorIaRQWhPXio9eDxuXlm&#10;FzcvaxJ1+++bQqHHYWa+YZbr1tbiST5UjhWMhhkI4sLpio2C09d+MAcRIrLG2jEp+KYA61W3s8Rc&#10;uxd/0vMYjUgQDjkqKGNscilDUZLFMHQNcfKuzluMSXojtcdXgttajrNsKi1WnBZKbGhXUnE7PqyC&#10;w2XS2A/pz3df7LZma0aHerpXqt9rNwsQkdr4H/5rv2sFbz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gCl8MAAADbAAAADwAAAAAAAAAAAAAAAACYAgAAZHJzL2Rv&#10;d25yZXYueG1sUEsFBgAAAAAEAAQA9QAAAIgDAAAAAA==&#10;" fillcolor="white [3212]" strokecolor="black [3213]" strokeweight="1pt"/>
                <v:shape id="Flowchart: Delay 48" o:spid="_x0000_s1049" type="#_x0000_t135" style="position:absolute;left:30089;top:19992;width:4800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W5b8A&#10;AADbAAAADwAAAGRycy9kb3ducmV2LnhtbERPPYsCMRDtD/wPYQS7M+spIqtRVBC0sDi1sBw3Y3Zx&#10;M1mTnK7/3hTClY/3PVu0thYP8qFyrGDQz0AQF05XbBScjpvvCYgQkTXWjknBiwIs5p2vGebaPfmX&#10;HodoRArhkKOCMsYmlzIUJVkMfdcQJ+7qvMWYoDdSe3ymcFvLnywbS4sVp4YSG1qXVNwOf1bB/jJs&#10;7E76890X65VZmcG+Hm+U6nXb5RREpDb+iz/urVYwSmPTl/QD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x5blvwAAANsAAAAPAAAAAAAAAAAAAAAAAJgCAABkcnMvZG93bnJl&#10;di54bWxQSwUGAAAAAAQABAD1AAAAhAMAAAAA&#10;" fillcolor="white [3212]" strokecolor="black [3213]" strokeweight="1pt"/>
                <v:shape id="Flowchart: Stored Data 49" o:spid="_x0000_s1050" type="#_x0000_t130" style="position:absolute;left:41995;top:12563;width:6629;height:433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KgMUA&#10;AADbAAAADwAAAGRycy9kb3ducmV2LnhtbESP3WoCMRSE7wu+QzgF72q2WoquRmmVglAo/iLenW5O&#10;dxeTkyVJ3e3bN4WCl8PMN8PMFp014ko+1I4VPA4yEMSF0zWXCg77t4cxiBCRNRrHpOCHAizmvbsZ&#10;5tq1vKXrLpYilXDIUUEVY5NLGYqKLIaBa4iT9+W8xZikL6X22KZya+Qwy56lxZrTQoUNLSsqLrtv&#10;q+Dp6DerkXz9MMf3T3M+DVuz3pZK9e+7lymISF28hf/ptU7cBP6+p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IcqAxQAAANsAAAAPAAAAAAAAAAAAAAAAAJgCAABkcnMv&#10;ZG93bnJldi54bWxQSwUGAAAAAAQABAD1AAAAigMAAAAA&#10;" fillcolor="white [3212]" strokecolor="black [3213]" strokeweight="1pt"/>
                <v:shape id="Isosceles Triangle 50" o:spid="_x0000_s1051" type="#_x0000_t5" style="position:absolute;left:14620;top:5838;width:4566;height:52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uDcQA&#10;AADbAAAADwAAAGRycy9kb3ducmV2LnhtbESPwU7CQBCG7ya8w2ZMvBDZKsFgYSFGJeEKavQ4dIdu&#10;pTvbdFdaeHrmQOJx8s//zXzzZe9rdaQ2VoENPIwyUMRFsBWXBj4/VvdTUDEhW6wDk4ETRVguBjdz&#10;zG3oeEPHbSqVQDjmaMCl1ORax8KRxzgKDbFk+9B6TDK2pbYtdgL3tX7MsiftsWK54LChV0fFYfvn&#10;DXwJ993+up/98/h7OuwmZ9zZN2PubvuXGahEffpfvrbX1sBEvhcX8QC9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Yrg3EAAAA2wAAAA8AAAAAAAAAAAAAAAAAmAIAAGRycy9k&#10;b3ducmV2LnhtbFBLBQYAAAAABAAEAPUAAACJAwAAAAA=&#10;" fillcolor="white [3201]" strokecolor="black [3213]" strokeweight="1pt"/>
                <v:shape id="Isosceles Triangle 51" o:spid="_x0000_s1052" type="#_x0000_t5" style="position:absolute;left:14620;top:19554;width:4566;height:52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LlsQA&#10;AADbAAAADwAAAGRycy9kb3ducmV2LnhtbESPT2sCMRTE7wW/Q3hCL0WzWhRdjVJqC17rH/T43Dw3&#10;q5uXZZO6Wz99IxR6HGbmN8x82dpS3Kj2hWMFg34CgjhzuuBcwW772ZuA8AFZY+mYFPyQh+Wi8zTH&#10;VLuGv+i2CbmIEPYpKjAhVKmUPjNk0fddRRy9s6sthijrXOoamwi3pRwmyVhaLDguGKzo3VB23Xxb&#10;BfvI/dAXczxPXw+Tl2Z0x5NeKfXcbd9mIAK14T/8115rBaMBPL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UC5bEAAAA2wAAAA8AAAAAAAAAAAAAAAAAmAIAAGRycy9k&#10;b3ducmV2LnhtbFBLBQYAAAAABAAEAPUAAACJAwAAAAA=&#10;" fillcolor="white [3201]" strokecolor="black [3213]" strokeweight="1pt"/>
                <v:shape id="Isosceles Triangle 52" o:spid="_x0000_s1053" type="#_x0000_t5" style="position:absolute;left:14620;top:12712;width:4566;height:52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V4cQA&#10;AADbAAAADwAAAGRycy9kb3ducmV2LnhtbESPQWvCQBSE70L/w/IKXkQ3KpY0dRVpFXrVttjja/aZ&#10;TZt9G7Krif31riB4HGbmG2a+7GwlTtT40rGC8SgBQZw7XXKh4PNjM0xB+ICssXJMCs7kYbl46M0x&#10;067lLZ12oRARwj5DBSaEOpPS54Ys+pGriaN3cI3FEGVTSN1gG+G2kpMkeZIWS44LBmt6NZT/7Y5W&#10;wVfkrvWv+T48T/fpoJ39449+U6r/2K1eQATqwj18a79rBbMJXL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GleHEAAAA2wAAAA8AAAAAAAAAAAAAAAAAmAIAAGRycy9k&#10;b3ducmV2LnhtbFBLBQYAAAAABAAEAPUAAACJAwAAAAA=&#10;" fillcolor="white [3201]" strokecolor="black [3213]" strokeweight="1pt"/>
                <v:line id="Straight Connector 53" o:spid="_x0000_s1054" style="position:absolute;visibility:visible;mso-wrap-style:square" from="4000,3333" to="2990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<v:stroke joinstyle="miter"/>
                </v:line>
                <v:line id="Straight Connector 55" o:spid="_x0000_s1055" style="position:absolute;visibility:visible;mso-wrap-style:square" from="37242,4572" to="37537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<v:stroke joinstyle="miter"/>
                </v:line>
                <v:line id="Straight Connector 56" o:spid="_x0000_s1056" style="position:absolute;visibility:visible;mso-wrap-style:square" from="37433,14573" to="43100,14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line id="Straight Connector 57" o:spid="_x0000_s1057" style="position:absolute;flip:y;visibility:visible;mso-wrap-style:square" from="34604,4667" to="37537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<v:stroke joinstyle="miter"/>
                </v:line>
                <v:line id="Straight Connector 58" o:spid="_x0000_s1058" style="position:absolute;flip:y;visibility:visible;mso-wrap-style:square" from="34889,22288" to="37537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<v:stroke joinstyle="miter"/>
                </v:line>
                <v:line id="Straight Connector 59" o:spid="_x0000_s1059" style="position:absolute;visibility:visible;mso-wrap-style:square" from="4343,28194" to="26860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<v:stroke joinstyle="miter"/>
                </v:line>
                <v:line id="Straight Connector 60" o:spid="_x0000_s1060" style="position:absolute;flip:x y;visibility:visible;mso-wrap-style:square" from="26555,6381" to="26765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5gH8AAAADbAAAADwAAAGRycy9kb3ducmV2LnhtbERPTYvCMBC9C/6HMAveNF1BXapRRFlY&#10;FlawlvU6NGNbbCY1iVr/vTkIHh/ve7HqTCNu5HxtWcHnKAFBXFhdc6kgP3wPv0D4gKyxsUwKHuRh&#10;tez3Fphqe+c93bJQihjCPkUFVQhtKqUvKjLoR7YljtzJOoMhQldK7fAew00jx0kylQZrjg0VtrSp&#10;qDhnV6MgOz22u9m/5i53x8nfLPvdX64XpQYf3XoOIlAX3uKX+0crmMb18Uv8A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eYB/AAAAA2wAAAA8AAAAAAAAAAAAAAAAA&#10;oQIAAGRycy9kb3ducmV2LnhtbFBLBQYAAAAABAAEAPkAAACOAwAAAAA=&#10;" strokecolor="black [3200]" strokeweight=".5pt">
                  <v:stroke joinstyle="miter"/>
                </v:line>
                <v:line id="Straight Connector 61" o:spid="_x0000_s1061" style="position:absolute;visibility:visible;mso-wrap-style:square" from="26555,6572" to="29908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<v:stroke joinstyle="miter"/>
                </v:line>
                <v:line id="Straight Connector 62" o:spid="_x0000_s1062" style="position:absolute;flip:x y;visibility:visible;mso-wrap-style:square" from="11239,22669" to="11334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Bb88MAAADbAAAADwAAAGRycy9kb3ducmV2LnhtbESPQYvCMBSE78L+h/AWvGm6grpUoyy7&#10;CCIo2BW9PppnW2xeahK1/nsjCB6HmfmGmc5bU4srOV9ZVvDVT0AQ51ZXXCjY/S963yB8QNZYWyYF&#10;d/Iwn310pphqe+MtXbNQiAhhn6KCMoQmldLnJRn0fdsQR+9oncEQpSukdniLcFPLQZKMpMGK40KJ&#10;Df2WlJ+yi1GQHe9/m/Fec7tzh+F6nK2258tZqe5n+zMBEagN7/CrvdQKRg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AW/PDAAAA2wAAAA8AAAAAAAAAAAAA&#10;AAAAoQIAAGRycy9kb3ducmV2LnhtbFBLBQYAAAAABAAEAPkAAACRAwAAAAA=&#10;" strokecolor="black [3200]" strokeweight=".5pt">
                  <v:stroke joinstyle="miter"/>
                </v:line>
                <v:line id="Straight Connector 63" o:spid="_x0000_s1063" style="position:absolute;flip:y;visibility:visible;mso-wrap-style:square" from="11525,22180" to="14277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      <v:stroke joinstyle="miter"/>
                </v:line>
                <v:line id="Straight Connector 64" o:spid="_x0000_s1064" style="position:absolute;visibility:visible;mso-wrap-style:square" from="19529,22180" to="30089,22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<v:stroke joinstyle="miter"/>
                </v:line>
                <v:line id="Straight Connector 65" o:spid="_x0000_s1065" style="position:absolute;visibility:visible;mso-wrap-style:square" from="7429,3429" to="7429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<v:stroke joinstyle="miter"/>
                </v:line>
                <v:line id="Straight Connector 66" o:spid="_x0000_s1066" style="position:absolute;visibility:visible;mso-wrap-style:square" from="7524,8191" to="14277,8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<v:stroke joinstyle="miter"/>
                </v:line>
                <v:line id="Straight Connector 67" o:spid="_x0000_s1067" style="position:absolute;visibility:visible;mso-wrap-style:square" from="19529,8464" to="21431,8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<v:stroke joinstyle="miter"/>
                </v:line>
                <v:line id="Straight Connector 68" o:spid="_x0000_s1068" style="position:absolute;visibility:visible;mso-wrap-style:square" from="21621,8464" to="21812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<v:stroke joinstyle="miter"/>
                </v:line>
                <v:line id="Straight Connector 69" o:spid="_x0000_s1069" style="position:absolute;visibility:visible;mso-wrap-style:square" from="21812,20669" to="30194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<v:stroke joinstyle="miter"/>
                </v:line>
                <v:line id="Straight Connector 70" o:spid="_x0000_s1070" style="position:absolute;flip:y;visibility:visible;mso-wrap-style:square" from="5619,15338" to="14277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<v:stroke joinstyle="miter"/>
                </v:line>
                <v:line id="Straight Connector 71" o:spid="_x0000_s1071" style="position:absolute;visibility:visible;mso-wrap-style:square" from="19529,15338" to="23622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<v:stroke joinstyle="miter"/>
                </v:line>
                <v:line id="Straight Connector 72" o:spid="_x0000_s1072" style="position:absolute;visibility:visible;mso-wrap-style:square" from="23717,15338" to="23812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<v:stroke joinstyle="miter"/>
                </v:line>
                <v:line id="Straight Connector 73" o:spid="_x0000_s1073" style="position:absolute;visibility:visible;mso-wrap-style:square" from="24098,24098" to="30384,24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<v:stroke joinstyle="miter"/>
                </v:line>
                <v:line id="Straight Connector 74" o:spid="_x0000_s1074" style="position:absolute;flip:y;visibility:visible;mso-wrap-style:square" from="10382,4762" to="10477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<v:stroke joinstyle="miter"/>
                </v:line>
                <v:line id="Straight Connector 75" o:spid="_x0000_s1075" style="position:absolute;visibility:visible;mso-wrap-style:square" from="10477,4667" to="29803,4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DF341B" w:rsidRDefault="00DF341B">
      <w:pPr>
        <w:rPr>
          <w:rFonts w:ascii="Cambria Math" w:hAnsi="Cambria Math"/>
        </w:rPr>
      </w:pPr>
    </w:p>
    <w:p w:rsidR="00DF341B" w:rsidRDefault="00DF341B">
      <w:pPr>
        <w:rPr>
          <w:rFonts w:ascii="Cambria Math" w:hAnsi="Cambria Math"/>
        </w:rPr>
      </w:pPr>
    </w:p>
    <w:p w:rsidR="00DF341B" w:rsidRDefault="00DF341B">
      <w:pPr>
        <w:rPr>
          <w:rFonts w:ascii="Cambria Math" w:hAnsi="Cambria Math"/>
        </w:rPr>
      </w:pPr>
    </w:p>
    <w:p w:rsidR="00DF341B" w:rsidRDefault="00DF341B">
      <w:pPr>
        <w:rPr>
          <w:rFonts w:ascii="Cambria Math" w:hAnsi="Cambria Math"/>
        </w:rPr>
      </w:pPr>
    </w:p>
    <w:p w:rsidR="00DF341B" w:rsidRDefault="00DF341B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lastRenderedPageBreak/>
        <w:t xml:space="preserve">31. </w:t>
      </w:r>
    </w:p>
    <w:p w:rsidR="00DF341B" w:rsidRDefault="00DF341B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</w:rPr>
        <w:t xml:space="preserve">(~P </w:t>
      </w:r>
      <w:r>
        <w:rPr>
          <w:rFonts w:ascii="Cambria Math" w:hAnsi="Cambria Math"/>
          <w:color w:val="000000"/>
          <w:lang w:val=""/>
        </w:rPr>
        <w:t>∧</w:t>
      </w:r>
      <w:r>
        <w:rPr>
          <w:rFonts w:ascii="Cambria Math" w:hAnsi="Cambria Math"/>
          <w:color w:val="000000"/>
          <w:lang w:val=""/>
        </w:rPr>
        <w:t xml:space="preserve"> ~Q) </w:t>
      </w:r>
      <w:r>
        <w:rPr>
          <w:rFonts w:ascii="Cambria Math" w:hAnsi="Cambria Math"/>
          <w:color w:val="000000"/>
          <w:lang w:val=""/>
        </w:rPr>
        <w:t>∨</w:t>
      </w:r>
      <w:r>
        <w:rPr>
          <w:rFonts w:ascii="Cambria Math" w:hAnsi="Cambria Math"/>
          <w:color w:val="000000"/>
          <w:lang w:val=""/>
        </w:rPr>
        <w:t xml:space="preserve"> (~P </w:t>
      </w:r>
      <w:r>
        <w:rPr>
          <w:rFonts w:ascii="Cambria Math" w:hAnsi="Cambria Math"/>
          <w:color w:val="000000"/>
          <w:lang w:val=""/>
        </w:rPr>
        <w:t>∧</w:t>
      </w:r>
      <w:r>
        <w:rPr>
          <w:rFonts w:ascii="Cambria Math" w:hAnsi="Cambria Math"/>
          <w:color w:val="000000"/>
          <w:lang w:val=""/>
        </w:rPr>
        <w:t xml:space="preserve"> Q) </w:t>
      </w:r>
      <w:r>
        <w:rPr>
          <w:rFonts w:ascii="Cambria Math" w:hAnsi="Cambria Math"/>
          <w:color w:val="000000"/>
          <w:lang w:val=""/>
        </w:rPr>
        <w:t>∨</w:t>
      </w:r>
      <w:r>
        <w:rPr>
          <w:rFonts w:ascii="Cambria Math" w:hAnsi="Cambria Math"/>
          <w:color w:val="000000"/>
          <w:lang w:val=""/>
        </w:rPr>
        <w:t xml:space="preserve"> (P </w:t>
      </w:r>
      <w:r>
        <w:rPr>
          <w:rFonts w:ascii="Cambria Math" w:hAnsi="Cambria Math"/>
          <w:color w:val="000000"/>
          <w:lang w:val=""/>
        </w:rPr>
        <w:t>∧</w:t>
      </w:r>
      <w:r>
        <w:rPr>
          <w:rFonts w:ascii="Cambria Math" w:hAnsi="Cambria Math"/>
          <w:color w:val="000000"/>
          <w:lang w:val=""/>
        </w:rPr>
        <w:t xml:space="preserve"> ~Q)</w:t>
      </w:r>
    </w:p>
    <w:p w:rsidR="003438B1" w:rsidRDefault="003438B1" w:rsidP="003438B1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>≡</w:t>
      </w:r>
      <w:r>
        <w:rPr>
          <w:rFonts w:ascii="Cambria Math" w:hAnsi="Cambria Math"/>
          <w:lang w:val=""/>
        </w:rPr>
        <w:t xml:space="preserve"> [</w:t>
      </w:r>
      <w:r>
        <w:rPr>
          <w:rFonts w:ascii="Cambria Math" w:hAnsi="Cambria Math"/>
        </w:rPr>
        <w:t xml:space="preserve">(~P </w:t>
      </w:r>
      <w:r>
        <w:rPr>
          <w:rFonts w:ascii="Cambria Math" w:hAnsi="Cambria Math"/>
          <w:color w:val="000000"/>
          <w:lang w:val=""/>
        </w:rPr>
        <w:t>∧ ~Q) ∨ (~P ∧ Q)</w:t>
      </w:r>
      <w:r>
        <w:rPr>
          <w:rFonts w:ascii="Cambria Math" w:hAnsi="Cambria Math"/>
          <w:color w:val="000000"/>
          <w:lang w:val=""/>
        </w:rPr>
        <w:t>]</w:t>
      </w:r>
      <w:r>
        <w:rPr>
          <w:rFonts w:ascii="Cambria Math" w:hAnsi="Cambria Math"/>
          <w:color w:val="000000"/>
          <w:lang w:val=""/>
        </w:rPr>
        <w:t xml:space="preserve"> ∨ (P ∧ ~Q)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  <w:t>associative law</w:t>
      </w:r>
    </w:p>
    <w:p w:rsidR="003438B1" w:rsidRDefault="003438B1" w:rsidP="003438B1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>≡ [</w:t>
      </w:r>
      <w:r>
        <w:rPr>
          <w:rFonts w:ascii="Cambria Math" w:hAnsi="Cambria Math"/>
        </w:rPr>
        <w:t xml:space="preserve">(~P </w:t>
      </w:r>
      <w:r>
        <w:rPr>
          <w:rFonts w:ascii="Cambria Math" w:hAnsi="Cambria Math"/>
          <w:color w:val="000000"/>
          <w:lang w:val=""/>
        </w:rPr>
        <w:t xml:space="preserve">∧ </w:t>
      </w:r>
      <w:r>
        <w:rPr>
          <w:rFonts w:ascii="Cambria Math" w:hAnsi="Cambria Math"/>
          <w:color w:val="000000"/>
          <w:lang w:val=""/>
        </w:rPr>
        <w:t>(</w:t>
      </w:r>
      <w:r>
        <w:rPr>
          <w:rFonts w:ascii="Cambria Math" w:hAnsi="Cambria Math"/>
          <w:color w:val="000000"/>
          <w:lang w:val=""/>
        </w:rPr>
        <w:t xml:space="preserve">Q ∨ </w:t>
      </w:r>
      <w:r>
        <w:rPr>
          <w:rFonts w:ascii="Cambria Math" w:hAnsi="Cambria Math"/>
          <w:color w:val="000000"/>
          <w:lang w:val=""/>
        </w:rPr>
        <w:t>~</w:t>
      </w:r>
      <w:r>
        <w:rPr>
          <w:rFonts w:ascii="Cambria Math" w:hAnsi="Cambria Math"/>
          <w:color w:val="000000"/>
          <w:lang w:val=""/>
        </w:rPr>
        <w:t>Q)] ∨ (P ∧ ~Q)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  <w:t>distributive law</w:t>
      </w:r>
    </w:p>
    <w:p w:rsidR="003438B1" w:rsidRDefault="003438B1" w:rsidP="003438B1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>≡</w:t>
      </w:r>
      <w:r>
        <w:rPr>
          <w:rFonts w:ascii="Cambria Math" w:hAnsi="Cambria Math"/>
          <w:lang w:val=""/>
        </w:rPr>
        <w:t xml:space="preserve"> </w:t>
      </w:r>
      <w:r>
        <w:rPr>
          <w:rFonts w:ascii="Cambria Math" w:hAnsi="Cambria Math"/>
        </w:rPr>
        <w:t xml:space="preserve">(~P </w:t>
      </w:r>
      <w:r>
        <w:rPr>
          <w:rFonts w:ascii="Cambria Math" w:hAnsi="Cambria Math"/>
          <w:color w:val="000000"/>
          <w:lang w:val=""/>
        </w:rPr>
        <w:t xml:space="preserve">∧ </w:t>
      </w:r>
      <w:r>
        <w:rPr>
          <w:rFonts w:ascii="Cambria Math" w:hAnsi="Cambria Math"/>
          <w:b/>
          <w:color w:val="000000"/>
          <w:lang w:val=""/>
        </w:rPr>
        <w:t>t</w:t>
      </w:r>
      <w:r>
        <w:rPr>
          <w:rFonts w:ascii="Cambria Math" w:hAnsi="Cambria Math"/>
          <w:color w:val="000000"/>
          <w:lang w:val=""/>
        </w:rPr>
        <w:t>)</w:t>
      </w:r>
      <w:r>
        <w:rPr>
          <w:rFonts w:ascii="Cambria Math" w:hAnsi="Cambria Math"/>
          <w:color w:val="000000"/>
          <w:lang w:val=""/>
        </w:rPr>
        <w:t xml:space="preserve"> ∨ (P ∧ ~Q)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  <w:t>commutative and negation laws</w:t>
      </w:r>
    </w:p>
    <w:p w:rsidR="003438B1" w:rsidRDefault="003438B1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 xml:space="preserve">≡ </w:t>
      </w:r>
      <w:r w:rsidRPr="003438B1">
        <w:rPr>
          <w:rFonts w:ascii="Cambria Math" w:hAnsi="Cambria Math"/>
          <w:lang w:val=""/>
        </w:rPr>
        <w:t>~P</w:t>
      </w:r>
      <w:r>
        <w:rPr>
          <w:rFonts w:ascii="Cambria Math" w:hAnsi="Cambria Math"/>
          <w:color w:val="000000"/>
          <w:lang w:val=""/>
        </w:rPr>
        <w:t xml:space="preserve"> ∨ (P ∧ ~Q)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  <w:t>identity law</w:t>
      </w:r>
    </w:p>
    <w:p w:rsidR="003438B1" w:rsidRDefault="003438B1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 xml:space="preserve">≡ </w:t>
      </w:r>
      <w:r>
        <w:rPr>
          <w:rFonts w:ascii="Cambria Math" w:hAnsi="Cambria Math"/>
          <w:lang w:val=""/>
        </w:rPr>
        <w:t>(</w:t>
      </w:r>
      <w:r w:rsidRPr="003438B1">
        <w:rPr>
          <w:rFonts w:ascii="Cambria Math" w:hAnsi="Cambria Math"/>
          <w:lang w:val=""/>
        </w:rPr>
        <w:t>~P</w:t>
      </w:r>
      <w:r>
        <w:rPr>
          <w:rFonts w:ascii="Cambria Math" w:hAnsi="Cambria Math"/>
          <w:color w:val="000000"/>
          <w:lang w:val=""/>
        </w:rPr>
        <w:t xml:space="preserve"> ∨ </w:t>
      </w:r>
      <w:r>
        <w:rPr>
          <w:rFonts w:ascii="Cambria Math" w:hAnsi="Cambria Math"/>
          <w:color w:val="000000"/>
          <w:lang w:val=""/>
        </w:rPr>
        <w:t>P)</w:t>
      </w:r>
      <w:r w:rsidRPr="003438B1">
        <w:rPr>
          <w:rFonts w:ascii="Cambria Math" w:hAnsi="Cambria Math"/>
          <w:color w:val="000000"/>
          <w:lang w:val=""/>
        </w:rPr>
        <w:t xml:space="preserve"> </w:t>
      </w:r>
      <w:r>
        <w:rPr>
          <w:rFonts w:ascii="Cambria Math" w:hAnsi="Cambria Math"/>
          <w:color w:val="000000"/>
          <w:lang w:val=""/>
        </w:rPr>
        <w:t>∧</w:t>
      </w:r>
      <w:r>
        <w:rPr>
          <w:rFonts w:ascii="Cambria Math" w:hAnsi="Cambria Math"/>
          <w:color w:val="000000"/>
          <w:lang w:val=""/>
        </w:rPr>
        <w:t xml:space="preserve"> </w:t>
      </w:r>
      <w:r>
        <w:rPr>
          <w:rFonts w:ascii="Cambria Math" w:hAnsi="Cambria Math"/>
          <w:color w:val="000000"/>
          <w:lang w:val=""/>
        </w:rPr>
        <w:t>(</w:t>
      </w:r>
      <w:r>
        <w:rPr>
          <w:rFonts w:ascii="Cambria Math" w:hAnsi="Cambria Math"/>
          <w:color w:val="000000"/>
          <w:lang w:val=""/>
        </w:rPr>
        <w:t>~</w:t>
      </w:r>
      <w:r>
        <w:rPr>
          <w:rFonts w:ascii="Cambria Math" w:hAnsi="Cambria Math"/>
          <w:color w:val="000000"/>
          <w:lang w:val=""/>
        </w:rPr>
        <w:t>P ∨ ~Q)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  <w:t>distributive law</w:t>
      </w:r>
    </w:p>
    <w:p w:rsidR="003438B1" w:rsidRDefault="003438B1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 xml:space="preserve">≡ </w:t>
      </w:r>
      <w:r>
        <w:rPr>
          <w:rFonts w:ascii="Cambria Math" w:hAnsi="Cambria Math"/>
          <w:b/>
          <w:lang w:val=""/>
        </w:rPr>
        <w:t>t</w:t>
      </w:r>
      <w:r w:rsidRPr="003438B1">
        <w:rPr>
          <w:rFonts w:ascii="Cambria Math" w:hAnsi="Cambria Math"/>
          <w:color w:val="000000"/>
          <w:lang w:val=""/>
        </w:rPr>
        <w:t xml:space="preserve"> </w:t>
      </w:r>
      <w:r>
        <w:rPr>
          <w:rFonts w:ascii="Cambria Math" w:hAnsi="Cambria Math"/>
          <w:color w:val="000000"/>
          <w:lang w:val=""/>
        </w:rPr>
        <w:t>∧ (~P ∨ ~Q)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  <w:t>commutative and negation laws</w:t>
      </w:r>
    </w:p>
    <w:p w:rsidR="003438B1" w:rsidRDefault="003438B1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 xml:space="preserve">≡ </w:t>
      </w:r>
      <w:r>
        <w:rPr>
          <w:rFonts w:ascii="Cambria Math" w:hAnsi="Cambria Math"/>
          <w:color w:val="000000"/>
          <w:lang w:val=""/>
        </w:rPr>
        <w:t>(~P ∨ ~Q)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  <w:t>commutative and identity laws</w:t>
      </w:r>
    </w:p>
    <w:p w:rsidR="003438B1" w:rsidRDefault="003438B1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 xml:space="preserve">≡ </w:t>
      </w:r>
      <w:r>
        <w:rPr>
          <w:rFonts w:ascii="Cambria Math" w:hAnsi="Cambria Math"/>
          <w:lang w:val=""/>
        </w:rPr>
        <w:t>~</w:t>
      </w:r>
      <w:r>
        <w:rPr>
          <w:rFonts w:ascii="Cambria Math" w:hAnsi="Cambria Math"/>
          <w:color w:val="000000"/>
          <w:lang w:val=""/>
        </w:rPr>
        <w:t>(P ∧</w:t>
      </w:r>
      <w:r>
        <w:rPr>
          <w:rFonts w:ascii="Cambria Math" w:hAnsi="Cambria Math"/>
          <w:color w:val="000000"/>
          <w:lang w:val=""/>
        </w:rPr>
        <w:t xml:space="preserve"> </w:t>
      </w:r>
      <w:r>
        <w:rPr>
          <w:rFonts w:ascii="Cambria Math" w:hAnsi="Cambria Math"/>
          <w:color w:val="000000"/>
          <w:lang w:val=""/>
        </w:rPr>
        <w:t>Q)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  <w:t>De Morgan’s law</w:t>
      </w:r>
    </w:p>
    <w:p w:rsidR="003438B1" w:rsidRDefault="003438B1">
      <w:pPr>
        <w:rPr>
          <w:rFonts w:ascii="Cambria Math" w:hAnsi="Cambria Math"/>
          <w:lang w:val=""/>
        </w:rPr>
      </w:pPr>
      <w:r>
        <w:rPr>
          <w:rFonts w:ascii="Cambria Math" w:hAnsi="Cambria Math"/>
          <w:lang w:val=""/>
        </w:rPr>
        <w:t>≡</w:t>
      </w:r>
      <w:r>
        <w:rPr>
          <w:rFonts w:ascii="Cambria Math" w:hAnsi="Cambria Math"/>
          <w:lang w:val=""/>
        </w:rPr>
        <w:t xml:space="preserve"> P|Q</w:t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  <w:t>definition Sheffer Stroke</w:t>
      </w:r>
    </w:p>
    <w:p w:rsidR="003A5276" w:rsidRDefault="003A5276">
      <w:pPr>
        <w:rPr>
          <w:rFonts w:ascii="Cambria Math" w:hAnsi="Cambria Math"/>
          <w:lang w:val=""/>
        </w:rPr>
      </w:pPr>
    </w:p>
    <w:p w:rsidR="003A5276" w:rsidRDefault="003A5276">
      <w:pPr>
        <w:rPr>
          <w:rFonts w:ascii="Cambria Math" w:hAnsi="Cambria Math"/>
          <w:lang w:val=""/>
        </w:rPr>
      </w:pPr>
      <w:r>
        <w:rPr>
          <w:rFonts w:ascii="Cambria Math" w:hAnsi="Cambria Math"/>
          <w:noProof/>
          <w:lang w:eastAsia="ja-JP"/>
        </w:rPr>
        <mc:AlternateContent>
          <mc:Choice Requires="wpc">
            <w:drawing>
              <wp:inline distT="0" distB="0" distL="0" distR="0">
                <wp:extent cx="2562225" cy="1494631"/>
                <wp:effectExtent l="0" t="0" r="0" b="0"/>
                <wp:docPr id="76" name="Canvas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Text Box 77"/>
                        <wps:cNvSpPr txBox="1"/>
                        <wps:spPr>
                          <a:xfrm>
                            <a:off x="152400" y="161925"/>
                            <a:ext cx="285750" cy="1200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276" w:rsidRDefault="003A5276"/>
                            <w:p w:rsidR="003A5276" w:rsidRDefault="003A5276">
                              <w:r>
                                <w:t>P</w:t>
                              </w:r>
                            </w:p>
                            <w:p w:rsidR="003A5276" w:rsidRDefault="003A5276"/>
                            <w:p w:rsidR="003A5276" w:rsidRDefault="003A5276"/>
                            <w:p w:rsidR="003A5276" w:rsidRDefault="003A5276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owchart: Delay 78"/>
                        <wps:cNvSpPr/>
                        <wps:spPr>
                          <a:xfrm>
                            <a:off x="1351575" y="418125"/>
                            <a:ext cx="480060" cy="45656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438150" y="476250"/>
                            <a:ext cx="92392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V="1">
                            <a:off x="485775" y="790575"/>
                            <a:ext cx="87630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>
                          <a:stCxn id="78" idx="3"/>
                        </wps:cNvCnPr>
                        <wps:spPr>
                          <a:xfrm>
                            <a:off x="1831635" y="646202"/>
                            <a:ext cx="492465" cy="1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6" o:spid="_x0000_s1076" editas="canvas" style="width:201.75pt;height:117.7pt;mso-position-horizontal-relative:char;mso-position-vertical-relative:line" coordsize="25622,14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">
                <v:shape id="_x0000_s1077" type="#_x0000_t75" style="position:absolute;width:25622;height:14941;visibility:visible;mso-wrap-style:square">
                  <v:fill o:detectmouseclick="t"/>
                  <v:path o:connecttype="none"/>
                </v:shape>
                <v:shape id="Text Box 77" o:spid="_x0000_s1078" type="#_x0000_t202" style="position:absolute;left:1524;top:1619;width:2857;height:1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ro8QA&#10;AADbAAAADwAAAGRycy9kb3ducmV2LnhtbESPQWvCQBSE74X+h+UVvOmmVRpJXSVURLGC1PbS2yP7&#10;moRm34bsU+O/dwWhx2FmvmFmi9416kRdqD0beB4loIgLb2suDXx/rYZTUEGQLTaeycCFAizmjw8z&#10;zKw/8yedDlKqCOGQoYFKpM20DkVFDsPIt8TR+/WdQ4myK7Xt8BzhrtEvSfKqHdYcFyps6b2i4u9w&#10;dAa2kx9cjuWDLsL9Ps/X03YSdsYMnvr8DZRQL//he3tjDaQ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Vq6PEAAAA2wAAAA8AAAAAAAAAAAAAAAAAmAIAAGRycy9k&#10;b3ducmV2LnhtbFBLBQYAAAAABAAEAPUAAACJAwAAAAA=&#10;" fillcolor="white [3201]" strokecolor="white [3212]" strokeweight=".5pt">
                  <v:textbox>
                    <w:txbxContent>
                      <w:p w:rsidR="003A5276" w:rsidRDefault="003A5276"/>
                      <w:p w:rsidR="003A5276" w:rsidRDefault="003A5276">
                        <w:r>
                          <w:t>P</w:t>
                        </w:r>
                      </w:p>
                      <w:p w:rsidR="003A5276" w:rsidRDefault="003A5276"/>
                      <w:p w:rsidR="003A5276" w:rsidRDefault="003A5276"/>
                      <w:p w:rsidR="003A5276" w:rsidRDefault="003A5276">
                        <w:r>
                          <w:t>Q</w:t>
                        </w:r>
                      </w:p>
                    </w:txbxContent>
                  </v:textbox>
                </v:shape>
                <v:shape id="Flowchart: Delay 78" o:spid="_x0000_s1079" type="#_x0000_t135" style="position:absolute;left:13515;top:4181;width:4801;height: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tcWL8A&#10;AADbAAAADwAAAGRycy9kb3ducmV2LnhtbERPPYsCMRDtBf9DGOE6zargyWoUFQSvsNC7wnLcjNnF&#10;zWRNoq7/3hTClY/3PV+2thYP8qFyrGA4yEAQF05XbBT8/W77UxAhImusHZOCFwVYLrqdOebaPflA&#10;j2M0IoVwyFFBGWOTSxmKkiyGgWuIE3dx3mJM0BupPT5TuK3lKMsm0mLFqaHEhjYlFdfj3SrYn8eN&#10;/ZH+dPPFZm3WZrivJ1ulvnrtagYiUhv/xR/3Tiv4TmPTl/Q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q1xYvwAAANsAAAAPAAAAAAAAAAAAAAAAAJgCAABkcnMvZG93bnJl&#10;di54bWxQSwUGAAAAAAQABAD1AAAAhAMAAAAA&#10;" fillcolor="white [3212]" strokecolor="black [3213]" strokeweight="1pt"/>
                <v:line id="Straight Connector 80" o:spid="_x0000_s1080" style="position:absolute;visibility:visible;mso-wrap-style:square" from="4381,4762" to="13620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<v:stroke joinstyle="miter"/>
                </v:line>
                <v:line id="Straight Connector 81" o:spid="_x0000_s1081" style="position:absolute;flip:y;visibility:visible;mso-wrap-style:square" from="4857,7905" to="1362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<v:stroke joinstyle="miter"/>
                </v:line>
                <v:line id="Straight Connector 82" o:spid="_x0000_s1082" style="position:absolute;visibility:visible;mso-wrap-style:square" from="18316,6462" to="23241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3A5276" w:rsidRDefault="003A5276">
      <w:pPr>
        <w:rPr>
          <w:rFonts w:ascii="Cambria Math" w:hAnsi="Cambria Math"/>
          <w:b/>
          <w:lang w:val=""/>
        </w:rPr>
      </w:pPr>
      <w:r>
        <w:rPr>
          <w:rFonts w:ascii="Cambria Math" w:hAnsi="Cambria Math"/>
          <w:b/>
          <w:lang w:val=""/>
        </w:rPr>
        <w:t>33a.</w:t>
      </w:r>
    </w:p>
    <w:p w:rsidR="003A5276" w:rsidRDefault="003A5276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</w:rPr>
        <w:t xml:space="preserve">P </w:t>
      </w:r>
      <w:r>
        <w:rPr>
          <w:rFonts w:ascii="Cambria Math" w:hAnsi="Cambria Math"/>
          <w:color w:val="000000"/>
          <w:lang w:val=""/>
        </w:rPr>
        <w:t>∧ Q)</w:t>
      </w:r>
      <w:r>
        <w:rPr>
          <w:rFonts w:ascii="Cambria Math" w:hAnsi="Cambria Math"/>
          <w:color w:val="000000"/>
          <w:lang w:val=""/>
        </w:rPr>
        <w:t xml:space="preserve"> </w:t>
      </w:r>
      <w:r>
        <w:rPr>
          <w:rFonts w:ascii="Cambria Math" w:hAnsi="Cambria Math"/>
          <w:lang w:val=""/>
        </w:rPr>
        <w:t>≡</w:t>
      </w:r>
      <w:r>
        <w:rPr>
          <w:rFonts w:ascii="Cambria Math" w:hAnsi="Cambria Math"/>
          <w:lang w:val=""/>
        </w:rPr>
        <w:t xml:space="preserve"> ~[~</w:t>
      </w:r>
      <w:r>
        <w:rPr>
          <w:rFonts w:ascii="Cambria Math" w:hAnsi="Cambria Math"/>
        </w:rPr>
        <w:t xml:space="preserve">(P </w:t>
      </w:r>
      <w:r>
        <w:rPr>
          <w:rFonts w:ascii="Cambria Math" w:hAnsi="Cambria Math"/>
          <w:color w:val="000000"/>
          <w:lang w:val=""/>
        </w:rPr>
        <w:t>∧ Q)</w:t>
      </w:r>
      <w:r>
        <w:rPr>
          <w:rFonts w:ascii="Cambria Math" w:hAnsi="Cambria Math"/>
          <w:color w:val="000000"/>
          <w:lang w:val=""/>
        </w:rPr>
        <w:t>]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  <w:t>double negative law</w:t>
      </w:r>
    </w:p>
    <w:p w:rsidR="003A5276" w:rsidRDefault="003A5276">
      <w:pPr>
        <w:rPr>
          <w:rFonts w:ascii="Cambria Math" w:hAnsi="Cambria Math"/>
          <w:lang w:val=""/>
        </w:rPr>
      </w:pPr>
      <w:r>
        <w:rPr>
          <w:rFonts w:ascii="Cambria Math" w:hAnsi="Cambria Math"/>
          <w:lang w:val=""/>
        </w:rPr>
        <w:t>≡</w:t>
      </w:r>
      <w:r>
        <w:rPr>
          <w:rFonts w:ascii="Cambria Math" w:hAnsi="Cambria Math"/>
          <w:lang w:val=""/>
        </w:rPr>
        <w:t xml:space="preserve"> ~(P|Q)</w:t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  <w:t>definition Sheffer Stroke</w:t>
      </w:r>
    </w:p>
    <w:p w:rsidR="003A5276" w:rsidRDefault="003A5276">
      <w:pPr>
        <w:rPr>
          <w:rFonts w:ascii="Cambria Math" w:hAnsi="Cambria Math"/>
          <w:lang w:val=""/>
        </w:rPr>
      </w:pPr>
      <w:r>
        <w:rPr>
          <w:rFonts w:ascii="Cambria Math" w:hAnsi="Cambria Math"/>
          <w:lang w:val=""/>
        </w:rPr>
        <w:t>≡</w:t>
      </w:r>
      <w:r>
        <w:rPr>
          <w:rFonts w:ascii="Cambria Math" w:hAnsi="Cambria Math"/>
          <w:lang w:val=""/>
        </w:rPr>
        <w:t xml:space="preserve"> </w:t>
      </w:r>
      <w:r>
        <w:rPr>
          <w:rFonts w:ascii="Cambria Math" w:hAnsi="Cambria Math"/>
          <w:lang w:val=""/>
        </w:rPr>
        <w:t>(P|Q)</w:t>
      </w:r>
      <w:r>
        <w:rPr>
          <w:rFonts w:ascii="Cambria Math" w:hAnsi="Cambria Math"/>
          <w:lang w:val=""/>
        </w:rPr>
        <w:t xml:space="preserve"> | </w:t>
      </w:r>
      <w:r>
        <w:rPr>
          <w:rFonts w:ascii="Cambria Math" w:hAnsi="Cambria Math"/>
          <w:lang w:val=""/>
        </w:rPr>
        <w:t>(P|Q)</w:t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  <w:t xml:space="preserve">example 2.4.7a (~P </w:t>
      </w:r>
      <w:r>
        <w:rPr>
          <w:rFonts w:ascii="Cambria Math" w:hAnsi="Cambria Math"/>
          <w:lang w:val=""/>
        </w:rPr>
        <w:t>≡</w:t>
      </w:r>
      <w:r>
        <w:rPr>
          <w:rFonts w:ascii="Cambria Math" w:hAnsi="Cambria Math"/>
          <w:lang w:val=""/>
        </w:rPr>
        <w:t xml:space="preserve"> P|P)</w:t>
      </w:r>
    </w:p>
    <w:p w:rsidR="003A5276" w:rsidRDefault="003A5276">
      <w:pPr>
        <w:rPr>
          <w:rFonts w:ascii="Cambria Math" w:hAnsi="Cambria Math"/>
          <w:lang w:val=""/>
        </w:rPr>
      </w:pPr>
    </w:p>
    <w:p w:rsidR="003A5276" w:rsidRDefault="003A5276">
      <w:pPr>
        <w:rPr>
          <w:rFonts w:ascii="Cambria Math" w:hAnsi="Cambria Math"/>
          <w:b/>
          <w:lang w:val=""/>
        </w:rPr>
      </w:pPr>
      <w:r>
        <w:rPr>
          <w:rFonts w:ascii="Cambria Math" w:hAnsi="Cambria Math"/>
          <w:b/>
          <w:lang w:val=""/>
        </w:rPr>
        <w:t>33b.</w:t>
      </w:r>
    </w:p>
    <w:p w:rsidR="003A5276" w:rsidRDefault="00493540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 xml:space="preserve">P </w:t>
      </w:r>
      <w:r>
        <w:rPr>
          <w:rFonts w:ascii="Cambria Math" w:hAnsi="Cambria Math"/>
          <w:color w:val="000000"/>
          <w:lang w:val=""/>
        </w:rPr>
        <w:t>∧</w:t>
      </w:r>
      <w:r>
        <w:rPr>
          <w:rFonts w:ascii="Cambria Math" w:hAnsi="Cambria Math"/>
          <w:color w:val="000000"/>
          <w:lang w:val=""/>
        </w:rPr>
        <w:t xml:space="preserve"> (~Q </w:t>
      </w:r>
      <w:r>
        <w:rPr>
          <w:rFonts w:ascii="Cambria Math" w:hAnsi="Cambria Math"/>
          <w:color w:val="000000"/>
          <w:lang w:val=""/>
        </w:rPr>
        <w:t>∨</w:t>
      </w:r>
      <w:r>
        <w:rPr>
          <w:rFonts w:ascii="Cambria Math" w:hAnsi="Cambria Math"/>
          <w:color w:val="000000"/>
          <w:lang w:val=""/>
        </w:rPr>
        <w:t xml:space="preserve"> R) </w:t>
      </w:r>
      <w:r>
        <w:rPr>
          <w:rFonts w:ascii="Cambria Math" w:hAnsi="Cambria Math"/>
          <w:lang w:val=""/>
        </w:rPr>
        <w:t>≡</w:t>
      </w:r>
      <w:r w:rsidR="00C37F5F">
        <w:rPr>
          <w:rFonts w:ascii="Cambria Math" w:hAnsi="Cambria Math"/>
          <w:lang w:val=""/>
        </w:rPr>
        <w:t xml:space="preserve"> (</w:t>
      </w:r>
      <w:r w:rsidR="00C37F5F">
        <w:rPr>
          <w:rFonts w:ascii="Cambria Math" w:hAnsi="Cambria Math"/>
          <w:lang w:val=""/>
        </w:rPr>
        <w:t xml:space="preserve">P </w:t>
      </w:r>
      <w:r w:rsidR="00C37F5F">
        <w:rPr>
          <w:rFonts w:ascii="Cambria Math" w:hAnsi="Cambria Math"/>
          <w:color w:val="000000"/>
          <w:lang w:val=""/>
        </w:rPr>
        <w:t>∧</w:t>
      </w:r>
      <w:r w:rsidR="00C37F5F">
        <w:rPr>
          <w:rFonts w:ascii="Cambria Math" w:hAnsi="Cambria Math"/>
          <w:color w:val="000000"/>
          <w:lang w:val=""/>
        </w:rPr>
        <w:t xml:space="preserve"> ~Q)</w:t>
      </w:r>
      <w:r w:rsidR="00C37F5F">
        <w:rPr>
          <w:rFonts w:ascii="Cambria Math" w:hAnsi="Cambria Math"/>
          <w:color w:val="000000"/>
          <w:lang w:val=""/>
        </w:rPr>
        <w:t xml:space="preserve"> ∨ </w:t>
      </w:r>
      <w:r w:rsidR="00C37F5F">
        <w:rPr>
          <w:rFonts w:ascii="Cambria Math" w:hAnsi="Cambria Math"/>
          <w:color w:val="000000"/>
          <w:lang w:val=""/>
        </w:rPr>
        <w:t xml:space="preserve">(P </w:t>
      </w:r>
      <w:r w:rsidR="00C37F5F">
        <w:rPr>
          <w:rFonts w:ascii="Cambria Math" w:hAnsi="Cambria Math"/>
          <w:color w:val="000000"/>
          <w:lang w:val=""/>
        </w:rPr>
        <w:t>∧</w:t>
      </w:r>
      <w:r w:rsidR="00C37F5F">
        <w:rPr>
          <w:rFonts w:ascii="Cambria Math" w:hAnsi="Cambria Math"/>
          <w:color w:val="000000"/>
          <w:lang w:val=""/>
        </w:rPr>
        <w:t xml:space="preserve"> </w:t>
      </w:r>
      <w:r w:rsidR="00C37F5F">
        <w:rPr>
          <w:rFonts w:ascii="Cambria Math" w:hAnsi="Cambria Math"/>
          <w:color w:val="000000"/>
          <w:lang w:val=""/>
        </w:rPr>
        <w:t>R)</w:t>
      </w:r>
      <w:r w:rsidR="00C37F5F">
        <w:rPr>
          <w:rFonts w:ascii="Cambria Math" w:hAnsi="Cambria Math"/>
          <w:color w:val="000000"/>
          <w:lang w:val=""/>
        </w:rPr>
        <w:tab/>
      </w:r>
      <w:r w:rsidR="00C37F5F">
        <w:rPr>
          <w:rFonts w:ascii="Cambria Math" w:hAnsi="Cambria Math"/>
          <w:color w:val="000000"/>
          <w:lang w:val=""/>
        </w:rPr>
        <w:tab/>
        <w:t>distributive law</w:t>
      </w:r>
    </w:p>
    <w:p w:rsidR="00C37F5F" w:rsidRDefault="008D5257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 xml:space="preserve">≡ (P </w:t>
      </w:r>
      <w:r>
        <w:rPr>
          <w:rFonts w:ascii="Cambria Math" w:hAnsi="Cambria Math"/>
          <w:color w:val="000000"/>
          <w:lang w:val=""/>
        </w:rPr>
        <w:t>∧ ~Q)</w:t>
      </w:r>
      <w:r>
        <w:rPr>
          <w:rFonts w:ascii="Cambria Math" w:hAnsi="Cambria Math"/>
          <w:color w:val="000000"/>
          <w:lang w:val=""/>
        </w:rPr>
        <w:t xml:space="preserve"> </w:t>
      </w:r>
      <w:r>
        <w:rPr>
          <w:rFonts w:ascii="Cambria Math" w:hAnsi="Cambria Math"/>
          <w:color w:val="000000"/>
          <w:lang w:val=""/>
        </w:rPr>
        <w:t>∨</w:t>
      </w:r>
      <w:r>
        <w:rPr>
          <w:rFonts w:ascii="Cambria Math" w:hAnsi="Cambria Math"/>
          <w:color w:val="000000"/>
          <w:lang w:val=""/>
        </w:rPr>
        <w:t xml:space="preserve"> [(P|R) | (P|R)]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  <w:t>by 33a result</w:t>
      </w:r>
    </w:p>
    <w:p w:rsidR="008D5257" w:rsidRDefault="008D5257">
      <w:pPr>
        <w:rPr>
          <w:rFonts w:ascii="Cambria Math" w:hAnsi="Cambria Math"/>
          <w:lang w:val=""/>
        </w:rPr>
      </w:pPr>
      <w:r>
        <w:rPr>
          <w:rFonts w:ascii="Cambria Math" w:hAnsi="Cambria Math"/>
          <w:lang w:val=""/>
        </w:rPr>
        <w:t xml:space="preserve">≡ (P </w:t>
      </w:r>
      <w:r>
        <w:rPr>
          <w:rFonts w:ascii="Cambria Math" w:hAnsi="Cambria Math"/>
          <w:color w:val="000000"/>
          <w:lang w:val=""/>
        </w:rPr>
        <w:t>∧</w:t>
      </w:r>
      <w:r>
        <w:rPr>
          <w:rFonts w:ascii="Cambria Math" w:hAnsi="Cambria Math"/>
          <w:color w:val="000000"/>
          <w:lang w:val=""/>
        </w:rPr>
        <w:t xml:space="preserve"> [Q|Q]</w:t>
      </w:r>
      <w:r>
        <w:rPr>
          <w:rFonts w:ascii="Cambria Math" w:hAnsi="Cambria Math"/>
          <w:color w:val="000000"/>
          <w:lang w:val=""/>
        </w:rPr>
        <w:t>) ∨ [(P|R) | (P|R)]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lang w:val=""/>
        </w:rPr>
        <w:t>example 2.4.7a (~P ≡ P|P)</w:t>
      </w:r>
    </w:p>
    <w:p w:rsidR="008D5257" w:rsidRDefault="008D5257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 xml:space="preserve">≡ </w:t>
      </w:r>
      <w:r>
        <w:rPr>
          <w:rFonts w:ascii="Cambria Math" w:hAnsi="Cambria Math"/>
          <w:lang w:val=""/>
        </w:rPr>
        <w:t>[</w:t>
      </w:r>
      <w:r>
        <w:rPr>
          <w:rFonts w:ascii="Cambria Math" w:hAnsi="Cambria Math"/>
          <w:lang w:val=""/>
        </w:rPr>
        <w:t xml:space="preserve">(P </w:t>
      </w:r>
      <w:r>
        <w:rPr>
          <w:rFonts w:ascii="Cambria Math" w:hAnsi="Cambria Math"/>
          <w:color w:val="000000"/>
          <w:lang w:val=""/>
        </w:rPr>
        <w:t>|</w:t>
      </w:r>
      <w:r>
        <w:rPr>
          <w:rFonts w:ascii="Cambria Math" w:hAnsi="Cambria Math"/>
          <w:color w:val="000000"/>
          <w:lang w:val=""/>
        </w:rPr>
        <w:t xml:space="preserve"> [Q|Q])</w:t>
      </w:r>
      <w:r>
        <w:rPr>
          <w:rFonts w:ascii="Cambria Math" w:hAnsi="Cambria Math"/>
          <w:color w:val="000000"/>
          <w:lang w:val=""/>
        </w:rPr>
        <w:t xml:space="preserve"> | </w:t>
      </w:r>
      <w:r>
        <w:rPr>
          <w:rFonts w:ascii="Cambria Math" w:hAnsi="Cambria Math"/>
          <w:lang w:val=""/>
        </w:rPr>
        <w:t xml:space="preserve">(P </w:t>
      </w:r>
      <w:r>
        <w:rPr>
          <w:rFonts w:ascii="Cambria Math" w:hAnsi="Cambria Math"/>
          <w:color w:val="000000"/>
          <w:lang w:val=""/>
        </w:rPr>
        <w:t>| [Q|Q])</w:t>
      </w:r>
      <w:r>
        <w:rPr>
          <w:rFonts w:ascii="Cambria Math" w:hAnsi="Cambria Math"/>
          <w:color w:val="000000"/>
          <w:lang w:val=""/>
        </w:rPr>
        <w:t>]</w:t>
      </w:r>
      <w:r>
        <w:rPr>
          <w:rFonts w:ascii="Cambria Math" w:hAnsi="Cambria Math"/>
          <w:color w:val="000000"/>
          <w:lang w:val=""/>
        </w:rPr>
        <w:t xml:space="preserve"> ∨ [(P|R) | (P|R)]</w:t>
      </w:r>
      <w:r>
        <w:rPr>
          <w:rFonts w:ascii="Cambria Math" w:hAnsi="Cambria Math"/>
          <w:color w:val="000000"/>
          <w:lang w:val=""/>
        </w:rPr>
        <w:tab/>
        <w:t>by 33a result</w:t>
      </w:r>
    </w:p>
    <w:p w:rsidR="004323D0" w:rsidRDefault="004323D0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>≡</w:t>
      </w:r>
      <w:r>
        <w:rPr>
          <w:rFonts w:ascii="Cambria Math" w:hAnsi="Cambria Math"/>
          <w:lang w:val=""/>
        </w:rPr>
        <w:t xml:space="preserve"> {</w:t>
      </w:r>
      <w:r>
        <w:rPr>
          <w:rFonts w:ascii="Cambria Math" w:hAnsi="Cambria Math"/>
          <w:lang w:val=""/>
        </w:rPr>
        <w:t xml:space="preserve">[(P </w:t>
      </w:r>
      <w:r>
        <w:rPr>
          <w:rFonts w:ascii="Cambria Math" w:hAnsi="Cambria Math"/>
          <w:color w:val="000000"/>
          <w:lang w:val=""/>
        </w:rPr>
        <w:t>|</w:t>
      </w:r>
      <w:r>
        <w:rPr>
          <w:rFonts w:ascii="Cambria Math" w:hAnsi="Cambria Math"/>
          <w:color w:val="000000"/>
          <w:lang w:val=""/>
        </w:rPr>
        <w:t xml:space="preserve"> [Q|Q]</w:t>
      </w:r>
      <w:r>
        <w:rPr>
          <w:rFonts w:ascii="Cambria Math" w:hAnsi="Cambria Math"/>
          <w:color w:val="000000"/>
          <w:lang w:val=""/>
        </w:rPr>
        <w:t xml:space="preserve">) | </w:t>
      </w:r>
      <w:r>
        <w:rPr>
          <w:rFonts w:ascii="Cambria Math" w:hAnsi="Cambria Math"/>
          <w:lang w:val=""/>
        </w:rPr>
        <w:t xml:space="preserve">(P </w:t>
      </w:r>
      <w:r>
        <w:rPr>
          <w:rFonts w:ascii="Cambria Math" w:hAnsi="Cambria Math"/>
          <w:color w:val="000000"/>
          <w:lang w:val=""/>
        </w:rPr>
        <w:t>| [Q|Q])]</w:t>
      </w:r>
      <w:r>
        <w:rPr>
          <w:rFonts w:ascii="Cambria Math" w:hAnsi="Cambria Math"/>
          <w:color w:val="000000"/>
          <w:lang w:val=""/>
        </w:rPr>
        <w:t xml:space="preserve"> | </w:t>
      </w:r>
      <w:r>
        <w:rPr>
          <w:rFonts w:ascii="Cambria Math" w:hAnsi="Cambria Math"/>
          <w:lang w:val=""/>
        </w:rPr>
        <w:t xml:space="preserve">[(P </w:t>
      </w:r>
      <w:r>
        <w:rPr>
          <w:rFonts w:ascii="Cambria Math" w:hAnsi="Cambria Math"/>
          <w:color w:val="000000"/>
          <w:lang w:val=""/>
        </w:rPr>
        <w:t xml:space="preserve">| [Q|Q]) | </w:t>
      </w:r>
      <w:r>
        <w:rPr>
          <w:rFonts w:ascii="Cambria Math" w:hAnsi="Cambria Math"/>
          <w:lang w:val=""/>
        </w:rPr>
        <w:t xml:space="preserve">(P </w:t>
      </w:r>
      <w:r>
        <w:rPr>
          <w:rFonts w:ascii="Cambria Math" w:hAnsi="Cambria Math"/>
          <w:color w:val="000000"/>
          <w:lang w:val=""/>
        </w:rPr>
        <w:t>| [Q|Q])]</w:t>
      </w:r>
      <w:r>
        <w:rPr>
          <w:rFonts w:ascii="Cambria Math" w:hAnsi="Cambria Math"/>
          <w:color w:val="000000"/>
          <w:lang w:val=""/>
        </w:rPr>
        <w:t>} | {</w:t>
      </w:r>
      <w:r>
        <w:rPr>
          <w:rFonts w:ascii="Cambria Math" w:hAnsi="Cambria Math"/>
          <w:color w:val="000000"/>
          <w:lang w:val=""/>
        </w:rPr>
        <w:t>[(P|R) | (P|R)]</w:t>
      </w:r>
      <w:r>
        <w:rPr>
          <w:rFonts w:ascii="Cambria Math" w:hAnsi="Cambria Math"/>
          <w:color w:val="000000"/>
          <w:lang w:val=""/>
        </w:rPr>
        <w:t xml:space="preserve"> | </w:t>
      </w:r>
      <w:r>
        <w:rPr>
          <w:rFonts w:ascii="Cambria Math" w:hAnsi="Cambria Math"/>
          <w:color w:val="000000"/>
          <w:lang w:val=""/>
        </w:rPr>
        <w:t>[(P|R) | (P|R)]</w:t>
      </w:r>
      <w:r>
        <w:rPr>
          <w:rFonts w:ascii="Cambria Math" w:hAnsi="Cambria Math"/>
          <w:color w:val="000000"/>
          <w:lang w:val=""/>
        </w:rPr>
        <w:t>}</w:t>
      </w:r>
      <w:r>
        <w:rPr>
          <w:rFonts w:ascii="Cambria Math" w:hAnsi="Cambria Math"/>
          <w:color w:val="000000"/>
          <w:lang w:val=""/>
        </w:rPr>
        <w:tab/>
      </w:r>
    </w:p>
    <w:p w:rsidR="004323D0" w:rsidRDefault="0019382B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color w:val="000000"/>
          <w:lang w:val=""/>
        </w:rPr>
        <w:t>B</w:t>
      </w:r>
      <w:r w:rsidR="004323D0">
        <w:rPr>
          <w:rFonts w:ascii="Cambria Math" w:hAnsi="Cambria Math"/>
          <w:color w:val="000000"/>
          <w:lang w:val=""/>
        </w:rPr>
        <w:t>y</w:t>
      </w:r>
      <w:r>
        <w:rPr>
          <w:rFonts w:ascii="Cambria Math" w:hAnsi="Cambria Math"/>
          <w:color w:val="000000"/>
          <w:lang w:val=""/>
        </w:rPr>
        <w:t xml:space="preserve"> example</w:t>
      </w:r>
      <w:r w:rsidR="004323D0">
        <w:rPr>
          <w:rFonts w:ascii="Cambria Math" w:hAnsi="Cambria Math"/>
          <w:color w:val="000000"/>
          <w:lang w:val=""/>
        </w:rPr>
        <w:t xml:space="preserve"> 2.4.7b</w:t>
      </w:r>
    </w:p>
    <w:p w:rsidR="006226E6" w:rsidRDefault="006226E6">
      <w:pPr>
        <w:rPr>
          <w:rFonts w:ascii="Cambria Math" w:hAnsi="Cambria Math"/>
          <w:color w:val="000000"/>
          <w:lang w:val=""/>
        </w:rPr>
      </w:pPr>
    </w:p>
    <w:p w:rsidR="006226E6" w:rsidRDefault="006226E6">
      <w:pPr>
        <w:rPr>
          <w:rFonts w:ascii="Cambria Math" w:hAnsi="Cambria Math"/>
          <w:b/>
          <w:color w:val="000000"/>
          <w:lang w:val=""/>
        </w:rPr>
      </w:pPr>
      <w:r>
        <w:rPr>
          <w:rFonts w:ascii="Cambria Math" w:hAnsi="Cambria Math"/>
          <w:b/>
          <w:color w:val="000000"/>
          <w:lang w:val=""/>
        </w:rPr>
        <w:t>34a.</w:t>
      </w:r>
    </w:p>
    <w:p w:rsidR="006226E6" w:rsidRDefault="002434DE">
      <w:pPr>
        <w:rPr>
          <w:rFonts w:ascii="Cambria Math" w:hAnsi="Cambria Math"/>
        </w:rPr>
      </w:pPr>
      <w:r>
        <w:rPr>
          <w:rFonts w:ascii="Cambria Math" w:hAnsi="Cambria Math"/>
          <w:lang w:val=""/>
        </w:rPr>
        <w:t xml:space="preserve">~P </w:t>
      </w:r>
      <w:r>
        <w:rPr>
          <w:rFonts w:ascii="Cambria Math" w:hAnsi="Cambria Math"/>
          <w:lang w:val=""/>
        </w:rPr>
        <w:t>≡</w:t>
      </w:r>
      <w:r>
        <w:rPr>
          <w:rFonts w:ascii="Cambria Math" w:hAnsi="Cambria Math"/>
          <w:lang w:val=""/>
        </w:rPr>
        <w:t xml:space="preserve"> P </w:t>
      </w:r>
      <w:r>
        <w:t>↓</w:t>
      </w:r>
      <w:r>
        <w:rPr>
          <w:rFonts w:ascii="Cambria Math" w:hAnsi="Cambria Math"/>
        </w:rPr>
        <w:t xml:space="preserve"> P</w:t>
      </w:r>
    </w:p>
    <w:p w:rsidR="00962375" w:rsidRDefault="00962375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>~P ≡</w:t>
      </w:r>
      <w:r>
        <w:rPr>
          <w:rFonts w:ascii="Cambria Math" w:hAnsi="Cambria Math"/>
          <w:lang w:val=""/>
        </w:rPr>
        <w:t xml:space="preserve"> ~(P </w:t>
      </w:r>
      <w:r>
        <w:rPr>
          <w:rFonts w:ascii="Cambria Math" w:hAnsi="Cambria Math"/>
          <w:color w:val="000000"/>
          <w:lang w:val=""/>
        </w:rPr>
        <w:t>∨</w:t>
      </w:r>
      <w:r>
        <w:rPr>
          <w:rFonts w:ascii="Cambria Math" w:hAnsi="Cambria Math"/>
          <w:color w:val="000000"/>
          <w:lang w:val=""/>
        </w:rPr>
        <w:t xml:space="preserve"> P)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  <w:t>definition of Pierce Arrow</w:t>
      </w:r>
    </w:p>
    <w:p w:rsidR="00962375" w:rsidRDefault="005D3E0A">
      <w:pPr>
        <w:rPr>
          <w:rFonts w:ascii="Cambria Math" w:hAnsi="Cambria Math"/>
          <w:lang w:val=""/>
        </w:rPr>
      </w:pPr>
      <w:r>
        <w:rPr>
          <w:rFonts w:ascii="Cambria Math" w:hAnsi="Cambria Math"/>
          <w:lang w:val=""/>
        </w:rPr>
        <w:t>~P ≡</w:t>
      </w:r>
      <w:r>
        <w:rPr>
          <w:rFonts w:ascii="Cambria Math" w:hAnsi="Cambria Math"/>
          <w:lang w:val=""/>
        </w:rPr>
        <w:t xml:space="preserve"> </w:t>
      </w:r>
      <w:r>
        <w:rPr>
          <w:rFonts w:ascii="Cambria Math" w:hAnsi="Cambria Math"/>
          <w:lang w:val=""/>
        </w:rPr>
        <w:t>~P</w:t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  <w:t>idempotent law</w:t>
      </w:r>
    </w:p>
    <w:p w:rsidR="001A3E81" w:rsidRDefault="001A3E81">
      <w:pPr>
        <w:rPr>
          <w:rFonts w:ascii="Cambria Math" w:hAnsi="Cambria Math"/>
          <w:lang w:val=""/>
        </w:rPr>
      </w:pPr>
    </w:p>
    <w:p w:rsidR="001A3E81" w:rsidRDefault="001A3E81">
      <w:pPr>
        <w:rPr>
          <w:rFonts w:ascii="Cambria Math" w:hAnsi="Cambria Math"/>
          <w:b/>
          <w:lang w:val=""/>
        </w:rPr>
      </w:pPr>
      <w:r>
        <w:rPr>
          <w:rFonts w:ascii="Cambria Math" w:hAnsi="Cambria Math"/>
          <w:b/>
          <w:lang w:val=""/>
        </w:rPr>
        <w:t>34b.</w:t>
      </w:r>
    </w:p>
    <w:p w:rsidR="002C45F1" w:rsidRDefault="002C45F1">
      <w:pPr>
        <w:rPr>
          <w:rFonts w:ascii="Cambria Math" w:hAnsi="Cambria Math"/>
        </w:rPr>
      </w:pPr>
      <w:r>
        <w:rPr>
          <w:rFonts w:ascii="Cambria Math" w:hAnsi="Cambria Math"/>
          <w:lang w:val=""/>
        </w:rPr>
        <w:t xml:space="preserve">P </w:t>
      </w:r>
      <w:r>
        <w:rPr>
          <w:rFonts w:ascii="Cambria Math" w:hAnsi="Cambria Math"/>
          <w:color w:val="000000"/>
          <w:lang w:val=""/>
        </w:rPr>
        <w:t>∧</w:t>
      </w:r>
      <w:r>
        <w:rPr>
          <w:rFonts w:ascii="Cambria Math" w:hAnsi="Cambria Math"/>
          <w:color w:val="000000"/>
          <w:lang w:val=""/>
        </w:rPr>
        <w:t xml:space="preserve"> </w:t>
      </w:r>
      <w:r>
        <w:rPr>
          <w:rFonts w:ascii="Cambria Math" w:hAnsi="Cambria Math"/>
          <w:color w:val="000000"/>
          <w:lang w:val=""/>
        </w:rPr>
        <w:t>Q</w:t>
      </w:r>
      <w:r>
        <w:rPr>
          <w:rFonts w:ascii="Cambria Math" w:hAnsi="Cambria Math"/>
          <w:color w:val="000000"/>
          <w:lang w:val=""/>
        </w:rPr>
        <w:t xml:space="preserve"> </w:t>
      </w:r>
      <w:r>
        <w:rPr>
          <w:rFonts w:ascii="Cambria Math" w:hAnsi="Cambria Math"/>
          <w:lang w:val=""/>
        </w:rPr>
        <w:t xml:space="preserve">≡ </w:t>
      </w:r>
      <w:r>
        <w:rPr>
          <w:rFonts w:ascii="Cambria Math" w:hAnsi="Cambria Math"/>
          <w:lang w:val=""/>
        </w:rPr>
        <w:t>(</w:t>
      </w:r>
      <w:r>
        <w:rPr>
          <w:rFonts w:ascii="Cambria Math" w:hAnsi="Cambria Math"/>
          <w:lang w:val=""/>
        </w:rPr>
        <w:t xml:space="preserve">P </w:t>
      </w:r>
      <w:r>
        <w:t>↓</w:t>
      </w:r>
      <w:r>
        <w:rPr>
          <w:rFonts w:ascii="Cambria Math" w:hAnsi="Cambria Math"/>
        </w:rPr>
        <w:t xml:space="preserve"> P</w:t>
      </w:r>
      <w:r>
        <w:rPr>
          <w:rFonts w:ascii="Cambria Math" w:hAnsi="Cambria Math"/>
        </w:rPr>
        <w:t>)</w:t>
      </w:r>
      <w:r w:rsidRPr="002C45F1">
        <w:rPr>
          <w:rFonts w:ascii="Cambria Math" w:hAnsi="Cambria Math"/>
          <w:lang w:val=""/>
        </w:rPr>
        <w:t xml:space="preserve"> </w:t>
      </w:r>
      <w:r>
        <w:t>↓</w:t>
      </w:r>
      <w:r>
        <w:rPr>
          <w:rFonts w:ascii="Cambria Math" w:hAnsi="Cambria Math"/>
          <w:lang w:val=""/>
        </w:rPr>
        <w:t xml:space="preserve"> (Q</w:t>
      </w:r>
      <w:r>
        <w:rPr>
          <w:rFonts w:ascii="Cambria Math" w:hAnsi="Cambria Math"/>
          <w:lang w:val=""/>
        </w:rPr>
        <w:t xml:space="preserve"> </w:t>
      </w:r>
      <w:r>
        <w:t>↓</w:t>
      </w:r>
      <w:r>
        <w:rPr>
          <w:rFonts w:ascii="Cambria Math" w:hAnsi="Cambria Math"/>
        </w:rPr>
        <w:t xml:space="preserve"> Q)</w:t>
      </w:r>
    </w:p>
    <w:p w:rsidR="002C45F1" w:rsidRDefault="002C45F1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 xml:space="preserve">P </w:t>
      </w:r>
      <w:r>
        <w:rPr>
          <w:rFonts w:ascii="Cambria Math" w:hAnsi="Cambria Math"/>
          <w:color w:val="000000"/>
          <w:lang w:val=""/>
        </w:rPr>
        <w:t>∧ Q</w:t>
      </w:r>
      <w:r>
        <w:rPr>
          <w:rFonts w:ascii="Cambria Math" w:hAnsi="Cambria Math"/>
          <w:lang w:val=""/>
        </w:rPr>
        <w:t xml:space="preserve"> </w:t>
      </w:r>
      <w:r>
        <w:rPr>
          <w:rFonts w:ascii="Cambria Math" w:hAnsi="Cambria Math"/>
          <w:lang w:val=""/>
        </w:rPr>
        <w:t xml:space="preserve">≡ ~(P </w:t>
      </w:r>
      <w:r>
        <w:rPr>
          <w:rFonts w:ascii="Cambria Math" w:hAnsi="Cambria Math"/>
          <w:color w:val="000000"/>
          <w:lang w:val=""/>
        </w:rPr>
        <w:t>∨ P)</w:t>
      </w:r>
      <w:r w:rsidRPr="002C45F1">
        <w:rPr>
          <w:rFonts w:ascii="Cambria Math" w:hAnsi="Cambria Math"/>
          <w:lang w:val=""/>
        </w:rPr>
        <w:t xml:space="preserve"> </w:t>
      </w:r>
      <w:r>
        <w:t>↓</w:t>
      </w:r>
      <w:r>
        <w:t xml:space="preserve"> </w:t>
      </w:r>
      <w:r>
        <w:rPr>
          <w:rFonts w:ascii="Cambria Math" w:hAnsi="Cambria Math"/>
          <w:lang w:val=""/>
        </w:rPr>
        <w:t>~(Q</w:t>
      </w:r>
      <w:r>
        <w:rPr>
          <w:rFonts w:ascii="Cambria Math" w:hAnsi="Cambria Math"/>
          <w:lang w:val=""/>
        </w:rPr>
        <w:t xml:space="preserve"> </w:t>
      </w:r>
      <w:r>
        <w:rPr>
          <w:rFonts w:ascii="Cambria Math" w:hAnsi="Cambria Math"/>
          <w:color w:val="000000"/>
          <w:lang w:val=""/>
        </w:rPr>
        <w:t>∨</w:t>
      </w:r>
      <w:r>
        <w:rPr>
          <w:rFonts w:ascii="Cambria Math" w:hAnsi="Cambria Math"/>
          <w:color w:val="000000"/>
          <w:lang w:val=""/>
        </w:rPr>
        <w:t xml:space="preserve"> Q</w:t>
      </w:r>
      <w:r>
        <w:rPr>
          <w:rFonts w:ascii="Cambria Math" w:hAnsi="Cambria Math"/>
          <w:color w:val="000000"/>
          <w:lang w:val=""/>
        </w:rPr>
        <w:t>)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>definition of Pierce Arrow</w:t>
      </w:r>
    </w:p>
    <w:p w:rsidR="0091083E" w:rsidRDefault="0091083E">
      <w:pPr>
        <w:rPr>
          <w:rFonts w:ascii="Cambria Math" w:hAnsi="Cambria Math"/>
        </w:rPr>
      </w:pPr>
      <w:r>
        <w:rPr>
          <w:rFonts w:ascii="Cambria Math" w:hAnsi="Cambria Math"/>
          <w:lang w:val=""/>
        </w:rPr>
        <w:t xml:space="preserve">P </w:t>
      </w:r>
      <w:r>
        <w:rPr>
          <w:rFonts w:ascii="Cambria Math" w:hAnsi="Cambria Math"/>
          <w:color w:val="000000"/>
          <w:lang w:val=""/>
        </w:rPr>
        <w:t>∧ Q</w:t>
      </w:r>
      <w:r>
        <w:rPr>
          <w:rFonts w:ascii="Cambria Math" w:hAnsi="Cambria Math"/>
          <w:lang w:val=""/>
        </w:rPr>
        <w:t xml:space="preserve"> ≡</w:t>
      </w:r>
      <w:r>
        <w:rPr>
          <w:rFonts w:ascii="Cambria Math" w:hAnsi="Cambria Math"/>
          <w:lang w:val=""/>
        </w:rPr>
        <w:t xml:space="preserve"> ~P </w:t>
      </w:r>
      <w:r>
        <w:t>↓</w:t>
      </w:r>
      <w:r>
        <w:t xml:space="preserve"> </w:t>
      </w:r>
      <w:r>
        <w:rPr>
          <w:rFonts w:ascii="Cambria Math" w:hAnsi="Cambria Math"/>
        </w:rPr>
        <w:t>~Q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idempotent law</w:t>
      </w:r>
    </w:p>
    <w:p w:rsidR="001D1109" w:rsidRDefault="001D1109">
      <w:pPr>
        <w:rPr>
          <w:rFonts w:ascii="Cambria Math" w:hAnsi="Cambria Math"/>
          <w:color w:val="000000"/>
          <w:lang w:val=""/>
        </w:rPr>
      </w:pPr>
      <w:r>
        <w:rPr>
          <w:rFonts w:ascii="Cambria Math" w:hAnsi="Cambria Math"/>
          <w:lang w:val=""/>
        </w:rPr>
        <w:t xml:space="preserve">P </w:t>
      </w:r>
      <w:r>
        <w:rPr>
          <w:rFonts w:ascii="Cambria Math" w:hAnsi="Cambria Math"/>
          <w:color w:val="000000"/>
          <w:lang w:val=""/>
        </w:rPr>
        <w:t>∧ Q</w:t>
      </w:r>
      <w:r>
        <w:rPr>
          <w:rFonts w:ascii="Cambria Math" w:hAnsi="Cambria Math"/>
          <w:lang w:val=""/>
        </w:rPr>
        <w:t xml:space="preserve"> ≡ ~(</w:t>
      </w:r>
      <w:r>
        <w:rPr>
          <w:rFonts w:ascii="Cambria Math" w:hAnsi="Cambria Math"/>
          <w:lang w:val=""/>
        </w:rPr>
        <w:t>~</w:t>
      </w:r>
      <w:r>
        <w:rPr>
          <w:rFonts w:ascii="Cambria Math" w:hAnsi="Cambria Math"/>
          <w:lang w:val=""/>
        </w:rPr>
        <w:t xml:space="preserve">P </w:t>
      </w:r>
      <w:r>
        <w:rPr>
          <w:rFonts w:ascii="Cambria Math" w:hAnsi="Cambria Math"/>
          <w:color w:val="000000"/>
          <w:lang w:val=""/>
        </w:rPr>
        <w:t xml:space="preserve">∨ </w:t>
      </w:r>
      <w:r>
        <w:rPr>
          <w:rFonts w:ascii="Cambria Math" w:hAnsi="Cambria Math"/>
          <w:color w:val="000000"/>
          <w:lang w:val=""/>
        </w:rPr>
        <w:t>~Q</w:t>
      </w:r>
      <w:r>
        <w:rPr>
          <w:rFonts w:ascii="Cambria Math" w:hAnsi="Cambria Math"/>
          <w:color w:val="000000"/>
          <w:lang w:val=""/>
        </w:rPr>
        <w:t>)</w:t>
      </w:r>
      <w:r>
        <w:rPr>
          <w:rFonts w:ascii="Cambria Math" w:hAnsi="Cambria Math"/>
          <w:color w:val="000000"/>
          <w:lang w:val=""/>
        </w:rPr>
        <w:tab/>
      </w:r>
      <w:r>
        <w:rPr>
          <w:rFonts w:ascii="Cambria Math" w:hAnsi="Cambria Math"/>
          <w:color w:val="000000"/>
          <w:lang w:val=""/>
        </w:rPr>
        <w:tab/>
        <w:t>defintion of Pierce Arrow</w:t>
      </w:r>
    </w:p>
    <w:p w:rsidR="001D1109" w:rsidRPr="0091083E" w:rsidRDefault="001D1109">
      <w:pPr>
        <w:rPr>
          <w:rFonts w:ascii="Cambria Math" w:hAnsi="Cambria Math"/>
          <w:lang w:val=""/>
        </w:rPr>
      </w:pPr>
      <w:r>
        <w:rPr>
          <w:rFonts w:ascii="Cambria Math" w:hAnsi="Cambria Math"/>
          <w:lang w:val=""/>
        </w:rPr>
        <w:t xml:space="preserve">P </w:t>
      </w:r>
      <w:r>
        <w:rPr>
          <w:rFonts w:ascii="Cambria Math" w:hAnsi="Cambria Math"/>
          <w:color w:val="000000"/>
          <w:lang w:val=""/>
        </w:rPr>
        <w:t>∧ Q</w:t>
      </w:r>
      <w:r>
        <w:rPr>
          <w:rFonts w:ascii="Cambria Math" w:hAnsi="Cambria Math"/>
          <w:lang w:val=""/>
        </w:rPr>
        <w:t xml:space="preserve"> ≡</w:t>
      </w:r>
      <w:r>
        <w:rPr>
          <w:rFonts w:ascii="Cambria Math" w:hAnsi="Cambria Math"/>
          <w:lang w:val=""/>
        </w:rPr>
        <w:t xml:space="preserve"> </w:t>
      </w:r>
      <w:r>
        <w:rPr>
          <w:rFonts w:ascii="Cambria Math" w:hAnsi="Cambria Math"/>
          <w:lang w:val=""/>
        </w:rPr>
        <w:t xml:space="preserve">P </w:t>
      </w:r>
      <w:r>
        <w:rPr>
          <w:rFonts w:ascii="Cambria Math" w:hAnsi="Cambria Math"/>
          <w:color w:val="000000"/>
          <w:lang w:val=""/>
        </w:rPr>
        <w:t>∧ Q</w:t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</w:r>
      <w:r>
        <w:rPr>
          <w:rFonts w:ascii="Cambria Math" w:hAnsi="Cambria Math"/>
          <w:lang w:val=""/>
        </w:rPr>
        <w:tab/>
        <w:t>double negative law</w:t>
      </w:r>
      <w:bookmarkStart w:id="0" w:name="_GoBack"/>
      <w:bookmarkEnd w:id="0"/>
    </w:p>
    <w:sectPr w:rsidR="001D1109" w:rsidRPr="009108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AED" w:rsidRDefault="00DA1AED" w:rsidP="0041632A">
      <w:r>
        <w:separator/>
      </w:r>
    </w:p>
  </w:endnote>
  <w:endnote w:type="continuationSeparator" w:id="0">
    <w:p w:rsidR="00DA1AED" w:rsidRDefault="00DA1AED" w:rsidP="0041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AED" w:rsidRDefault="00DA1AED" w:rsidP="0041632A">
      <w:r>
        <w:separator/>
      </w:r>
    </w:p>
  </w:footnote>
  <w:footnote w:type="continuationSeparator" w:id="0">
    <w:p w:rsidR="00DA1AED" w:rsidRDefault="00DA1AED" w:rsidP="00416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32A" w:rsidRDefault="0041632A" w:rsidP="0041632A">
    <w:pPr>
      <w:pStyle w:val="Header"/>
      <w:jc w:val="right"/>
    </w:pPr>
    <w:r>
      <w:t>Bradley White</w:t>
    </w:r>
  </w:p>
  <w:p w:rsidR="0041632A" w:rsidRDefault="0041632A" w:rsidP="0041632A">
    <w:pPr>
      <w:pStyle w:val="Header"/>
      <w:jc w:val="right"/>
    </w:pPr>
    <w:r>
      <w:t>CSCI 246</w:t>
    </w:r>
  </w:p>
  <w:p w:rsidR="0041632A" w:rsidRDefault="0041632A" w:rsidP="0041632A">
    <w:pPr>
      <w:pStyle w:val="Header"/>
      <w:jc w:val="right"/>
    </w:pPr>
    <w:r>
      <w:t>HW #2</w:t>
    </w:r>
  </w:p>
  <w:p w:rsidR="0041632A" w:rsidRDefault="0041632A" w:rsidP="0041632A">
    <w:pPr>
      <w:pStyle w:val="Header"/>
      <w:jc w:val="right"/>
    </w:pPr>
    <w:r>
      <w:t>9-11-2015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2A"/>
    <w:rsid w:val="000C3706"/>
    <w:rsid w:val="0019382B"/>
    <w:rsid w:val="001A3E81"/>
    <w:rsid w:val="001D1109"/>
    <w:rsid w:val="002434DE"/>
    <w:rsid w:val="00264343"/>
    <w:rsid w:val="002A5308"/>
    <w:rsid w:val="002C45F1"/>
    <w:rsid w:val="003438B1"/>
    <w:rsid w:val="003A5276"/>
    <w:rsid w:val="0041632A"/>
    <w:rsid w:val="004323D0"/>
    <w:rsid w:val="00480550"/>
    <w:rsid w:val="00490D84"/>
    <w:rsid w:val="00493540"/>
    <w:rsid w:val="004A3FC5"/>
    <w:rsid w:val="004B69E9"/>
    <w:rsid w:val="005B26F1"/>
    <w:rsid w:val="005D3E0A"/>
    <w:rsid w:val="006226E6"/>
    <w:rsid w:val="007C580E"/>
    <w:rsid w:val="008D5257"/>
    <w:rsid w:val="0091083E"/>
    <w:rsid w:val="00962375"/>
    <w:rsid w:val="00C05B95"/>
    <w:rsid w:val="00C37F5F"/>
    <w:rsid w:val="00DA1AED"/>
    <w:rsid w:val="00DF341B"/>
    <w:rsid w:val="00F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B098C-9EEF-4D47-BF23-ADB3F9C3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63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32A"/>
  </w:style>
  <w:style w:type="paragraph" w:styleId="Footer">
    <w:name w:val="footer"/>
    <w:basedOn w:val="Normal"/>
    <w:link w:val="FooterChar"/>
    <w:uiPriority w:val="99"/>
    <w:unhideWhenUsed/>
    <w:rsid w:val="004163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32A"/>
  </w:style>
  <w:style w:type="table" w:styleId="TableGrid">
    <w:name w:val="Table Grid"/>
    <w:basedOn w:val="TableNormal"/>
    <w:uiPriority w:val="39"/>
    <w:rsid w:val="002A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284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white.brad17@gmail.com</dc:creator>
  <cp:keywords/>
  <dc:description/>
  <cp:lastModifiedBy>Microsoft account</cp:lastModifiedBy>
  <cp:revision>19</cp:revision>
  <dcterms:created xsi:type="dcterms:W3CDTF">2015-09-11T14:51:00Z</dcterms:created>
  <dcterms:modified xsi:type="dcterms:W3CDTF">2015-09-11T19:35:00Z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