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EEE" w:rsidRDefault="001B52BC">
      <w:pPr>
        <w:rPr>
          <w:b/>
          <w:sz w:val="28"/>
          <w:szCs w:val="28"/>
          <w:u w:val="single"/>
        </w:rPr>
      </w:pPr>
      <w:r>
        <w:rPr>
          <w:b/>
          <w:sz w:val="28"/>
          <w:szCs w:val="28"/>
          <w:u w:val="single"/>
        </w:rPr>
        <w:t>9.1</w:t>
      </w:r>
    </w:p>
    <w:p w:rsidR="005B2C6C" w:rsidRDefault="001B52BC">
      <w:pPr>
        <w:rPr>
          <w:b/>
        </w:rPr>
      </w:pPr>
      <w:r>
        <w:rPr>
          <w:b/>
        </w:rPr>
        <w:t>14</w:t>
      </w:r>
      <w:r w:rsidR="005B2C6C">
        <w:rPr>
          <w:b/>
        </w:rPr>
        <w:t>.</w:t>
      </w:r>
    </w:p>
    <w:p w:rsidR="001B52BC" w:rsidRDefault="001B52BC">
      <w:proofErr w:type="gramStart"/>
      <w:r>
        <w:rPr>
          <w:b/>
        </w:rPr>
        <w:t>b</w:t>
      </w:r>
      <w:proofErr w:type="gramEnd"/>
      <w:r>
        <w:rPr>
          <w:b/>
        </w:rPr>
        <w:t xml:space="preserve">. </w:t>
      </w:r>
      <w:r w:rsidR="00343355">
        <w:t>Let A, B, and C denote the three people. There are 8 possible outcomes to this event:</w:t>
      </w:r>
    </w:p>
    <w:p w:rsidR="00343355" w:rsidRDefault="00AD0AC8" w:rsidP="00343355">
      <w:pPr>
        <w:pStyle w:val="ListParagraph"/>
        <w:numPr>
          <w:ilvl w:val="0"/>
          <w:numId w:val="1"/>
        </w:numPr>
      </w:pPr>
      <w:r>
        <w:t>0 or</w:t>
      </w:r>
      <w:r w:rsidR="00343355">
        <w:t xml:space="preserve"> 3 people become ill (2 outcomes)</w:t>
      </w:r>
    </w:p>
    <w:p w:rsidR="00343355" w:rsidRDefault="00343355" w:rsidP="00343355">
      <w:pPr>
        <w:pStyle w:val="ListParagraph"/>
        <w:numPr>
          <w:ilvl w:val="0"/>
          <w:numId w:val="1"/>
        </w:numPr>
      </w:pPr>
      <w:r>
        <w:t>One person becomes ill and the other two people do not (3 outcomes)</w:t>
      </w:r>
    </w:p>
    <w:p w:rsidR="00343355" w:rsidRDefault="00343355" w:rsidP="00343355">
      <w:pPr>
        <w:pStyle w:val="ListParagraph"/>
        <w:numPr>
          <w:ilvl w:val="0"/>
          <w:numId w:val="1"/>
        </w:numPr>
      </w:pPr>
      <w:r>
        <w:t>A &amp; B are ill and C is not</w:t>
      </w:r>
    </w:p>
    <w:p w:rsidR="00343355" w:rsidRDefault="00343355" w:rsidP="00343355">
      <w:pPr>
        <w:pStyle w:val="ListParagraph"/>
        <w:numPr>
          <w:ilvl w:val="0"/>
          <w:numId w:val="1"/>
        </w:numPr>
      </w:pPr>
      <w:r>
        <w:t>A &amp; C are ill and B is not</w:t>
      </w:r>
    </w:p>
    <w:p w:rsidR="00343355" w:rsidRDefault="00343355" w:rsidP="00343355">
      <w:pPr>
        <w:pStyle w:val="ListParagraph"/>
        <w:numPr>
          <w:ilvl w:val="0"/>
          <w:numId w:val="1"/>
        </w:numPr>
      </w:pPr>
      <w:r>
        <w:t>B &amp; C are ill and A is not</w:t>
      </w:r>
    </w:p>
    <w:p w:rsidR="00343355" w:rsidRDefault="00343355" w:rsidP="00343355">
      <w:r>
        <w:t>Therefore the probability that at least two people become ill is 4/8</w:t>
      </w:r>
      <w:r w:rsidR="007347EC">
        <w:t xml:space="preserve"> = 50%</w:t>
      </w:r>
    </w:p>
    <w:p w:rsidR="007347EC" w:rsidRDefault="007347EC" w:rsidP="00343355"/>
    <w:p w:rsidR="007347EC" w:rsidRDefault="007347EC" w:rsidP="00343355">
      <w:r>
        <w:rPr>
          <w:b/>
        </w:rPr>
        <w:t xml:space="preserve">c. </w:t>
      </w:r>
      <w:r w:rsidR="00B054F4">
        <w:t>Continuing from the outcomes in part b, 1/8 = 12.5% chance that none of the people become ill.</w:t>
      </w:r>
    </w:p>
    <w:p w:rsidR="0091591B" w:rsidRDefault="0091591B" w:rsidP="00343355"/>
    <w:p w:rsidR="001D2095" w:rsidRDefault="001D2095" w:rsidP="00343355">
      <w:pPr>
        <w:rPr>
          <w:b/>
        </w:rPr>
      </w:pPr>
      <w:r>
        <w:rPr>
          <w:b/>
        </w:rPr>
        <w:t>20</w:t>
      </w:r>
      <w:r w:rsidR="005B2C6C">
        <w:rPr>
          <w:b/>
        </w:rPr>
        <w:t>.</w:t>
      </w:r>
    </w:p>
    <w:p w:rsidR="0091591B" w:rsidRDefault="001D2095" w:rsidP="00343355">
      <w:r>
        <w:rPr>
          <w:b/>
        </w:rPr>
        <w:t xml:space="preserve">a. </w:t>
      </w:r>
      <w:r>
        <w:t>There are 5 equally possible cases for which door contains the prize</w:t>
      </w:r>
      <w:r w:rsidR="00DE3F84">
        <w:t xml:space="preserve"> before the host opens another</w:t>
      </w:r>
      <w:r>
        <w:t xml:space="preserve">. </w:t>
      </w:r>
      <w:r w:rsidR="00DE3F84">
        <w:t>Therefore, s</w:t>
      </w:r>
      <w:r>
        <w:t>ticking with the original choice of door A, does not change the probability of winning so it’s 1/5 = 20%</w:t>
      </w:r>
    </w:p>
    <w:p w:rsidR="001D2095" w:rsidRDefault="001D2095" w:rsidP="00343355"/>
    <w:p w:rsidR="001D2095" w:rsidRPr="00B2388B" w:rsidRDefault="001D2095" w:rsidP="00343355">
      <w:r>
        <w:rPr>
          <w:b/>
        </w:rPr>
        <w:t xml:space="preserve">b. </w:t>
      </w:r>
      <w:r w:rsidR="00B2388B">
        <w:t xml:space="preserve">We know the remaining doors have a 4/5 </w:t>
      </w:r>
      <w:r w:rsidR="002C5956">
        <w:t>chance of containing the prize and the remaining three doors are equally probable to contain it</w:t>
      </w:r>
      <w:r w:rsidR="00601560">
        <w:t>,</w:t>
      </w:r>
      <w:r w:rsidR="002C5956">
        <w:t xml:space="preserve"> while the original choice is still 1/5. So, the probability to win the prize is  </w:t>
      </w:r>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15</m:t>
            </m:r>
          </m:den>
        </m:f>
        <m:r>
          <w:rPr>
            <w:rFonts w:ascii="Cambria Math" w:hAnsi="Cambria Math"/>
          </w:rPr>
          <m:t>=26.7%</m:t>
        </m:r>
      </m:oMath>
    </w:p>
    <w:p w:rsidR="00B054F4" w:rsidRDefault="00B054F4" w:rsidP="00343355"/>
    <w:p w:rsidR="00B054F4" w:rsidRDefault="00F41A58" w:rsidP="00343355">
      <w:pPr>
        <w:rPr>
          <w:b/>
          <w:sz w:val="28"/>
          <w:szCs w:val="28"/>
          <w:u w:val="single"/>
        </w:rPr>
      </w:pPr>
      <w:r>
        <w:rPr>
          <w:b/>
          <w:sz w:val="28"/>
          <w:szCs w:val="28"/>
          <w:u w:val="single"/>
        </w:rPr>
        <w:t>9.2</w:t>
      </w:r>
    </w:p>
    <w:p w:rsidR="005645F7" w:rsidRDefault="00C311B8" w:rsidP="00343355">
      <w:pPr>
        <w:rPr>
          <w:b/>
        </w:rPr>
      </w:pPr>
      <w:r>
        <w:rPr>
          <w:b/>
        </w:rPr>
        <w:t>10</w:t>
      </w:r>
      <w:r w:rsidR="00A77D07">
        <w:rPr>
          <w:b/>
        </w:rPr>
        <w:t>.</w:t>
      </w:r>
    </w:p>
    <w:p w:rsidR="005645F7" w:rsidRDefault="005645F7" w:rsidP="00343355">
      <w:pPr>
        <w:rPr>
          <w:rFonts w:eastAsiaTheme="minorEastAsia"/>
        </w:rPr>
      </w:pPr>
      <w:r>
        <w:rPr>
          <w:b/>
        </w:rPr>
        <w:t>a</w:t>
      </w:r>
      <w:r w:rsidR="00C311B8">
        <w:rPr>
          <w:b/>
        </w:rPr>
        <w:t>.</w:t>
      </w:r>
      <w:r>
        <w:rPr>
          <w:b/>
        </w:rPr>
        <w:t xml:space="preserve"> </w:t>
      </w:r>
      <w:r>
        <w:t xml:space="preserve">There are three routes from North Point to Boulder Creek, two routes from Boulder Creek to Beaver Dam, and two routes from Beaver Dam to Star Lake. So, there are </w:t>
      </w:r>
      <m:oMath>
        <m:r>
          <w:rPr>
            <w:rFonts w:ascii="Cambria Math" w:hAnsi="Cambria Math"/>
          </w:rPr>
          <m:t>3*2*2=12</m:t>
        </m:r>
      </m:oMath>
      <w:r w:rsidR="00CC368D">
        <w:rPr>
          <w:rFonts w:eastAsiaTheme="minorEastAsia"/>
        </w:rPr>
        <w:t xml:space="preserve"> possible routes by the Multiplication Rule.</w:t>
      </w:r>
    </w:p>
    <w:p w:rsidR="005645F7" w:rsidRDefault="005645F7" w:rsidP="00343355"/>
    <w:p w:rsidR="00F41A58" w:rsidRDefault="005645F7" w:rsidP="00343355">
      <w:pPr>
        <w:rPr>
          <w:rFonts w:eastAsiaTheme="minorEastAsia"/>
        </w:rPr>
      </w:pPr>
      <w:r>
        <w:rPr>
          <w:b/>
        </w:rPr>
        <w:t xml:space="preserve">b. </w:t>
      </w:r>
      <w:r w:rsidR="00A962F0">
        <w:t xml:space="preserve">There are three routes from North Point to Boulder Creek, and four routes directly from Boulder Creek to Star Lake which bypasses Beaver Dam. So, </w:t>
      </w:r>
      <m:oMath>
        <m:r>
          <w:rPr>
            <w:rFonts w:ascii="Cambria Math" w:hAnsi="Cambria Math"/>
          </w:rPr>
          <m:t>3*4=12</m:t>
        </m:r>
      </m:oMath>
      <w:r w:rsidR="00A962F0">
        <w:rPr>
          <w:rFonts w:eastAsiaTheme="minorEastAsia"/>
        </w:rPr>
        <w:t xml:space="preserve"> possible routes by the Multiplication Rule.</w:t>
      </w:r>
    </w:p>
    <w:p w:rsidR="00A77D07" w:rsidRDefault="00A77D07" w:rsidP="00343355">
      <w:pPr>
        <w:rPr>
          <w:rFonts w:eastAsiaTheme="minorEastAsia"/>
        </w:rPr>
      </w:pPr>
    </w:p>
    <w:p w:rsidR="00A77D07" w:rsidRDefault="00A77D07" w:rsidP="00343355">
      <w:pPr>
        <w:rPr>
          <w:b/>
        </w:rPr>
      </w:pPr>
      <w:r>
        <w:rPr>
          <w:b/>
        </w:rPr>
        <w:t>15.</w:t>
      </w:r>
    </w:p>
    <w:p w:rsidR="00A77D07" w:rsidRDefault="00C5422B" w:rsidP="00343355">
      <w:pPr>
        <w:rPr>
          <w:rFonts w:eastAsiaTheme="minorEastAsia"/>
        </w:rPr>
      </w:pPr>
      <w:r>
        <w:rPr>
          <w:b/>
        </w:rPr>
        <w:t xml:space="preserve">a. </w:t>
      </w:r>
      <w:r>
        <w:t xml:space="preserve">There are 30 choices for each of the three numbers. So there are </w:t>
      </w:r>
      <m:oMath>
        <m:r>
          <w:rPr>
            <w:rFonts w:ascii="Cambria Math" w:hAnsi="Cambria Math"/>
          </w:rPr>
          <m:t>30*30*30=</m:t>
        </m:r>
        <m:sSup>
          <m:sSupPr>
            <m:ctrlPr>
              <w:rPr>
                <w:rFonts w:ascii="Cambria Math" w:hAnsi="Cambria Math"/>
                <w:i/>
              </w:rPr>
            </m:ctrlPr>
          </m:sSupPr>
          <m:e>
            <m:r>
              <w:rPr>
                <w:rFonts w:ascii="Cambria Math" w:hAnsi="Cambria Math"/>
              </w:rPr>
              <m:t>30</m:t>
            </m:r>
          </m:e>
          <m:sup>
            <m:r>
              <w:rPr>
                <w:rFonts w:ascii="Cambria Math" w:hAnsi="Cambria Math"/>
              </w:rPr>
              <m:t>3</m:t>
            </m:r>
          </m:sup>
        </m:sSup>
        <m:r>
          <w:rPr>
            <w:rFonts w:ascii="Cambria Math" w:hAnsi="Cambria Math"/>
          </w:rPr>
          <m:t>=27</m:t>
        </m:r>
        <m:r>
          <w:rPr>
            <w:rFonts w:ascii="Cambria Math" w:hAnsi="Cambria Math"/>
          </w:rPr>
          <m:t>,</m:t>
        </m:r>
        <m:r>
          <w:rPr>
            <w:rFonts w:ascii="Cambria Math" w:hAnsi="Cambria Math"/>
          </w:rPr>
          <m:t>000</m:t>
        </m:r>
      </m:oMath>
      <w:r>
        <w:rPr>
          <w:rFonts w:eastAsiaTheme="minorEastAsia"/>
        </w:rPr>
        <w:t xml:space="preserve"> possible</w:t>
      </w:r>
      <w:r w:rsidR="00277401">
        <w:rPr>
          <w:rFonts w:eastAsiaTheme="minorEastAsia"/>
        </w:rPr>
        <w:t xml:space="preserve"> </w:t>
      </w:r>
      <w:r>
        <w:rPr>
          <w:rFonts w:eastAsiaTheme="minorEastAsia"/>
        </w:rPr>
        <w:t>combinations by the Multiplication Rule.</w:t>
      </w:r>
    </w:p>
    <w:p w:rsidR="00C5422B" w:rsidRDefault="00C5422B" w:rsidP="00343355">
      <w:pPr>
        <w:rPr>
          <w:rFonts w:eastAsiaTheme="minorEastAsia"/>
        </w:rPr>
      </w:pPr>
    </w:p>
    <w:p w:rsidR="00C5422B" w:rsidRDefault="00C5422B" w:rsidP="00343355">
      <w:pPr>
        <w:rPr>
          <w:rFonts w:eastAsiaTheme="minorEastAsia"/>
        </w:rPr>
      </w:pPr>
      <w:r>
        <w:rPr>
          <w:rFonts w:eastAsiaTheme="minorEastAsia"/>
          <w:b/>
        </w:rPr>
        <w:t>b.</w:t>
      </w:r>
      <w:r w:rsidR="00C16BFF">
        <w:rPr>
          <w:rFonts w:eastAsiaTheme="minorEastAsia"/>
        </w:rPr>
        <w:t xml:space="preserve"> The first number can be any of the 30 possible numbers, the second number can be any of the remaining 29 numbers and the third number can be any of the remaining 28 numbers not used for first or second. So by the Multiplication Rule: </w:t>
      </w:r>
      <m:oMath>
        <m:r>
          <w:rPr>
            <w:rFonts w:ascii="Cambria Math" w:eastAsiaTheme="minorEastAsia" w:hAnsi="Cambria Math"/>
          </w:rPr>
          <m:t>30*29*28=24360</m:t>
        </m:r>
      </m:oMath>
      <w:r w:rsidR="00C16BFF">
        <w:rPr>
          <w:rFonts w:eastAsiaTheme="minorEastAsia"/>
        </w:rPr>
        <w:t xml:space="preserve"> possible combinations.</w:t>
      </w:r>
    </w:p>
    <w:p w:rsidR="002E562C" w:rsidRDefault="002E562C" w:rsidP="00343355">
      <w:pPr>
        <w:rPr>
          <w:rFonts w:eastAsiaTheme="minorEastAsia"/>
        </w:rPr>
      </w:pPr>
    </w:p>
    <w:p w:rsidR="002E562C" w:rsidRDefault="002E562C" w:rsidP="00343355">
      <w:pPr>
        <w:rPr>
          <w:rFonts w:eastAsiaTheme="minorEastAsia"/>
          <w:b/>
          <w:sz w:val="28"/>
          <w:szCs w:val="28"/>
          <w:u w:val="single"/>
        </w:rPr>
      </w:pPr>
      <w:r>
        <w:rPr>
          <w:rFonts w:eastAsiaTheme="minorEastAsia"/>
          <w:b/>
          <w:sz w:val="28"/>
          <w:szCs w:val="28"/>
          <w:u w:val="single"/>
        </w:rPr>
        <w:t>9.3</w:t>
      </w:r>
    </w:p>
    <w:p w:rsidR="002E562C" w:rsidRDefault="002E562C" w:rsidP="00343355">
      <w:pPr>
        <w:rPr>
          <w:rFonts w:eastAsiaTheme="minorEastAsia"/>
          <w:b/>
        </w:rPr>
      </w:pPr>
      <w:r>
        <w:rPr>
          <w:rFonts w:eastAsiaTheme="minorEastAsia"/>
          <w:b/>
        </w:rPr>
        <w:t>17.</w:t>
      </w:r>
    </w:p>
    <w:p w:rsidR="007A0945" w:rsidRDefault="007A0945" w:rsidP="00343355">
      <w:pPr>
        <w:rPr>
          <w:rFonts w:eastAsiaTheme="minorEastAsia"/>
        </w:rPr>
      </w:pPr>
      <w:r>
        <w:rPr>
          <w:rFonts w:eastAsiaTheme="minorEastAsia"/>
          <w:b/>
        </w:rPr>
        <w:t>a.</w:t>
      </w:r>
      <w:r w:rsidR="004375C2">
        <w:rPr>
          <w:rFonts w:eastAsiaTheme="minorEastAsia"/>
          <w:b/>
        </w:rPr>
        <w:t xml:space="preserve"> </w:t>
      </w:r>
      <w:r w:rsidR="004375C2">
        <w:rPr>
          <w:rFonts w:eastAsiaTheme="minorEastAsia"/>
        </w:rPr>
        <w:t xml:space="preserve">There are 16 possible choices for the first digit, 15 for the second digit, 14 for the third digit, and 13 for the fourth digit. So by the Multiplication Rule: </w:t>
      </w:r>
      <m:oMath>
        <m:r>
          <w:rPr>
            <w:rFonts w:ascii="Cambria Math" w:eastAsiaTheme="minorEastAsia" w:hAnsi="Cambria Math"/>
          </w:rPr>
          <m:t>16*15*14*13=43680</m:t>
        </m:r>
      </m:oMath>
      <w:r w:rsidR="004375C2">
        <w:rPr>
          <w:rFonts w:eastAsiaTheme="minorEastAsia"/>
        </w:rPr>
        <w:t xml:space="preserve"> strings without repeated digits.</w:t>
      </w:r>
    </w:p>
    <w:p w:rsidR="004375C2" w:rsidRDefault="004375C2" w:rsidP="00343355">
      <w:pPr>
        <w:rPr>
          <w:rFonts w:eastAsiaTheme="minorEastAsia"/>
        </w:rPr>
      </w:pPr>
    </w:p>
    <w:p w:rsidR="004375C2" w:rsidRDefault="004375C2" w:rsidP="00343355">
      <w:pPr>
        <w:rPr>
          <w:rFonts w:eastAsiaTheme="minorEastAsia"/>
        </w:rPr>
      </w:pPr>
      <w:r>
        <w:rPr>
          <w:rFonts w:eastAsiaTheme="minorEastAsia"/>
          <w:b/>
        </w:rPr>
        <w:t>b.</w:t>
      </w:r>
      <w:r>
        <w:rPr>
          <w:rFonts w:eastAsiaTheme="minorEastAsia"/>
        </w:rPr>
        <w:t xml:space="preserve"> </w:t>
      </w:r>
      <w:r w:rsidR="00573AB3">
        <w:rPr>
          <w:rFonts w:eastAsiaTheme="minorEastAsia"/>
        </w:rPr>
        <w:t xml:space="preserve">The set of all four digit strings is </w:t>
      </w:r>
      <m:oMath>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4</m:t>
            </m:r>
          </m:sup>
        </m:sSup>
        <m:r>
          <w:rPr>
            <w:rFonts w:ascii="Cambria Math" w:eastAsiaTheme="minorEastAsia" w:hAnsi="Cambria Math"/>
          </w:rPr>
          <m:t>=65536</m:t>
        </m:r>
      </m:oMath>
      <w:r w:rsidR="00573AB3">
        <w:rPr>
          <w:rFonts w:eastAsiaTheme="minorEastAsia"/>
        </w:rPr>
        <w:t xml:space="preserve"> and by part a, the total number without repeated digits is 43680. So the total amount of strings with at least one repeated digit </w:t>
      </w:r>
      <w:proofErr w:type="gramStart"/>
      <w:r w:rsidR="00573AB3">
        <w:rPr>
          <w:rFonts w:eastAsiaTheme="minorEastAsia"/>
        </w:rPr>
        <w:t xml:space="preserve">is </w:t>
      </w:r>
      <w:proofErr w:type="gramEnd"/>
      <m:oMath>
        <m:r>
          <w:rPr>
            <w:rFonts w:ascii="Cambria Math" w:eastAsiaTheme="minorEastAsia" w:hAnsi="Cambria Math"/>
          </w:rPr>
          <m:t>65536-43380=21856</m:t>
        </m:r>
      </m:oMath>
      <w:r w:rsidR="00573AB3">
        <w:rPr>
          <w:rFonts w:eastAsiaTheme="minorEastAsia"/>
        </w:rPr>
        <w:t>, by the Difference Rule.</w:t>
      </w:r>
    </w:p>
    <w:p w:rsidR="00573AB3" w:rsidRDefault="00573AB3" w:rsidP="00343355">
      <w:pPr>
        <w:rPr>
          <w:rFonts w:eastAsiaTheme="minorEastAsia"/>
        </w:rPr>
      </w:pPr>
    </w:p>
    <w:p w:rsidR="00573AB3" w:rsidRDefault="00573AB3" w:rsidP="00343355">
      <w:pPr>
        <w:rPr>
          <w:rFonts w:eastAsiaTheme="minorEastAsia"/>
        </w:rPr>
      </w:pPr>
      <w:r>
        <w:rPr>
          <w:rFonts w:eastAsiaTheme="minorEastAsia"/>
          <w:b/>
        </w:rPr>
        <w:t xml:space="preserve">c. </w:t>
      </w:r>
      <w:r w:rsidR="00580A48">
        <w:rPr>
          <w:rFonts w:eastAsiaTheme="minorEastAsia"/>
        </w:rPr>
        <w:t xml:space="preserve">By part b, the probability is </w:t>
      </w:r>
      <m:oMath>
        <m:f>
          <m:fPr>
            <m:ctrlPr>
              <w:rPr>
                <w:rFonts w:ascii="Cambria Math" w:eastAsiaTheme="minorEastAsia" w:hAnsi="Cambria Math"/>
                <w:i/>
              </w:rPr>
            </m:ctrlPr>
          </m:fPr>
          <m:num>
            <m:r>
              <w:rPr>
                <w:rFonts w:ascii="Cambria Math" w:eastAsiaTheme="minorEastAsia" w:hAnsi="Cambria Math"/>
              </w:rPr>
              <m:t>21856</m:t>
            </m:r>
          </m:num>
          <m:den>
            <m:r>
              <w:rPr>
                <w:rFonts w:ascii="Cambria Math" w:eastAsiaTheme="minorEastAsia" w:hAnsi="Cambria Math"/>
              </w:rPr>
              <m:t>65536</m:t>
            </m:r>
          </m:den>
        </m:f>
        <m:r>
          <w:rPr>
            <w:rFonts w:ascii="Cambria Math" w:eastAsiaTheme="minorEastAsia" w:hAnsi="Cambria Math"/>
          </w:rPr>
          <m:t>=33.3%</m:t>
        </m:r>
      </m:oMath>
    </w:p>
    <w:p w:rsidR="00E43D48" w:rsidRDefault="00E43D48" w:rsidP="00343355">
      <w:pPr>
        <w:rPr>
          <w:rFonts w:eastAsiaTheme="minorEastAsia"/>
        </w:rPr>
      </w:pPr>
    </w:p>
    <w:p w:rsidR="00E43D48" w:rsidRDefault="00E43D48" w:rsidP="00343355">
      <w:pPr>
        <w:rPr>
          <w:rFonts w:eastAsiaTheme="minorEastAsia"/>
        </w:rPr>
      </w:pPr>
    </w:p>
    <w:p w:rsidR="00E43D48" w:rsidRDefault="00E43D48" w:rsidP="00343355">
      <w:pPr>
        <w:rPr>
          <w:rFonts w:eastAsiaTheme="minorEastAsia"/>
          <w:b/>
          <w:sz w:val="28"/>
          <w:szCs w:val="28"/>
          <w:u w:val="single"/>
        </w:rPr>
      </w:pPr>
      <w:r>
        <w:rPr>
          <w:rFonts w:eastAsiaTheme="minorEastAsia"/>
          <w:b/>
          <w:sz w:val="28"/>
          <w:szCs w:val="28"/>
          <w:u w:val="single"/>
        </w:rPr>
        <w:lastRenderedPageBreak/>
        <w:t>9.4</w:t>
      </w:r>
    </w:p>
    <w:p w:rsidR="00E43D48" w:rsidRDefault="00E43D48" w:rsidP="00343355">
      <w:pPr>
        <w:rPr>
          <w:rFonts w:eastAsiaTheme="minorEastAsia"/>
          <w:b/>
        </w:rPr>
      </w:pPr>
      <w:r>
        <w:rPr>
          <w:rFonts w:eastAsiaTheme="minorEastAsia"/>
          <w:b/>
        </w:rPr>
        <w:t>28.</w:t>
      </w:r>
      <w:r w:rsidR="00131471">
        <w:rPr>
          <w:rFonts w:eastAsiaTheme="minorEastAsia"/>
          <w:b/>
        </w:rPr>
        <w:t xml:space="preserve"> </w:t>
      </w:r>
    </w:p>
    <w:p w:rsidR="00131471" w:rsidRDefault="00131471" w:rsidP="00343355">
      <w:pPr>
        <w:rPr>
          <w:rFonts w:eastAsiaTheme="minorEastAsia"/>
        </w:rPr>
      </w:pPr>
      <w:r>
        <w:rPr>
          <w:rFonts w:eastAsiaTheme="minorEastAsia"/>
        </w:rPr>
        <w:t xml:space="preserve">By the contrapositive form of generalized pigeonhole principle: Suppose not. Suppose the programmer wrote 29 lines of code per day. This would imply that the total number of lines is at </w:t>
      </w:r>
      <w:proofErr w:type="gramStart"/>
      <w:r>
        <w:rPr>
          <w:rFonts w:eastAsiaTheme="minorEastAsia"/>
        </w:rPr>
        <w:t xml:space="preserve">most </w:t>
      </w:r>
      <w:proofErr w:type="gramEnd"/>
      <m:oMath>
        <m:r>
          <w:rPr>
            <w:rFonts w:ascii="Cambria Math" w:eastAsiaTheme="minorEastAsia" w:hAnsi="Cambria Math"/>
          </w:rPr>
          <m:t>29*17=493</m:t>
        </m:r>
      </m:oMath>
      <w:r>
        <w:rPr>
          <w:rFonts w:eastAsiaTheme="minorEastAsia"/>
        </w:rPr>
        <w:t>. But this contradicts the fact that the programmer wrote 500 lines of code. So there must have been at least one day were the programmer wrote 30 or more lines of code.</w:t>
      </w:r>
    </w:p>
    <w:p w:rsidR="00040CF0" w:rsidRDefault="00040CF0" w:rsidP="00343355">
      <w:pPr>
        <w:rPr>
          <w:rFonts w:eastAsiaTheme="minorEastAsia"/>
        </w:rPr>
      </w:pPr>
    </w:p>
    <w:p w:rsidR="00040CF0" w:rsidRDefault="00040CF0" w:rsidP="00343355">
      <w:pPr>
        <w:rPr>
          <w:rFonts w:eastAsiaTheme="minorEastAsia"/>
          <w:b/>
          <w:sz w:val="28"/>
          <w:szCs w:val="28"/>
          <w:u w:val="single"/>
        </w:rPr>
      </w:pPr>
      <w:r>
        <w:rPr>
          <w:rFonts w:eastAsiaTheme="minorEastAsia"/>
          <w:b/>
          <w:sz w:val="28"/>
          <w:szCs w:val="28"/>
          <w:u w:val="single"/>
        </w:rPr>
        <w:t>9.5</w:t>
      </w:r>
    </w:p>
    <w:p w:rsidR="00040CF0" w:rsidRDefault="00040CF0" w:rsidP="00343355">
      <w:pPr>
        <w:rPr>
          <w:rFonts w:eastAsiaTheme="minorEastAsia"/>
        </w:rPr>
      </w:pPr>
      <w:r>
        <w:rPr>
          <w:rFonts w:eastAsiaTheme="minorEastAsia"/>
          <w:b/>
        </w:rPr>
        <w:t>10.</w:t>
      </w:r>
      <w:r w:rsidR="009B0F41">
        <w:rPr>
          <w:rFonts w:eastAsiaTheme="minorEastAsia"/>
          <w:b/>
        </w:rPr>
        <w:t xml:space="preserve"> </w:t>
      </w:r>
      <w:r w:rsidR="009B0F41">
        <w:rPr>
          <w:rFonts w:eastAsiaTheme="minorEastAsia"/>
        </w:rPr>
        <w:t xml:space="preserve">The first group for drug A can be assigned in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22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22!*38!</m:t>
            </m:r>
          </m:den>
        </m:f>
      </m:oMath>
      <w:r w:rsidR="009B0F41">
        <w:rPr>
          <w:rFonts w:eastAsiaTheme="minorEastAsia"/>
        </w:rPr>
        <w:t xml:space="preserve"> ways. The remaining 38 mice can be assigned to drug B in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22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22!*16!</m:t>
            </m:r>
          </m:den>
        </m:f>
      </m:oMath>
      <w:r w:rsidR="009B0F41">
        <w:rPr>
          <w:rFonts w:eastAsiaTheme="minorEastAsia"/>
        </w:rPr>
        <w:t xml:space="preserve"> ways. The control group is the unassigned 16 mice remaining which is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16</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16!*0!</m:t>
            </m:r>
          </m:den>
        </m:f>
        <m:r>
          <w:rPr>
            <w:rFonts w:ascii="Cambria Math" w:eastAsiaTheme="minorEastAsia" w:hAnsi="Cambria Math"/>
          </w:rPr>
          <m:t>=1</m:t>
        </m:r>
      </m:oMath>
      <w:r w:rsidR="009B0F41">
        <w:rPr>
          <w:rFonts w:eastAsiaTheme="minorEastAsia"/>
        </w:rPr>
        <w:t xml:space="preserve"> ways. So by the Multiplication Rule, the total amount of possible assignments is:</w:t>
      </w:r>
    </w:p>
    <w:p w:rsidR="006E0F76" w:rsidRDefault="006E0F76" w:rsidP="00343355">
      <w:pPr>
        <w:rPr>
          <w:rFonts w:eastAsiaTheme="minorEastAsia"/>
        </w:rPr>
      </w:pPr>
    </w:p>
    <w:p w:rsidR="009B0F41" w:rsidRPr="00BC11EB" w:rsidRDefault="004D68C5" w:rsidP="00343355">
      <w:pPr>
        <w:rPr>
          <w:rFonts w:eastAsiaTheme="minorEastAsia"/>
        </w:rPr>
      </w:pPr>
      <m:oMathPara>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22</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22</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16</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22!*38!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22!*16!</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22!*22!*16!</m:t>
              </m:r>
            </m:den>
          </m:f>
          <m:r>
            <w:rPr>
              <w:rFonts w:ascii="Cambria Math" w:eastAsiaTheme="minorEastAsia" w:hAnsi="Cambria Math"/>
            </w:rPr>
            <m:t xml:space="preserve">=3.14791*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26</m:t>
              </m:r>
            </m:sup>
          </m:sSup>
        </m:oMath>
      </m:oMathPara>
    </w:p>
    <w:p w:rsidR="00BC11EB" w:rsidRDefault="00BC11EB" w:rsidP="00343355">
      <w:pPr>
        <w:rPr>
          <w:rFonts w:eastAsiaTheme="minorEastAsia"/>
        </w:rPr>
      </w:pPr>
    </w:p>
    <w:p w:rsidR="002E562C" w:rsidRDefault="00BC11EB" w:rsidP="00343355">
      <w:pPr>
        <w:rPr>
          <w:rFonts w:eastAsiaTheme="minorEastAsia"/>
        </w:rPr>
      </w:pPr>
      <w:r>
        <w:rPr>
          <w:rFonts w:eastAsiaTheme="minorEastAsia"/>
          <w:b/>
        </w:rPr>
        <w:t>16.</w:t>
      </w:r>
      <w:r>
        <w:rPr>
          <w:rFonts w:eastAsiaTheme="minorEastAsia"/>
        </w:rPr>
        <w:t xml:space="preserve"> </w:t>
      </w:r>
    </w:p>
    <w:p w:rsidR="002506B4" w:rsidRDefault="002506B4" w:rsidP="00343355">
      <w:pPr>
        <w:rPr>
          <w:rFonts w:eastAsiaTheme="minorEastAsia"/>
        </w:rPr>
      </w:pPr>
      <w:proofErr w:type="gramStart"/>
      <w:r>
        <w:rPr>
          <w:rFonts w:eastAsiaTheme="minorEastAsia"/>
          <w:b/>
        </w:rPr>
        <w:t>a</w:t>
      </w:r>
      <w:proofErr w:type="gramEnd"/>
      <w:r>
        <w:rPr>
          <w:rFonts w:eastAsiaTheme="minorEastAsia"/>
          <w:b/>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r>
              <w:rPr>
                <w:rFonts w:ascii="Cambria Math" w:eastAsiaTheme="minorEastAsia" w:hAnsi="Cambria Math"/>
              </w:rPr>
              <m:t>!</m:t>
            </m:r>
          </m:num>
          <m:den>
            <m:r>
              <w:rPr>
                <w:rFonts w:ascii="Cambria Math" w:eastAsiaTheme="minorEastAsia" w:hAnsi="Cambria Math"/>
              </w:rPr>
              <m:t>5!*35</m:t>
            </m:r>
            <m:r>
              <w:rPr>
                <w:rFonts w:ascii="Cambria Math" w:eastAsiaTheme="minorEastAsia" w:hAnsi="Cambria Math"/>
              </w:rPr>
              <m:t>!</m:t>
            </m:r>
          </m:den>
        </m:f>
        <m:r>
          <w:rPr>
            <w:rFonts w:ascii="Cambria Math" w:eastAsiaTheme="minorEastAsia" w:hAnsi="Cambria Math"/>
          </w:rPr>
          <m:t>=658</m:t>
        </m:r>
        <m:r>
          <w:rPr>
            <w:rFonts w:ascii="Cambria Math" w:eastAsiaTheme="minorEastAsia" w:hAnsi="Cambria Math"/>
          </w:rPr>
          <m:t>,</m:t>
        </m:r>
        <m:r>
          <w:rPr>
            <w:rFonts w:ascii="Cambria Math" w:eastAsiaTheme="minorEastAsia" w:hAnsi="Cambria Math"/>
          </w:rPr>
          <m:t>008</m:t>
        </m:r>
      </m:oMath>
      <w:r w:rsidR="0030483F">
        <w:rPr>
          <w:rFonts w:eastAsiaTheme="minorEastAsia"/>
        </w:rPr>
        <w:t xml:space="preserve"> different samples</w:t>
      </w:r>
    </w:p>
    <w:p w:rsidR="0030483F" w:rsidRDefault="0030483F" w:rsidP="00343355">
      <w:pPr>
        <w:rPr>
          <w:rFonts w:eastAsiaTheme="minorEastAsia"/>
        </w:rPr>
      </w:pPr>
    </w:p>
    <w:p w:rsidR="00E4316D" w:rsidRDefault="0030483F" w:rsidP="00343355">
      <w:pPr>
        <w:rPr>
          <w:rFonts w:eastAsiaTheme="minorEastAsia"/>
        </w:rPr>
      </w:pPr>
      <w:r>
        <w:rPr>
          <w:rFonts w:eastAsiaTheme="minorEastAsia"/>
          <w:b/>
        </w:rPr>
        <w:t xml:space="preserve">b. </w:t>
      </w:r>
      <w:r w:rsidR="00E4316D">
        <w:rPr>
          <w:rFonts w:eastAsiaTheme="minorEastAsia"/>
        </w:rPr>
        <w:t xml:space="preserve">Since we have one board chosen, which is defective, we have 39 remaining computer boards to choose from and we only need to choose four more from the 39 remaining. Thus,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39</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39</m:t>
            </m:r>
            <m:r>
              <w:rPr>
                <w:rFonts w:ascii="Cambria Math" w:eastAsiaTheme="minorEastAsia" w:hAnsi="Cambria Math"/>
              </w:rPr>
              <m:t>!</m:t>
            </m:r>
          </m:num>
          <m:den>
            <m:r>
              <w:rPr>
                <w:rFonts w:ascii="Cambria Math" w:eastAsiaTheme="minorEastAsia" w:hAnsi="Cambria Math"/>
              </w:rPr>
              <m:t>4!*35</m:t>
            </m:r>
            <m:r>
              <w:rPr>
                <w:rFonts w:ascii="Cambria Math" w:eastAsiaTheme="minorEastAsia" w:hAnsi="Cambria Math"/>
              </w:rPr>
              <m:t>!</m:t>
            </m:r>
          </m:den>
        </m:f>
        <m:r>
          <w:rPr>
            <w:rFonts w:ascii="Cambria Math" w:eastAsiaTheme="minorEastAsia" w:hAnsi="Cambria Math"/>
          </w:rPr>
          <m:t>=82251</m:t>
        </m:r>
      </m:oMath>
      <w:r w:rsidR="00E4316D">
        <w:rPr>
          <w:rFonts w:eastAsiaTheme="minorEastAsia"/>
        </w:rPr>
        <w:t xml:space="preserve"> samples contain at least one defective board.</w:t>
      </w:r>
    </w:p>
    <w:p w:rsidR="00E4316D" w:rsidRDefault="00E4316D" w:rsidP="00343355">
      <w:pPr>
        <w:rPr>
          <w:rFonts w:eastAsiaTheme="minorEastAsia"/>
        </w:rPr>
      </w:pPr>
    </w:p>
    <w:p w:rsidR="00E4316D" w:rsidRDefault="00E4316D" w:rsidP="00343355">
      <w:pPr>
        <w:rPr>
          <w:rFonts w:eastAsiaTheme="minorEastAsia"/>
        </w:rPr>
      </w:pPr>
      <w:r>
        <w:rPr>
          <w:rFonts w:eastAsiaTheme="minorEastAsia"/>
          <w:b/>
        </w:rPr>
        <w:t xml:space="preserve">c. </w:t>
      </w:r>
      <w:r w:rsidR="00AF5ADB">
        <w:rPr>
          <w:rFonts w:eastAsiaTheme="minorEastAsia"/>
        </w:rPr>
        <w:t xml:space="preserve">By parts </w:t>
      </w:r>
      <w:proofErr w:type="gramStart"/>
      <w:r w:rsidR="00AF5ADB">
        <w:rPr>
          <w:rFonts w:eastAsiaTheme="minorEastAsia"/>
        </w:rPr>
        <w:t>a and</w:t>
      </w:r>
      <w:proofErr w:type="gramEnd"/>
      <w:r w:rsidR="00AF5ADB">
        <w:rPr>
          <w:rFonts w:eastAsiaTheme="minorEastAsia"/>
        </w:rPr>
        <w:t xml:space="preserve"> b, the probability of choosing a sample with a least one defective board is: </w:t>
      </w:r>
      <m:oMath>
        <m:f>
          <m:fPr>
            <m:ctrlPr>
              <w:rPr>
                <w:rFonts w:ascii="Cambria Math" w:eastAsiaTheme="minorEastAsia" w:hAnsi="Cambria Math"/>
                <w:i/>
              </w:rPr>
            </m:ctrlPr>
          </m:fPr>
          <m:num>
            <m:r>
              <w:rPr>
                <w:rFonts w:ascii="Cambria Math" w:eastAsiaTheme="minorEastAsia" w:hAnsi="Cambria Math"/>
              </w:rPr>
              <m:t>82251</m:t>
            </m:r>
          </m:num>
          <m:den>
            <m:r>
              <w:rPr>
                <w:rFonts w:ascii="Cambria Math" w:eastAsiaTheme="minorEastAsia" w:hAnsi="Cambria Math"/>
              </w:rPr>
              <m:t>658008</m:t>
            </m:r>
          </m:den>
        </m:f>
        <m:r>
          <w:rPr>
            <w:rFonts w:ascii="Cambria Math" w:eastAsiaTheme="minorEastAsia" w:hAnsi="Cambria Math"/>
          </w:rPr>
          <m:t>=12.5%</m:t>
        </m:r>
      </m:oMath>
    </w:p>
    <w:p w:rsidR="008B4666" w:rsidRDefault="008B4666" w:rsidP="00343355">
      <w:pPr>
        <w:rPr>
          <w:rFonts w:eastAsiaTheme="minorEastAsia"/>
        </w:rPr>
      </w:pPr>
    </w:p>
    <w:p w:rsidR="008B4666" w:rsidRDefault="008B4666" w:rsidP="00343355">
      <w:pPr>
        <w:rPr>
          <w:rFonts w:eastAsiaTheme="minorEastAsia"/>
          <w:b/>
          <w:sz w:val="28"/>
          <w:szCs w:val="28"/>
          <w:u w:val="single"/>
        </w:rPr>
      </w:pPr>
      <w:r>
        <w:rPr>
          <w:rFonts w:eastAsiaTheme="minorEastAsia"/>
          <w:b/>
          <w:sz w:val="28"/>
          <w:szCs w:val="28"/>
          <w:u w:val="single"/>
        </w:rPr>
        <w:t>9.6</w:t>
      </w:r>
    </w:p>
    <w:p w:rsidR="008B4666" w:rsidRDefault="008B4666" w:rsidP="00343355">
      <w:pPr>
        <w:rPr>
          <w:rFonts w:eastAsiaTheme="minorEastAsia"/>
        </w:rPr>
      </w:pPr>
      <w:r>
        <w:rPr>
          <w:rFonts w:eastAsiaTheme="minorEastAsia"/>
          <w:b/>
        </w:rPr>
        <w:t>2b.</w:t>
      </w:r>
      <w:r w:rsidR="008629DB">
        <w:rPr>
          <w:rFonts w:eastAsiaTheme="minorEastAsia"/>
          <w:b/>
        </w:rPr>
        <w:t xml:space="preserve"> </w:t>
      </w:r>
      <w:proofErr w:type="gramStart"/>
      <w:r w:rsidR="008629DB">
        <w:rPr>
          <w:rFonts w:eastAsiaTheme="minorEastAsia"/>
        </w:rPr>
        <w:t>By</w:t>
      </w:r>
      <w:proofErr w:type="gramEnd"/>
      <w:r w:rsidR="008629DB">
        <w:rPr>
          <w:rFonts w:eastAsiaTheme="minorEastAsia"/>
        </w:rPr>
        <w:t xml:space="preserve"> part a, there are 15 multisets possible:</w:t>
      </w:r>
    </w:p>
    <w:p w:rsidR="008629DB" w:rsidRDefault="008629DB" w:rsidP="00343355">
      <w:pPr>
        <w:rPr>
          <w:rFonts w:eastAsiaTheme="minorEastAsia"/>
        </w:rPr>
      </w:pPr>
      <w:r>
        <w:rPr>
          <w:rFonts w:eastAsiaTheme="minorEastAsia"/>
        </w:rPr>
        <w:t>[</w:t>
      </w:r>
      <w:proofErr w:type="spellStart"/>
      <w:r>
        <w:rPr>
          <w:rFonts w:eastAsiaTheme="minorEastAsia"/>
        </w:rPr>
        <w:t>x,x,x,x</w:t>
      </w:r>
      <w:proofErr w:type="spellEnd"/>
      <w:r>
        <w:rPr>
          <w:rFonts w:eastAsiaTheme="minorEastAsia"/>
        </w:rPr>
        <w:t>] ; [</w:t>
      </w:r>
      <w:proofErr w:type="spellStart"/>
      <w:r>
        <w:rPr>
          <w:rFonts w:eastAsiaTheme="minorEastAsia"/>
        </w:rPr>
        <w:t>x,x,x,y</w:t>
      </w:r>
      <w:proofErr w:type="spellEnd"/>
      <w:r>
        <w:rPr>
          <w:rFonts w:eastAsiaTheme="minorEastAsia"/>
        </w:rPr>
        <w:t>] ; [</w:t>
      </w:r>
      <w:proofErr w:type="spellStart"/>
      <w:r>
        <w:rPr>
          <w:rFonts w:eastAsiaTheme="minorEastAsia"/>
        </w:rPr>
        <w:t>x,x,x,z</w:t>
      </w:r>
      <w:proofErr w:type="spellEnd"/>
      <w:r>
        <w:rPr>
          <w:rFonts w:eastAsiaTheme="minorEastAsia"/>
        </w:rPr>
        <w:t>] ; [</w:t>
      </w:r>
      <w:proofErr w:type="spellStart"/>
      <w:r>
        <w:rPr>
          <w:rFonts w:eastAsiaTheme="minorEastAsia"/>
        </w:rPr>
        <w:t>x,x,y,y</w:t>
      </w:r>
      <w:proofErr w:type="spellEnd"/>
      <w:r>
        <w:rPr>
          <w:rFonts w:eastAsiaTheme="minorEastAsia"/>
        </w:rPr>
        <w:t>] ; [</w:t>
      </w:r>
      <w:proofErr w:type="spellStart"/>
      <w:r>
        <w:rPr>
          <w:rFonts w:eastAsiaTheme="minorEastAsia"/>
        </w:rPr>
        <w:t>x,x,z,z</w:t>
      </w:r>
      <w:proofErr w:type="spellEnd"/>
      <w:r>
        <w:rPr>
          <w:rFonts w:eastAsiaTheme="minorEastAsia"/>
        </w:rPr>
        <w:t>] ; [</w:t>
      </w:r>
      <w:proofErr w:type="spellStart"/>
      <w:r>
        <w:rPr>
          <w:rFonts w:eastAsiaTheme="minorEastAsia"/>
        </w:rPr>
        <w:t>x,x,y,z</w:t>
      </w:r>
      <w:proofErr w:type="spellEnd"/>
      <w:r>
        <w:rPr>
          <w:rFonts w:eastAsiaTheme="minorEastAsia"/>
        </w:rPr>
        <w:t>]</w:t>
      </w:r>
    </w:p>
    <w:p w:rsidR="008629DB" w:rsidRDefault="008629DB" w:rsidP="00343355">
      <w:pPr>
        <w:rPr>
          <w:rFonts w:eastAsiaTheme="minorEastAsia"/>
        </w:rPr>
      </w:pPr>
      <w:r>
        <w:rPr>
          <w:rFonts w:eastAsiaTheme="minorEastAsia"/>
        </w:rPr>
        <w:t>[</w:t>
      </w:r>
      <w:proofErr w:type="spellStart"/>
      <w:r>
        <w:rPr>
          <w:rFonts w:eastAsiaTheme="minorEastAsia"/>
        </w:rPr>
        <w:t>y,y,y,y</w:t>
      </w:r>
      <w:proofErr w:type="spellEnd"/>
      <w:r>
        <w:rPr>
          <w:rFonts w:eastAsiaTheme="minorEastAsia"/>
        </w:rPr>
        <w:t>] ; [</w:t>
      </w:r>
      <w:proofErr w:type="spellStart"/>
      <w:r>
        <w:rPr>
          <w:rFonts w:eastAsiaTheme="minorEastAsia"/>
        </w:rPr>
        <w:t>y,y,y,x</w:t>
      </w:r>
      <w:proofErr w:type="spellEnd"/>
      <w:r>
        <w:rPr>
          <w:rFonts w:eastAsiaTheme="minorEastAsia"/>
        </w:rPr>
        <w:t>] ; [</w:t>
      </w:r>
      <w:proofErr w:type="spellStart"/>
      <w:r>
        <w:rPr>
          <w:rFonts w:eastAsiaTheme="minorEastAsia"/>
        </w:rPr>
        <w:t>y,y,y,z</w:t>
      </w:r>
      <w:proofErr w:type="spellEnd"/>
      <w:r>
        <w:rPr>
          <w:rFonts w:eastAsiaTheme="minorEastAsia"/>
        </w:rPr>
        <w:t>] ; [</w:t>
      </w:r>
      <w:proofErr w:type="spellStart"/>
      <w:r>
        <w:rPr>
          <w:rFonts w:eastAsiaTheme="minorEastAsia"/>
        </w:rPr>
        <w:t>y,y,z,z</w:t>
      </w:r>
      <w:proofErr w:type="spellEnd"/>
      <w:r>
        <w:rPr>
          <w:rFonts w:eastAsiaTheme="minorEastAsia"/>
        </w:rPr>
        <w:t>] ; [</w:t>
      </w:r>
      <w:proofErr w:type="spellStart"/>
      <w:r>
        <w:rPr>
          <w:rFonts w:eastAsiaTheme="minorEastAsia"/>
        </w:rPr>
        <w:t>y,y,x,z</w:t>
      </w:r>
      <w:proofErr w:type="spellEnd"/>
      <w:r>
        <w:rPr>
          <w:rFonts w:eastAsiaTheme="minorEastAsia"/>
        </w:rPr>
        <w:t>]</w:t>
      </w:r>
    </w:p>
    <w:p w:rsidR="008629DB" w:rsidRDefault="008629DB" w:rsidP="00343355">
      <w:pPr>
        <w:rPr>
          <w:rFonts w:eastAsiaTheme="minorEastAsia"/>
        </w:rPr>
      </w:pPr>
      <w:r>
        <w:t>[</w:t>
      </w:r>
      <w:proofErr w:type="spellStart"/>
      <w:r>
        <w:t>z,z,z,z</w:t>
      </w:r>
      <w:proofErr w:type="spellEnd"/>
      <w:r>
        <w:rPr>
          <w:rFonts w:eastAsiaTheme="minorEastAsia"/>
        </w:rPr>
        <w:t>] ; [</w:t>
      </w:r>
      <w:proofErr w:type="spellStart"/>
      <w:r>
        <w:rPr>
          <w:rFonts w:eastAsiaTheme="minorEastAsia"/>
        </w:rPr>
        <w:t>z,z,z,x</w:t>
      </w:r>
      <w:proofErr w:type="spellEnd"/>
      <w:r>
        <w:rPr>
          <w:rFonts w:eastAsiaTheme="minorEastAsia"/>
        </w:rPr>
        <w:t>] ; [</w:t>
      </w:r>
      <w:proofErr w:type="spellStart"/>
      <w:r>
        <w:rPr>
          <w:rFonts w:eastAsiaTheme="minorEastAsia"/>
        </w:rPr>
        <w:t>z,z,z,y</w:t>
      </w:r>
      <w:proofErr w:type="spellEnd"/>
      <w:r>
        <w:rPr>
          <w:rFonts w:eastAsiaTheme="minorEastAsia"/>
        </w:rPr>
        <w:t>] ; [</w:t>
      </w:r>
      <w:proofErr w:type="spellStart"/>
      <w:r>
        <w:rPr>
          <w:rFonts w:eastAsiaTheme="minorEastAsia"/>
        </w:rPr>
        <w:t>z,z,x,y</w:t>
      </w:r>
      <w:proofErr w:type="spellEnd"/>
      <w:r>
        <w:rPr>
          <w:rFonts w:eastAsiaTheme="minorEastAsia"/>
        </w:rPr>
        <w:t>]</w:t>
      </w:r>
    </w:p>
    <w:p w:rsidR="00C67736" w:rsidRDefault="00C67736" w:rsidP="00343355">
      <w:pPr>
        <w:rPr>
          <w:rFonts w:eastAsiaTheme="minorEastAsia"/>
        </w:rPr>
      </w:pPr>
    </w:p>
    <w:p w:rsidR="00C67736" w:rsidRDefault="00C67736" w:rsidP="00343355">
      <w:pPr>
        <w:rPr>
          <w:rFonts w:eastAsiaTheme="minorEastAsia"/>
        </w:rPr>
      </w:pPr>
      <w:r>
        <w:rPr>
          <w:rFonts w:eastAsiaTheme="minorEastAsia"/>
          <w:b/>
        </w:rPr>
        <w:t xml:space="preserve">4a. </w:t>
      </w:r>
      <w:r w:rsidR="00277401">
        <w:rPr>
          <w:rFonts w:eastAsiaTheme="minorEastAsia"/>
        </w:rPr>
        <w:t xml:space="preserve">The types of batteries are the n categories and the batteries in inventory are the r objects, </w:t>
      </w:r>
      <w:proofErr w:type="gramStart"/>
      <w:r w:rsidR="00277401">
        <w:rPr>
          <w:rFonts w:eastAsiaTheme="minorEastAsia"/>
        </w:rPr>
        <w:t xml:space="preserve">so </w:t>
      </w:r>
      <w:proofErr w:type="gramEnd"/>
      <m:oMath>
        <m:r>
          <w:rPr>
            <w:rFonts w:ascii="Cambria Math" w:eastAsiaTheme="minorEastAsia" w:hAnsi="Cambria Math"/>
          </w:rPr>
          <m:t>n=8,r=30</m:t>
        </m:r>
      </m:oMath>
      <w:r w:rsidR="00277401">
        <w:rPr>
          <w:rFonts w:eastAsiaTheme="minorEastAsia"/>
        </w:rPr>
        <w:t>. The amount of ways the batteries can be distributed among the types is:</w:t>
      </w:r>
    </w:p>
    <w:p w:rsidR="00277401" w:rsidRPr="00001B99" w:rsidRDefault="00277401" w:rsidP="00343355">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30+8-1</m:t>
                  </m:r>
                </m:num>
                <m:den>
                  <m:r>
                    <w:rPr>
                      <w:rFonts w:ascii="Cambria Math" w:hAnsi="Cambria Math"/>
                    </w:rPr>
                    <m:t>30</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37</m:t>
                  </m:r>
                </m:num>
                <m:den>
                  <m:r>
                    <w:rPr>
                      <w:rFonts w:ascii="Cambria Math" w:hAnsi="Cambria Math"/>
                    </w:rPr>
                    <m:t>30</m:t>
                  </m:r>
                </m:den>
              </m:f>
            </m:e>
          </m:d>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30!*7!</m:t>
              </m:r>
            </m:den>
          </m:f>
          <m:r>
            <w:rPr>
              <w:rFonts w:ascii="Cambria Math" w:hAnsi="Cambria Math"/>
            </w:rPr>
            <m:t>=10,295,472</m:t>
          </m:r>
        </m:oMath>
      </m:oMathPara>
    </w:p>
    <w:p w:rsidR="00001B99" w:rsidRDefault="00001B99" w:rsidP="00343355">
      <w:pPr>
        <w:rPr>
          <w:rFonts w:eastAsiaTheme="minorEastAsia"/>
        </w:rPr>
      </w:pPr>
    </w:p>
    <w:p w:rsidR="00001B99" w:rsidRDefault="00001B99" w:rsidP="00343355">
      <w:pPr>
        <w:rPr>
          <w:rFonts w:eastAsiaTheme="minorEastAsia"/>
          <w:b/>
          <w:sz w:val="28"/>
          <w:szCs w:val="28"/>
          <w:u w:val="single"/>
        </w:rPr>
      </w:pPr>
      <w:r>
        <w:rPr>
          <w:rFonts w:eastAsiaTheme="minorEastAsia"/>
          <w:b/>
          <w:sz w:val="28"/>
          <w:szCs w:val="28"/>
          <w:u w:val="single"/>
        </w:rPr>
        <w:t>9.7</w:t>
      </w:r>
    </w:p>
    <w:p w:rsidR="00001B99" w:rsidRDefault="00001B99" w:rsidP="00343355">
      <w:pPr>
        <w:rPr>
          <w:rFonts w:eastAsiaTheme="minorEastAsia"/>
        </w:rPr>
      </w:pPr>
      <w:r>
        <w:rPr>
          <w:rFonts w:eastAsiaTheme="minorEastAsia"/>
          <w:b/>
        </w:rPr>
        <w:t>30.</w:t>
      </w:r>
      <w:r w:rsidR="00D13EB5">
        <w:rPr>
          <w:rFonts w:eastAsiaTheme="minorEastAsia"/>
        </w:rPr>
        <w:t xml:space="preserve"> To get x</w:t>
      </w:r>
      <w:r w:rsidR="00D13EB5">
        <w:rPr>
          <w:rFonts w:eastAsiaTheme="minorEastAsia"/>
          <w:vertAlign w:val="superscript"/>
        </w:rPr>
        <w:t>7</w:t>
      </w:r>
      <w:r w:rsidR="00D13EB5">
        <w:rPr>
          <w:rFonts w:eastAsiaTheme="minorEastAsia"/>
        </w:rPr>
        <w:t xml:space="preserve">, we set </w:t>
      </w:r>
      <m:oMath>
        <m:r>
          <w:rPr>
            <w:rFonts w:ascii="Cambria Math" w:eastAsiaTheme="minorEastAsia" w:hAnsi="Cambria Math"/>
          </w:rPr>
          <m:t>k=3</m:t>
        </m:r>
      </m:oMath>
      <w:r w:rsidR="00D13EB5">
        <w:rPr>
          <w:rFonts w:eastAsiaTheme="minorEastAsia"/>
        </w:rPr>
        <w:t xml:space="preserve"> in the binomial theorem, resulting in:</w:t>
      </w:r>
    </w:p>
    <w:p w:rsidR="00D13EB5" w:rsidRPr="00D13EB5" w:rsidRDefault="00D13EB5" w:rsidP="00343355">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3</m:t>
                  </m:r>
                </m:den>
              </m:f>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3!7!</m:t>
                  </m:r>
                </m:den>
              </m:f>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*27=6480</m:t>
          </m:r>
          <m:sSup>
            <m:sSupPr>
              <m:ctrlPr>
                <w:rPr>
                  <w:rFonts w:ascii="Cambria Math" w:hAnsi="Cambria Math"/>
                  <w:i/>
                </w:rPr>
              </m:ctrlPr>
            </m:sSupPr>
            <m:e>
              <m:r>
                <w:rPr>
                  <w:rFonts w:ascii="Cambria Math" w:hAnsi="Cambria Math"/>
                </w:rPr>
                <m:t>x</m:t>
              </m:r>
            </m:e>
            <m:sup>
              <m:r>
                <w:rPr>
                  <w:rFonts w:ascii="Cambria Math" w:hAnsi="Cambria Math"/>
                </w:rPr>
                <m:t>7</m:t>
              </m:r>
            </m:sup>
          </m:sSup>
        </m:oMath>
      </m:oMathPara>
    </w:p>
    <w:p w:rsidR="00D13EB5" w:rsidRDefault="00D13EB5" w:rsidP="00343355">
      <w:pPr>
        <w:rPr>
          <w:rFonts w:eastAsiaTheme="minorEastAsia"/>
        </w:rPr>
      </w:pPr>
      <w:r>
        <w:rPr>
          <w:rFonts w:eastAsiaTheme="minorEastAsia"/>
        </w:rPr>
        <w:t>So the coefficient is 6,480.</w:t>
      </w:r>
    </w:p>
    <w:p w:rsidR="00D13EB5" w:rsidRDefault="00D13EB5" w:rsidP="00343355">
      <w:pPr>
        <w:rPr>
          <w:rFonts w:eastAsiaTheme="minorEastAsia"/>
        </w:rPr>
      </w:pPr>
    </w:p>
    <w:p w:rsidR="00CD61C7" w:rsidRDefault="00D13EB5" w:rsidP="00CD61C7">
      <w:pPr>
        <w:rPr>
          <w:rFonts w:eastAsiaTheme="minorEastAsia"/>
        </w:rPr>
      </w:pPr>
      <w:r>
        <w:rPr>
          <w:rFonts w:eastAsiaTheme="minorEastAsia"/>
          <w:b/>
        </w:rPr>
        <w:t>32.</w:t>
      </w:r>
      <w:r w:rsidR="00CD61C7">
        <w:rPr>
          <w:rFonts w:eastAsiaTheme="minorEastAsia"/>
        </w:rPr>
        <w:t xml:space="preserve"> To get u</w:t>
      </w:r>
      <w:r w:rsidR="00CD61C7">
        <w:rPr>
          <w:rFonts w:eastAsiaTheme="minorEastAsia"/>
          <w:vertAlign w:val="superscript"/>
        </w:rPr>
        <w:t>16</w:t>
      </w:r>
      <w:r w:rsidR="00CD61C7">
        <w:rPr>
          <w:rFonts w:eastAsiaTheme="minorEastAsia"/>
        </w:rPr>
        <w:t>v</w:t>
      </w:r>
      <w:r w:rsidR="00CD61C7">
        <w:rPr>
          <w:rFonts w:eastAsiaTheme="minorEastAsia"/>
          <w:vertAlign w:val="superscript"/>
        </w:rPr>
        <w:t>4</w:t>
      </w:r>
      <w:r w:rsidR="00CD61C7">
        <w:rPr>
          <w:rFonts w:eastAsiaTheme="minorEastAsia"/>
        </w:rPr>
        <w:t xml:space="preserve">, we set </w:t>
      </w:r>
      <m:oMath>
        <m:r>
          <w:rPr>
            <w:rFonts w:ascii="Cambria Math" w:eastAsiaTheme="minorEastAsia" w:hAnsi="Cambria Math"/>
          </w:rPr>
          <m:t>k=2</m:t>
        </m:r>
      </m:oMath>
      <w:r w:rsidR="00CD61C7">
        <w:rPr>
          <w:rFonts w:eastAsiaTheme="minorEastAsia"/>
        </w:rPr>
        <w:t xml:space="preserve"> </w:t>
      </w:r>
      <w:r w:rsidR="00CD61C7">
        <w:rPr>
          <w:rFonts w:eastAsiaTheme="minorEastAsia"/>
        </w:rPr>
        <w:t>in the binomial theorem, resulting in:</w:t>
      </w:r>
    </w:p>
    <w:p w:rsidR="00D13EB5" w:rsidRPr="00CD61C7" w:rsidRDefault="00CD61C7" w:rsidP="00343355">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e>
            <m:sup>
              <m:r>
                <w:rPr>
                  <w:rFonts w:ascii="Cambria Math" w:hAnsi="Cambria Math"/>
                </w:rPr>
                <m:t>8</m:t>
              </m:r>
            </m:sup>
          </m:sSup>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2!8</m:t>
                  </m:r>
                  <m:r>
                    <w:rPr>
                      <w:rFonts w:ascii="Cambria Math" w:hAnsi="Cambria Math"/>
                    </w:rPr>
                    <m:t>!</m:t>
                  </m:r>
                </m:den>
              </m:f>
            </m:e>
          </m:d>
          <m:sSup>
            <m:sSupPr>
              <m:ctrlPr>
                <w:rPr>
                  <w:rFonts w:ascii="Cambria Math" w:hAnsi="Cambria Math"/>
                  <w:i/>
                </w:rPr>
              </m:ctrlPr>
            </m:sSupPr>
            <m:e>
              <m:r>
                <w:rPr>
                  <w:rFonts w:ascii="Cambria Math" w:hAnsi="Cambria Math"/>
                </w:rPr>
                <m:t>u</m:t>
              </m:r>
            </m:e>
            <m:sup>
              <m:r>
                <w:rPr>
                  <w:rFonts w:ascii="Cambria Math" w:hAnsi="Cambria Math"/>
                </w:rPr>
                <m:t>16</m:t>
              </m:r>
            </m:sup>
          </m:sSup>
          <m:sSup>
            <m:sSupPr>
              <m:ctrlPr>
                <w:rPr>
                  <w:rFonts w:ascii="Cambria Math" w:hAnsi="Cambria Math"/>
                  <w:i/>
                </w:rPr>
              </m:ctrlPr>
            </m:sSupPr>
            <m:e>
              <m:r>
                <w:rPr>
                  <w:rFonts w:ascii="Cambria Math" w:hAnsi="Cambria Math"/>
                </w:rPr>
                <m:t>v</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u</m:t>
              </m:r>
            </m:e>
            <m:sup>
              <m:r>
                <w:rPr>
                  <w:rFonts w:ascii="Cambria Math" w:hAnsi="Cambria Math"/>
                </w:rPr>
                <m:t>16</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CD61C7" w:rsidRDefault="00CD61C7" w:rsidP="00343355">
      <w:pPr>
        <w:rPr>
          <w:rFonts w:eastAsiaTheme="minorEastAsia"/>
        </w:rPr>
      </w:pPr>
      <w:r>
        <w:rPr>
          <w:rFonts w:eastAsiaTheme="minorEastAsia"/>
        </w:rPr>
        <w:t>So the coefficient is 45.</w:t>
      </w:r>
    </w:p>
    <w:p w:rsidR="00CD61C7" w:rsidRDefault="00CD61C7" w:rsidP="00343355">
      <w:pPr>
        <w:rPr>
          <w:rFonts w:eastAsiaTheme="minorEastAsia"/>
        </w:rPr>
      </w:pPr>
      <w:r>
        <w:rPr>
          <w:rFonts w:eastAsiaTheme="minorEastAsia"/>
          <w:b/>
        </w:rPr>
        <w:lastRenderedPageBreak/>
        <w:t>34.</w:t>
      </w:r>
      <w:r>
        <w:rPr>
          <w:rFonts w:eastAsiaTheme="minorEastAsia"/>
        </w:rPr>
        <w:t xml:space="preserve"> </w:t>
      </w:r>
      <w:r w:rsidR="00FF1C06">
        <w:rPr>
          <w:rFonts w:eastAsiaTheme="minorEastAsia"/>
        </w:rPr>
        <w:t>To get x</w:t>
      </w:r>
      <w:r w:rsidR="00FF1C06">
        <w:rPr>
          <w:rFonts w:eastAsiaTheme="minorEastAsia"/>
          <w:vertAlign w:val="superscript"/>
        </w:rPr>
        <w:t>9</w:t>
      </w:r>
      <w:r w:rsidR="00FF1C06">
        <w:rPr>
          <w:rFonts w:eastAsiaTheme="minorEastAsia"/>
        </w:rPr>
        <w:t>y</w:t>
      </w:r>
      <w:r w:rsidR="00FF1C06">
        <w:rPr>
          <w:rFonts w:eastAsiaTheme="minorEastAsia"/>
          <w:vertAlign w:val="superscript"/>
        </w:rPr>
        <w:t>10</w:t>
      </w:r>
      <w:r w:rsidR="00FF1C06">
        <w:rPr>
          <w:rFonts w:eastAsiaTheme="minorEastAsia"/>
        </w:rPr>
        <w:t xml:space="preserve">, we set </w:t>
      </w:r>
      <m:oMath>
        <m:r>
          <w:rPr>
            <w:rFonts w:ascii="Cambria Math" w:eastAsiaTheme="minorEastAsia" w:hAnsi="Cambria Math"/>
          </w:rPr>
          <m:t>k=5</m:t>
        </m:r>
      </m:oMath>
      <w:r w:rsidR="00FF1C06">
        <w:rPr>
          <w:rFonts w:eastAsiaTheme="minorEastAsia"/>
        </w:rPr>
        <w:t xml:space="preserve"> in the binomial theorem, resulting in:</w:t>
      </w:r>
    </w:p>
    <w:p w:rsidR="00FF1C06" w:rsidRPr="00FF1C06" w:rsidRDefault="00FF1C06" w:rsidP="00343355">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14</m:t>
                  </m:r>
                </m:num>
                <m:den>
                  <m:r>
                    <w:rPr>
                      <w:rFonts w:ascii="Cambria Math" w:hAnsi="Cambria Math"/>
                    </w:rPr>
                    <m:t>5</m:t>
                  </m:r>
                </m:den>
              </m:f>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9</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-3y</m:t>
                  </m:r>
                </m:e>
                <m:sup>
                  <m:r>
                    <w:rPr>
                      <w:rFonts w:ascii="Cambria Math" w:hAnsi="Cambria Math"/>
                    </w:rPr>
                    <m:t>2</m:t>
                  </m:r>
                </m:sup>
              </m:sSup>
              <m:r>
                <w:rPr>
                  <w:rFonts w:ascii="Cambria Math" w:hAnsi="Cambria Math"/>
                </w:rPr>
                <m:t>)</m:t>
              </m:r>
            </m:e>
            <m:sup>
              <m:r>
                <w:rPr>
                  <w:rFonts w:ascii="Cambria Math" w:hAnsi="Cambria Math"/>
                </w:rPr>
                <m:t>5</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14</m:t>
                  </m:r>
                  <m:r>
                    <w:rPr>
                      <w:rFonts w:ascii="Cambria Math" w:hAnsi="Cambria Math"/>
                    </w:rPr>
                    <m:t>!</m:t>
                  </m:r>
                </m:num>
                <m:den>
                  <m:r>
                    <w:rPr>
                      <w:rFonts w:ascii="Cambria Math" w:hAnsi="Cambria Math"/>
                    </w:rPr>
                    <m:t>5!9</m:t>
                  </m:r>
                  <m:r>
                    <w:rPr>
                      <w:rFonts w:ascii="Cambria Math" w:hAnsi="Cambria Math"/>
                    </w:rPr>
                    <m:t>!</m:t>
                  </m:r>
                </m:den>
              </m:f>
            </m:e>
          </m:d>
          <m:r>
            <w:rPr>
              <w:rFonts w:ascii="Cambria Math" w:hAnsi="Cambria Math"/>
            </w:rPr>
            <m:t>512</m:t>
          </m:r>
          <m:sSup>
            <m:sSupPr>
              <m:ctrlPr>
                <w:rPr>
                  <w:rFonts w:ascii="Cambria Math" w:hAnsi="Cambria Math"/>
                  <w:i/>
                </w:rPr>
              </m:ctrlPr>
            </m:sSupPr>
            <m:e>
              <m:r>
                <w:rPr>
                  <w:rFonts w:ascii="Cambria Math" w:hAnsi="Cambria Math"/>
                </w:rPr>
                <m:t>x</m:t>
              </m:r>
            </m:e>
            <m:sup>
              <m:r>
                <w:rPr>
                  <w:rFonts w:ascii="Cambria Math" w:hAnsi="Cambria Math"/>
                </w:rPr>
                <m:t>9</m:t>
              </m:r>
            </m:sup>
          </m:sSup>
          <m:d>
            <m:dPr>
              <m:ctrlPr>
                <w:rPr>
                  <w:rFonts w:ascii="Cambria Math" w:hAnsi="Cambria Math"/>
                  <w:i/>
                </w:rPr>
              </m:ctrlPr>
            </m:dPr>
            <m:e>
              <m:sSup>
                <m:sSupPr>
                  <m:ctrlPr>
                    <w:rPr>
                      <w:rFonts w:ascii="Cambria Math" w:hAnsi="Cambria Math"/>
                      <w:i/>
                    </w:rPr>
                  </m:ctrlPr>
                </m:sSupPr>
                <m:e>
                  <m:r>
                    <w:rPr>
                      <w:rFonts w:ascii="Cambria Math" w:hAnsi="Cambria Math"/>
                    </w:rPr>
                    <m:t>-</m:t>
                  </m:r>
                  <m:r>
                    <w:rPr>
                      <w:rFonts w:ascii="Cambria Math" w:hAnsi="Cambria Math"/>
                    </w:rPr>
                    <m:t>24</m:t>
                  </m:r>
                  <m:r>
                    <w:rPr>
                      <w:rFonts w:ascii="Cambria Math" w:hAnsi="Cambria Math"/>
                    </w:rPr>
                    <m:t>3y</m:t>
                  </m:r>
                </m:e>
                <m:sup>
                  <m:r>
                    <w:rPr>
                      <w:rFonts w:ascii="Cambria Math" w:hAnsi="Cambria Math"/>
                    </w:rPr>
                    <m:t>10</m:t>
                  </m:r>
                </m:sup>
              </m:sSup>
            </m:e>
          </m:d>
          <m:r>
            <w:rPr>
              <w:rFonts w:ascii="Cambria Math" w:hAnsi="Cambria Math"/>
            </w:rPr>
            <m:t>=-249,080,832</m:t>
          </m:r>
          <m:sSup>
            <m:sSupPr>
              <m:ctrlPr>
                <w:rPr>
                  <w:rFonts w:ascii="Cambria Math" w:hAnsi="Cambria Math"/>
                  <w:i/>
                </w:rPr>
              </m:ctrlPr>
            </m:sSupPr>
            <m:e>
              <m:r>
                <w:rPr>
                  <w:rFonts w:ascii="Cambria Math" w:hAnsi="Cambria Math"/>
                </w:rPr>
                <m:t>x</m:t>
              </m:r>
            </m:e>
            <m:sup>
              <m:r>
                <w:rPr>
                  <w:rFonts w:ascii="Cambria Math" w:hAnsi="Cambria Math"/>
                </w:rPr>
                <m:t>9</m:t>
              </m:r>
            </m:sup>
          </m:sSup>
          <m:sSup>
            <m:sSupPr>
              <m:ctrlPr>
                <w:rPr>
                  <w:rFonts w:ascii="Cambria Math" w:hAnsi="Cambria Math"/>
                  <w:i/>
                </w:rPr>
              </m:ctrlPr>
            </m:sSupPr>
            <m:e>
              <m:r>
                <w:rPr>
                  <w:rFonts w:ascii="Cambria Math" w:hAnsi="Cambria Math"/>
                </w:rPr>
                <m:t>y</m:t>
              </m:r>
            </m:e>
            <m:sup>
              <m:r>
                <w:rPr>
                  <w:rFonts w:ascii="Cambria Math" w:hAnsi="Cambria Math"/>
                </w:rPr>
                <m:t>10</m:t>
              </m:r>
            </m:sup>
          </m:sSup>
        </m:oMath>
      </m:oMathPara>
    </w:p>
    <w:p w:rsidR="00FF1C06" w:rsidRDefault="00FF1C06" w:rsidP="00343355">
      <w:pPr>
        <w:rPr>
          <w:rFonts w:eastAsiaTheme="minorEastAsia"/>
        </w:rPr>
      </w:pPr>
      <w:r>
        <w:rPr>
          <w:rFonts w:eastAsiaTheme="minorEastAsia"/>
        </w:rPr>
        <w:t>So the coefficient is -249,080,832</w:t>
      </w:r>
      <w:r w:rsidR="00854A8F">
        <w:rPr>
          <w:rFonts w:eastAsiaTheme="minorEastAsia"/>
        </w:rPr>
        <w:t>.</w:t>
      </w:r>
    </w:p>
    <w:p w:rsidR="002C1B5A" w:rsidRDefault="002C1B5A" w:rsidP="00343355">
      <w:pPr>
        <w:rPr>
          <w:rFonts w:eastAsiaTheme="minorEastAsia"/>
        </w:rPr>
      </w:pPr>
    </w:p>
    <w:p w:rsidR="002C1B5A" w:rsidRDefault="002C1B5A" w:rsidP="00343355">
      <w:pPr>
        <w:rPr>
          <w:rFonts w:eastAsiaTheme="minorEastAsia"/>
          <w:b/>
          <w:sz w:val="28"/>
          <w:szCs w:val="28"/>
          <w:u w:val="single"/>
        </w:rPr>
      </w:pPr>
      <w:r>
        <w:rPr>
          <w:rFonts w:eastAsiaTheme="minorEastAsia"/>
          <w:b/>
          <w:sz w:val="28"/>
          <w:szCs w:val="28"/>
          <w:u w:val="single"/>
        </w:rPr>
        <w:t>10.1</w:t>
      </w:r>
    </w:p>
    <w:p w:rsidR="00F35F85" w:rsidRDefault="002C1B5A" w:rsidP="00343355">
      <w:pPr>
        <w:rPr>
          <w:rFonts w:eastAsiaTheme="minorEastAsia"/>
          <w:b/>
        </w:rPr>
      </w:pPr>
      <w:r>
        <w:rPr>
          <w:rFonts w:eastAsiaTheme="minorEastAsia"/>
          <w:b/>
        </w:rPr>
        <w:t>4.</w:t>
      </w:r>
    </w:p>
    <w:p w:rsidR="002C1B5A" w:rsidRDefault="00900BAE" w:rsidP="00F35F85">
      <w:pPr>
        <w:ind w:firstLine="720"/>
        <w:rPr>
          <w:rFonts w:eastAsiaTheme="minorEastAsia"/>
        </w:rPr>
      </w:pPr>
      <w:r>
        <w:rPr>
          <w:rFonts w:eastAsiaTheme="minorEastAsia"/>
        </w:rPr>
        <w:t xml:space="preserve"> </w:t>
      </w:r>
      <w:r w:rsidR="00F35F85">
        <w:rPr>
          <w:noProof/>
          <w:lang w:eastAsia="ja-JP"/>
        </w:rPr>
        <mc:AlternateContent>
          <mc:Choice Requires="wpc">
            <w:drawing>
              <wp:inline distT="0" distB="0" distL="0" distR="0">
                <wp:extent cx="3504565" cy="142767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rc 5"/>
                        <wps:cNvSpPr/>
                        <wps:spPr>
                          <a:xfrm>
                            <a:off x="194734" y="59267"/>
                            <a:ext cx="406400" cy="338667"/>
                          </a:xfrm>
                          <a:prstGeom prst="arc">
                            <a:avLst>
                              <a:gd name="adj1" fmla="val 16200000"/>
                              <a:gd name="adj2" fmla="val 16198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53786" y="371325"/>
                            <a:ext cx="67733" cy="5926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993606" y="284240"/>
                            <a:ext cx="301768" cy="28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F85" w:rsidRPr="00F35F85" w:rsidRDefault="00F35F85">
                              <w:pPr>
                                <w:rPr>
                                  <w:vertAlign w:val="subscript"/>
                                </w:rPr>
                              </w:pPr>
                              <w:r>
                                <w:t>v</w:t>
                              </w:r>
                              <w:r w:rsidR="001A3DB9">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11546" y="0"/>
                            <a:ext cx="326655" cy="284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F85" w:rsidRPr="00F35F85" w:rsidRDefault="00F35F85">
                              <w:pPr>
                                <w:rPr>
                                  <w:vertAlign w:val="subscript"/>
                                </w:rPr>
                              </w:pPr>
                              <w:r>
                                <w:t>e</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1651747" y="1165158"/>
                            <a:ext cx="67310" cy="59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59606" y="1155483"/>
                            <a:ext cx="67310" cy="59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633243" y="301770"/>
                            <a:ext cx="67310" cy="59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983072" y="305572"/>
                            <a:ext cx="67310" cy="59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Connector 21"/>
                        <wps:cNvCnPr>
                          <a:stCxn id="7" idx="4"/>
                          <a:endCxn id="12" idx="0"/>
                        </wps:cNvCnPr>
                        <wps:spPr>
                          <a:xfrm>
                            <a:off x="387606" y="430591"/>
                            <a:ext cx="5607" cy="724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6"/>
                          <a:endCxn id="11" idx="6"/>
                        </wps:cNvCnPr>
                        <wps:spPr>
                          <a:xfrm>
                            <a:off x="1700347" y="331298"/>
                            <a:ext cx="18502" cy="863388"/>
                          </a:xfrm>
                          <a:prstGeom prst="curvedConnector3">
                            <a:avLst>
                              <a:gd name="adj1" fmla="val 1335542"/>
                            </a:avLst>
                          </a:prstGeom>
                        </wps:spPr>
                        <wps:style>
                          <a:lnRef idx="1">
                            <a:schemeClr val="accent1"/>
                          </a:lnRef>
                          <a:fillRef idx="0">
                            <a:schemeClr val="accent1"/>
                          </a:fillRef>
                          <a:effectRef idx="0">
                            <a:schemeClr val="accent1"/>
                          </a:effectRef>
                          <a:fontRef idx="minor">
                            <a:schemeClr val="tx1"/>
                          </a:fontRef>
                        </wps:style>
                        <wps:bodyPr/>
                      </wps:wsp>
                      <wps:wsp>
                        <wps:cNvPr id="24" name="Curved Connector 24"/>
                        <wps:cNvCnPr>
                          <a:stCxn id="13" idx="2"/>
                          <a:endCxn id="11" idx="2"/>
                        </wps:cNvCnPr>
                        <wps:spPr>
                          <a:xfrm rot="10800000" flipH="1" flipV="1">
                            <a:off x="1633044" y="331298"/>
                            <a:ext cx="18502" cy="863388"/>
                          </a:xfrm>
                          <a:prstGeom prst="curvedConnector3">
                            <a:avLst>
                              <a:gd name="adj1" fmla="val -1235542"/>
                            </a:avLst>
                          </a:prstGeom>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70819" y="1099867"/>
                            <a:ext cx="359722" cy="284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DB9" w:rsidRPr="001A3DB9" w:rsidRDefault="001A3DB9">
                              <w:pPr>
                                <w:rPr>
                                  <w:vertAlign w:val="subscript"/>
                                </w:rPr>
                              </w:pPr>
                              <w:r>
                                <w:t>v</w:t>
                              </w:r>
                              <w:r>
                                <w:rPr>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53786" y="642579"/>
                            <a:ext cx="310551" cy="267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DB9" w:rsidRPr="001A3DB9" w:rsidRDefault="001A3DB9">
                              <w:pPr>
                                <w:rPr>
                                  <w:vertAlign w:val="subscript"/>
                                </w:rPr>
                              </w:pPr>
                              <w:r>
                                <w:t>e</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29397" y="306647"/>
                            <a:ext cx="336430" cy="271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DB9" w:rsidRPr="001A3DB9" w:rsidRDefault="001A3DB9">
                              <w:pPr>
                                <w:rPr>
                                  <w:vertAlign w:val="subscript"/>
                                </w:rPr>
                              </w:pPr>
                              <w:r>
                                <w:t>v</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604513" y="94879"/>
                            <a:ext cx="349370" cy="274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81D" w:rsidRPr="0030181D" w:rsidRDefault="0030181D">
                              <w:pPr>
                                <w:rPr>
                                  <w:vertAlign w:val="subscript"/>
                                </w:rPr>
                              </w:pPr>
                              <w:r>
                                <w:t>v</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651747" y="1126446"/>
                            <a:ext cx="319177" cy="2578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81D" w:rsidRPr="0030181D" w:rsidRDefault="0030181D">
                              <w:pPr>
                                <w:rPr>
                                  <w:vertAlign w:val="subscript"/>
                                </w:rPr>
                              </w:pPr>
                              <w:r>
                                <w:t>v</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897812" y="616528"/>
                            <a:ext cx="336430" cy="293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81D" w:rsidRPr="0030181D" w:rsidRDefault="0030181D">
                              <w:pPr>
                                <w:rPr>
                                  <w:vertAlign w:val="subscript"/>
                                </w:rPr>
                              </w:pPr>
                              <w:r>
                                <w:t>e</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164567" y="612025"/>
                            <a:ext cx="310551" cy="2977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81D" w:rsidRPr="0030181D" w:rsidRDefault="0030181D">
                              <w:pPr>
                                <w:rPr>
                                  <w:vertAlign w:val="subscript"/>
                                </w:rPr>
                              </w:pPr>
                              <w:r>
                                <w:t>e</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275.95pt;height:112.4pt;mso-position-horizontal-relative:char;mso-position-vertical-relative:line" coordsize="35045,1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">
                <v:shape id="_x0000_s1027" type="#_x0000_t75" style="position:absolute;width:35045;height:14274;visibility:visible;mso-wrap-style:square">
                  <v:fill o:detectmouseclick="t"/>
                  <v:path o:connecttype="none"/>
                </v:shape>
                <v:shape id="Arc 5" o:spid="_x0000_s1028" style="position:absolute;left:1947;top:592;width:4064;height:3387;visibility:visible;mso-wrap-style:square;v-text-anchor:middle" coordsize="406400,338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VMMA&#10;AADaAAAADwAAAGRycy9kb3ducmV2LnhtbESPT4vCMBTE7wt+h/AEb2ui4CLVKP5B6GEvq7JeH82z&#10;rTYvtYla99MbQdjjMDO/Yabz1lbiRo0vHWsY9BUI4syZknMN+93mcwzCB2SDlWPS8CAP81nnY4qJ&#10;cXf+ods25CJC2CeooQihTqT0WUEWfd/VxNE7usZiiLLJpWnwHuG2kkOlvqTFkuNCgTWtCsrO26vV&#10;cDCP77/lUl3OqUsvKt2tT7/7tda9bruYgAjUhv/wu50aDSN4XYk3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y/VMMAAADaAAAADwAAAAAAAAAAAAAAAACYAgAAZHJzL2Rv&#10;d25yZXYueG1sUEsFBgAAAAAEAAQA9QAAAIgDAAAAAA==&#10;" path="m203200,nsc315414,,406386,75800,406400,169313v14,93517,-90944,169339,-203164,169355c91028,338684,43,262905,,169398,-43,75876,90902,33,203129,v24,56445,47,112889,71,169334l203200,xem203200,nfc315414,,406386,75800,406400,169313v14,93517,-90944,169339,-203164,169355c91028,338684,43,262905,,169398,-43,75876,90902,33,203129,e" filled="f" strokecolor="#5b9bd5 [3204]" strokeweight=".5pt">
                  <v:stroke joinstyle="miter"/>
                  <v:path arrowok="t" o:connecttype="custom" o:connectlocs="203200,0;406400,169313;203236,338668;0,169398;203129,0" o:connectangles="0,0,0,0,0"/>
                </v:shape>
                <v:oval id="Oval 7" o:spid="_x0000_s1029" style="position:absolute;left:3537;top:3713;width:678;height: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AsUA&#10;AADaAAAADwAAAGRycy9kb3ducmV2LnhtbESPT2vCQBTE7wW/w/IK3nRTabWkboIIQoVe/HOwt0f2&#10;NZs2+zZkNyb66V1B6HGYmd8wy3ywtThT6yvHCl6mCQjiwumKSwXHw2byDsIHZI21Y1JwIQ95Nnpa&#10;Yqpdzzs670MpIoR9igpMCE0qpS8MWfRT1xBH78e1FkOUbSl1i32E21rOkmQuLVYcFww2tDZU/O07&#10;q+BqX792Wz9PNr/fp7eqX3Rmtu6UGj8Pqw8QgYbwH360P7WCBdyvxBs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EUCxQAAANoAAAAPAAAAAAAAAAAAAAAAAJgCAABkcnMv&#10;ZG93bnJldi54bWxQSwUGAAAAAAQABAD1AAAAigMAAAAA&#10;" fillcolor="black [3200]" strokecolor="black [1600]" strokeweight="1pt">
                  <v:stroke joinstyle="miter"/>
                </v:oval>
                <v:shapetype id="_x0000_t202" coordsize="21600,21600" o:spt="202" path="m,l,21600r21600,l21600,xe">
                  <v:stroke joinstyle="miter"/>
                  <v:path gradientshapeok="t" o:connecttype="rect"/>
                </v:shapetype>
                <v:shape id="Text Box 8" o:spid="_x0000_s1030" type="#_x0000_t202" style="position:absolute;left:29936;top:2842;width:3017;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35F85" w:rsidRPr="00F35F85" w:rsidRDefault="00F35F85">
                        <w:pPr>
                          <w:rPr>
                            <w:vertAlign w:val="subscript"/>
                          </w:rPr>
                        </w:pPr>
                        <w:r>
                          <w:t>v</w:t>
                        </w:r>
                        <w:r w:rsidR="001A3DB9">
                          <w:rPr>
                            <w:vertAlign w:val="subscript"/>
                          </w:rPr>
                          <w:t>4</w:t>
                        </w:r>
                      </w:p>
                    </w:txbxContent>
                  </v:textbox>
                </v:shape>
                <v:shape id="Text Box 9" o:spid="_x0000_s1031" type="#_x0000_t202" style="position:absolute;left:5115;width:3267;height:2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35F85" w:rsidRPr="00F35F85" w:rsidRDefault="00F35F85">
                        <w:pPr>
                          <w:rPr>
                            <w:vertAlign w:val="subscript"/>
                          </w:rPr>
                        </w:pPr>
                        <w:r>
                          <w:t>e</w:t>
                        </w:r>
                        <w:r>
                          <w:rPr>
                            <w:vertAlign w:val="subscript"/>
                          </w:rPr>
                          <w:t>1</w:t>
                        </w:r>
                      </w:p>
                    </w:txbxContent>
                  </v:textbox>
                </v:shape>
                <v:oval id="Oval 11" o:spid="_x0000_s1032" style="position:absolute;left:16517;top:11651;width:673;height: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ZacMA&#10;AADbAAAADwAAAGRycy9kb3ducmV2LnhtbERPS2vCQBC+F/oflhF6042h1ZK6SgkILfTi46C3ITtm&#10;o9nZkN2YtL/eFYTe5uN7zmI12FpcqfWVYwXTSQKCuHC64lLBfrcev4PwAVlj7ZgU/JKH1fL5aYGZ&#10;dj1v6LoNpYgh7DNUYEJoMil9Yciin7iGOHIn11oMEbal1C32MdzWMk2SmbRYcWww2FBuqLhsO6vg&#10;z77+bL79LFmfj4e3qp93Js07pV5Gw+cHiEBD+Bc/3F86zp/C/Zd4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gZacMAAADbAAAADwAAAAAAAAAAAAAAAACYAgAAZHJzL2Rv&#10;d25yZXYueG1sUEsFBgAAAAAEAAQA9QAAAIgDAAAAAA==&#10;" fillcolor="black [3200]" strokecolor="black [1600]" strokeweight="1pt">
                  <v:stroke joinstyle="miter"/>
                </v:oval>
                <v:oval id="Oval 12" o:spid="_x0000_s1033" style="position:absolute;left:3596;top:11554;width:673;height: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HHsIA&#10;AADbAAAADwAAAGRycy9kb3ducmV2LnhtbERPS2vCQBC+C/0PyxS86aZBbUldpQiCghcfh/Y2ZKfZ&#10;tNnZkN2Y6K93BcHbfHzPmS97W4kzNb50rOBtnIAgzp0uuVBwOq5HHyB8QNZYOSYFF/KwXLwM5php&#10;1/GezodQiBjCPkMFJoQ6k9Lnhiz6sauJI/frGoshwqaQusEuhttKpkkykxZLjg0Ga1oZyv8PrVVw&#10;tZPdfutnyfrv53tadu+tSVetUsPX/usTRKA+PMUP90bH+Sncf4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ocewgAAANsAAAAPAAAAAAAAAAAAAAAAAJgCAABkcnMvZG93&#10;bnJldi54bWxQSwUGAAAAAAQABAD1AAAAhwMAAAAA&#10;" fillcolor="black [3200]" strokecolor="black [1600]" strokeweight="1pt">
                  <v:stroke joinstyle="miter"/>
                </v:oval>
                <v:oval id="Oval 13" o:spid="_x0000_s1034" style="position:absolute;left:16332;top:3017;width:673;height: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ihcMA&#10;AADbAAAADwAAAGRycy9kb3ducmV2LnhtbERPS2vCQBC+F/oflhF6qxttqxKzkSIILfTi46C3ITtm&#10;02ZnQ3ZjUn+9Wyh4m4/vOdlqsLW4UOsrxwom4wQEceF0xaWCw37zvADhA7LG2jEp+CUPq/zxIcNU&#10;u563dNmFUsQQ9ikqMCE0qZS+MGTRj11DHLmzay2GCNtS6hb7GG5rOU2SmbRYcWww2NDaUPGz66yC&#10;q3392n76WbL5Ph3fqn7emem6U+ppNLwvQQQawl387/7Qcf4L/P0SD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YihcMAAADbAAAADwAAAAAAAAAAAAAAAACYAgAAZHJzL2Rv&#10;d25yZXYueG1sUEsFBgAAAAAEAAQA9QAAAIgDAAAAAA==&#10;" fillcolor="black [3200]" strokecolor="black [1600]" strokeweight="1pt">
                  <v:stroke joinstyle="miter"/>
                </v:oval>
                <v:oval id="Oval 14" o:spid="_x0000_s1035" style="position:absolute;left:29830;top:3055;width:673;height: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8cIA&#10;AADbAAAADwAAAGRycy9kb3ducmV2LnhtbERPS4vCMBC+L/gfwgjeNF3xRTXKIggrePFx2L0NzWzT&#10;3WZSmtRWf70RhL3Nx/ec1aazpbhS7QvHCt5HCQjizOmCcwWX8264AOEDssbSMSm4kYfNuve2wlS7&#10;lo90PYVcxBD2KSowIVSplD4zZNGPXEUcuR9XWwwR1rnUNbYx3JZynCQzabHg2GCwoq2h7O/UWAV3&#10;Ozkc936W7H6/v6ZFO2/MeNsoNeh3H0sQgbrwL365P3WcP4HnL/E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7rxwgAAANsAAAAPAAAAAAAAAAAAAAAAAJgCAABkcnMvZG93&#10;bnJldi54bWxQSwUGAAAAAAQABAD1AAAAhwMAAAAA&#10;" fillcolor="black [3200]" strokecolor="black [1600]" strokeweight="1pt">
                  <v:stroke joinstyle="miter"/>
                </v:oval>
                <v:line id="Straight Connector 21" o:spid="_x0000_s1036" style="position:absolute;visibility:visible;mso-wrap-style:square" from="3876,4305" to="3932,11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37" type="#_x0000_t38" style="position:absolute;left:17003;top:3312;width:185;height:863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pchcUAAADbAAAADwAAAGRycy9kb3ducmV2LnhtbESPQWsCMRSE70L/Q3gFb5qtSlu2RhFL&#10;iwgeqoXq7ZE8s4ubl2WTuqu/3giFHoeZ+YaZzjtXiTM1ofSs4GmYgSDW3pRsFXzvPgavIEJENlh5&#10;JgUXCjCfPfSmmBvf8hedt9GKBOGQo4IixjqXMuiCHIahr4mTd/SNw5hkY6VpsE1wV8lRlj1LhyWn&#10;hQJrWhakT9tfp+C03uj1z063E9Ne7eeLfT/uD1el+o/d4g1EpC7+h//aK6NgNIb7l/Q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7pchcUAAADbAAAADwAAAAAAAAAA&#10;AAAAAAChAgAAZHJzL2Rvd25yZXYueG1sUEsFBgAAAAAEAAQA+QAAAJMDAAAAAA==&#10;" adj="288477" strokecolor="#5b9bd5 [3204]" strokeweight=".5pt">
                  <v:stroke joinstyle="miter"/>
                </v:shape>
                <v:shape id="Curved Connector 24" o:spid="_x0000_s1038" type="#_x0000_t38" style="position:absolute;left:16330;top:3312;width:185;height:8634;rotation:18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JyrsYAAADbAAAADwAAAGRycy9kb3ducmV2LnhtbESPT2vCQBTE70K/w/IEb7oxhCrRNYS2&#10;0l6k9Q+eH9lnEs2+DdltTPvpu4VCj8PM/IZZZ4NpRE+dqy0rmM8iEMSF1TWXCk7H7XQJwnlkjY1l&#10;UvBFDrLNw2iNqbZ33lN/8KUIEHYpKqi8b1MpXVGRQTezLXHwLrYz6IPsSqk7vAe4aWQcRY/SYM1h&#10;ocKWnioqbodPoyA5vgz6/bW/fp/yxQeel7ti8bxTajIe8hUIT4P/D/+137SCOIHfL+EH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icq7GAAAA2wAAAA8AAAAAAAAA&#10;AAAAAAAAoQIAAGRycy9kb3ducmV2LnhtbFBLBQYAAAAABAAEAPkAAACUAwAAAAA=&#10;" adj="-266877" strokecolor="#5b9bd5 [3204]" strokeweight=".5pt">
                  <v:stroke joinstyle="miter"/>
                </v:shape>
                <v:shape id="Text Box 25" o:spid="_x0000_s1039" type="#_x0000_t202" style="position:absolute;left:3708;top:10998;width:359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1A3DB9" w:rsidRPr="001A3DB9" w:rsidRDefault="001A3DB9">
                        <w:pPr>
                          <w:rPr>
                            <w:vertAlign w:val="subscript"/>
                          </w:rPr>
                        </w:pPr>
                        <w:r>
                          <w:t>v</w:t>
                        </w:r>
                        <w:r>
                          <w:rPr>
                            <w:vertAlign w:val="subscript"/>
                          </w:rPr>
                          <w:t>5</w:t>
                        </w:r>
                      </w:p>
                    </w:txbxContent>
                  </v:textbox>
                </v:shape>
                <v:shape id="Text Box 26" o:spid="_x0000_s1040" type="#_x0000_t202" style="position:absolute;left:3537;top:6425;width:310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A3DB9" w:rsidRPr="001A3DB9" w:rsidRDefault="001A3DB9">
                        <w:pPr>
                          <w:rPr>
                            <w:vertAlign w:val="subscript"/>
                          </w:rPr>
                        </w:pPr>
                        <w:r>
                          <w:t>e</w:t>
                        </w:r>
                        <w:r>
                          <w:rPr>
                            <w:vertAlign w:val="subscript"/>
                          </w:rPr>
                          <w:t>4</w:t>
                        </w:r>
                      </w:p>
                    </w:txbxContent>
                  </v:textbox>
                </v:shape>
                <v:shape id="Text Box 27" o:spid="_x0000_s1041" type="#_x0000_t202" style="position:absolute;left:1293;top:3066;width:3365;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1A3DB9" w:rsidRPr="001A3DB9" w:rsidRDefault="001A3DB9">
                        <w:pPr>
                          <w:rPr>
                            <w:vertAlign w:val="subscript"/>
                          </w:rPr>
                        </w:pPr>
                        <w:r>
                          <w:t>v</w:t>
                        </w:r>
                        <w:r>
                          <w:rPr>
                            <w:vertAlign w:val="subscript"/>
                          </w:rPr>
                          <w:t>1</w:t>
                        </w:r>
                      </w:p>
                    </w:txbxContent>
                  </v:textbox>
                </v:shape>
                <v:shape id="Text Box 28" o:spid="_x0000_s1042" type="#_x0000_t202" style="position:absolute;left:16045;top:948;width:3493;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30181D" w:rsidRPr="0030181D" w:rsidRDefault="0030181D">
                        <w:pPr>
                          <w:rPr>
                            <w:vertAlign w:val="subscript"/>
                          </w:rPr>
                        </w:pPr>
                        <w:r>
                          <w:t>v</w:t>
                        </w:r>
                        <w:r>
                          <w:rPr>
                            <w:vertAlign w:val="subscript"/>
                          </w:rPr>
                          <w:t>2</w:t>
                        </w:r>
                      </w:p>
                    </w:txbxContent>
                  </v:textbox>
                </v:shape>
                <v:shape id="Text Box 30" o:spid="_x0000_s1043" type="#_x0000_t202" style="position:absolute;left:16517;top:11264;width:3192;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30181D" w:rsidRPr="0030181D" w:rsidRDefault="0030181D">
                        <w:pPr>
                          <w:rPr>
                            <w:vertAlign w:val="subscript"/>
                          </w:rPr>
                        </w:pPr>
                        <w:r>
                          <w:t>v</w:t>
                        </w:r>
                        <w:r>
                          <w:rPr>
                            <w:vertAlign w:val="subscript"/>
                          </w:rPr>
                          <w:t>3</w:t>
                        </w:r>
                      </w:p>
                    </w:txbxContent>
                  </v:textbox>
                </v:shape>
                <v:shape id="Text Box 31" o:spid="_x0000_s1044" type="#_x0000_t202" style="position:absolute;left:18978;top:6165;width:3364;height: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30181D" w:rsidRPr="0030181D" w:rsidRDefault="0030181D">
                        <w:pPr>
                          <w:rPr>
                            <w:vertAlign w:val="subscript"/>
                          </w:rPr>
                        </w:pPr>
                        <w:r>
                          <w:t>e</w:t>
                        </w:r>
                        <w:r>
                          <w:rPr>
                            <w:vertAlign w:val="subscript"/>
                          </w:rPr>
                          <w:t>2</w:t>
                        </w:r>
                      </w:p>
                    </w:txbxContent>
                  </v:textbox>
                </v:shape>
                <v:shape id="Text Box 33" o:spid="_x0000_s1045" type="#_x0000_t202" style="position:absolute;left:11645;top:6120;width:3106;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30181D" w:rsidRPr="0030181D" w:rsidRDefault="0030181D">
                        <w:pPr>
                          <w:rPr>
                            <w:vertAlign w:val="subscript"/>
                          </w:rPr>
                        </w:pPr>
                        <w:r>
                          <w:t>e</w:t>
                        </w:r>
                        <w:r>
                          <w:rPr>
                            <w:vertAlign w:val="subscript"/>
                          </w:rPr>
                          <w:t>3</w:t>
                        </w:r>
                      </w:p>
                    </w:txbxContent>
                  </v:textbox>
                </v:shape>
                <w10:anchorlock/>
              </v:group>
            </w:pict>
          </mc:Fallback>
        </mc:AlternateContent>
      </w:r>
    </w:p>
    <w:p w:rsidR="00A63403" w:rsidRDefault="00A63403" w:rsidP="00A63403">
      <w:pPr>
        <w:rPr>
          <w:b/>
        </w:rPr>
      </w:pPr>
      <w:r>
        <w:rPr>
          <w:b/>
        </w:rPr>
        <w:t>37.</w:t>
      </w:r>
    </w:p>
    <w:p w:rsidR="00AC0704" w:rsidRDefault="00A63403" w:rsidP="00A63403">
      <w:pPr>
        <w:rPr>
          <w:b/>
        </w:rPr>
      </w:pPr>
      <w:proofErr w:type="gramStart"/>
      <w:r>
        <w:rPr>
          <w:b/>
        </w:rPr>
        <w:t>c</w:t>
      </w:r>
      <w:proofErr w:type="gramEnd"/>
      <w:r>
        <w:rPr>
          <w:b/>
        </w:rPr>
        <w:t>.</w:t>
      </w:r>
      <w:r w:rsidR="00AC0704">
        <w:rPr>
          <w:b/>
        </w:rPr>
        <w:tab/>
      </w:r>
      <w:r w:rsidR="00AC0704">
        <w:rPr>
          <w:b/>
        </w:rPr>
        <w:tab/>
      </w:r>
      <w:r w:rsidR="00AC0704">
        <w:rPr>
          <w:b/>
        </w:rPr>
        <w:tab/>
      </w:r>
      <w:r w:rsidR="00AC0704">
        <w:rPr>
          <w:b/>
        </w:rPr>
        <w:tab/>
      </w:r>
      <w:r w:rsidR="00AC0704">
        <w:rPr>
          <w:b/>
        </w:rPr>
        <w:tab/>
      </w:r>
      <w:r w:rsidR="00AC0704">
        <w:rPr>
          <w:b/>
        </w:rPr>
        <w:tab/>
      </w:r>
      <w:r w:rsidR="00AC0704">
        <w:rPr>
          <w:b/>
        </w:rPr>
        <w:tab/>
      </w:r>
      <w:r w:rsidR="00AC0704">
        <w:rPr>
          <w:b/>
        </w:rPr>
        <w:tab/>
        <w:t>e.</w:t>
      </w:r>
    </w:p>
    <w:p w:rsidR="004C6C49" w:rsidRDefault="00A63403" w:rsidP="00AC0704">
      <w:pPr>
        <w:ind w:firstLine="720"/>
        <w:rPr>
          <w:b/>
        </w:rPr>
      </w:pPr>
      <w:r>
        <w:rPr>
          <w:b/>
        </w:rPr>
        <w:t xml:space="preserve"> </w:t>
      </w:r>
      <w:r w:rsidR="00AC0704">
        <w:rPr>
          <w:noProof/>
          <w:lang w:eastAsia="ja-JP"/>
        </w:rPr>
        <mc:AlternateContent>
          <mc:Choice Requires="wpc">
            <w:drawing>
              <wp:inline distT="0" distB="0" distL="0" distR="0" wp14:anchorId="3FB29D6B" wp14:editId="424DE9E9">
                <wp:extent cx="2233930" cy="2484120"/>
                <wp:effectExtent l="0" t="0" r="0" b="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Oval 43"/>
                        <wps:cNvSpPr/>
                        <wps:spPr>
                          <a:xfrm>
                            <a:off x="446674" y="306660"/>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700562" y="306660"/>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36740" y="1103835"/>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31162" y="1780972"/>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700663" y="1093335"/>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719189" y="1807800"/>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85020" y="125594"/>
                            <a:ext cx="326683" cy="27717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0704" w:rsidRPr="00AC0704" w:rsidRDefault="00AC0704">
                              <w:pPr>
                                <w:rPr>
                                  <w:vertAlign w:val="subscript"/>
                                </w:rPr>
                              </w:pPr>
                              <w:r>
                                <w:t>v</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28"/>
                        <wps:cNvSpPr txBox="1"/>
                        <wps:spPr>
                          <a:xfrm>
                            <a:off x="1719954" y="152808"/>
                            <a:ext cx="416042" cy="347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30"/>
                        <wps:cNvSpPr txBox="1"/>
                        <wps:spPr>
                          <a:xfrm>
                            <a:off x="174689" y="840581"/>
                            <a:ext cx="318770" cy="321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8"/>
                        <wps:cNvSpPr txBox="1"/>
                        <wps:spPr>
                          <a:xfrm>
                            <a:off x="1718823" y="939845"/>
                            <a:ext cx="417159" cy="341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5"/>
                        <wps:cNvSpPr txBox="1"/>
                        <wps:spPr>
                          <a:xfrm>
                            <a:off x="186966" y="1594462"/>
                            <a:ext cx="384520" cy="338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25"/>
                        <wps:cNvSpPr txBox="1"/>
                        <wps:spPr>
                          <a:xfrm>
                            <a:off x="1711124" y="1611992"/>
                            <a:ext cx="35941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Pr>
                                  <w:rFonts w:asciiTheme="minorHAnsi" w:eastAsia="Calibri" w:hAnsiTheme="minorHAnsi"/>
                                  <w:position w:val="-6"/>
                                  <w:sz w:val="22"/>
                                  <w:szCs w:val="22"/>
                                  <w:vertAlign w:val="subscript"/>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Straight Connector 97"/>
                        <wps:cNvCnPr>
                          <a:endCxn id="44" idx="2"/>
                        </wps:cNvCnPr>
                        <wps:spPr>
                          <a:xfrm flipV="1">
                            <a:off x="513913" y="335870"/>
                            <a:ext cx="1186412"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a:stCxn id="44" idx="3"/>
                          <a:endCxn id="45" idx="7"/>
                        </wps:cNvCnPr>
                        <wps:spPr>
                          <a:xfrm flipH="1">
                            <a:off x="494124" y="356525"/>
                            <a:ext cx="1216057" cy="7558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V="1">
                            <a:off x="498472" y="1112390"/>
                            <a:ext cx="1216158" cy="1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stCxn id="47" idx="3"/>
                          <a:endCxn id="46" idx="7"/>
                        </wps:cNvCnPr>
                        <wps:spPr>
                          <a:xfrm flipH="1">
                            <a:off x="488547" y="1143200"/>
                            <a:ext cx="1221735" cy="6463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a:stCxn id="46" idx="5"/>
                          <a:endCxn id="48" idx="2"/>
                        </wps:cNvCnPr>
                        <wps:spPr>
                          <a:xfrm>
                            <a:off x="488547" y="1830837"/>
                            <a:ext cx="1230402" cy="61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Oval 106"/>
                        <wps:cNvSpPr/>
                        <wps:spPr>
                          <a:xfrm>
                            <a:off x="1475118" y="125594"/>
                            <a:ext cx="660566" cy="1969906"/>
                          </a:xfrm>
                          <a:prstGeom prst="ellipse">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70751" y="82029"/>
                            <a:ext cx="660400" cy="1969770"/>
                          </a:xfrm>
                          <a:prstGeom prst="ellipse">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1698599" y="2095500"/>
                            <a:ext cx="406427" cy="369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008" w:rsidRPr="00816008" w:rsidRDefault="00816008">
                              <w:pPr>
                                <w:rPr>
                                  <w:sz w:val="24"/>
                                  <w:szCs w:val="24"/>
                                  <w:vertAlign w:val="subscript"/>
                                </w:rPr>
                              </w:pPr>
                              <w:r w:rsidRPr="00816008">
                                <w:rPr>
                                  <w:sz w:val="24"/>
                                  <w:szCs w:val="24"/>
                                </w:rPr>
                                <w:t>V</w:t>
                              </w:r>
                              <w:r w:rsidRPr="00816008">
                                <w:rPr>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5"/>
                        <wps:cNvSpPr txBox="1"/>
                        <wps:spPr>
                          <a:xfrm>
                            <a:off x="257937" y="2051799"/>
                            <a:ext cx="406400" cy="36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008" w:rsidRPr="00816008" w:rsidRDefault="00816008" w:rsidP="00816008">
                              <w:pPr>
                                <w:pStyle w:val="NormalWeb"/>
                                <w:spacing w:before="0" w:beforeAutospacing="0" w:after="0" w:afterAutospacing="0"/>
                                <w:rPr>
                                  <w:rFonts w:asciiTheme="minorHAnsi" w:hAnsiTheme="minorHAnsi"/>
                                </w:rPr>
                              </w:pPr>
                              <w:r w:rsidRPr="00816008">
                                <w:rPr>
                                  <w:rFonts w:asciiTheme="minorHAnsi" w:eastAsia="Calibri" w:hAnsiTheme="minorHAnsi"/>
                                </w:rPr>
                                <w:t>V</w:t>
                              </w:r>
                              <w:r w:rsidRPr="00816008">
                                <w:rPr>
                                  <w:rFonts w:asciiTheme="minorHAnsi" w:eastAsia="Calibri" w:hAnsiTheme="minorHAnsi"/>
                                  <w:position w:val="-6"/>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B29D6B" id="Canvas 49" o:spid="_x0000_s1046" editas="canvas" style="width:175.9pt;height:195.6pt;mso-position-horizontal-relative:char;mso-position-vertical-relative:line" coordsize="22339,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">
                <v:shape id="_x0000_s1047" type="#_x0000_t75" style="position:absolute;width:22339;height:24841;visibility:visible;mso-wrap-style:square">
                  <v:fill o:detectmouseclick="t"/>
                  <v:path o:connecttype="none"/>
                </v:shape>
                <v:oval id="Oval 43" o:spid="_x0000_s1048" style="position:absolute;left:4466;top:3066;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UNmMUA&#10;AADbAAAADwAAAGRycy9kb3ducmV2LnhtbESPQWvCQBSE74X+h+UVvNWN0VqJrkEEQaEXbQ/t7ZF9&#10;ZqPZtyG7MbG/vlso9DjMzDfMKh9sLW7U+sqxgsk4AUFcOF1xqeDjffe8AOEDssbaMSm4k4d8/fiw&#10;wky7no90O4VSRAj7DBWYEJpMSl8YsujHriGO3tm1FkOUbSl1i32E21qmSTKXFiuOCwYb2hoqrqfO&#10;Kvi2s7fjwc+T3eXr86XqXzuTbjulRk/DZgki0BD+w3/tvVYwm8L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Q2YxQAAANsAAAAPAAAAAAAAAAAAAAAAAJgCAABkcnMv&#10;ZG93bnJldi54bWxQSwUGAAAAAAQABAD1AAAAigMAAAAA&#10;" fillcolor="black [3200]" strokecolor="black [1600]" strokeweight="1pt">
                  <v:stroke joinstyle="miter"/>
                </v:oval>
                <v:oval id="Oval 44" o:spid="_x0000_s1049" style="position:absolute;left:17005;top:3066;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V7MQA&#10;AADbAAAADwAAAGRycy9kb3ducmV2LnhtbESPQWvCQBSE74X+h+UVvOlGSa1EVxFBUOhF7UFvj+wz&#10;G82+DdmNSfvruwWhx2FmvmEWq95W4kGNLx0rGI8SEMS50yUXCr5O2+EMhA/IGivHpOCbPKyWry8L&#10;zLTr+ECPYyhEhLDPUIEJoc6k9Lkhi37kauLoXV1jMUTZFFI32EW4reQkSabSYslxwWBNG0P5/dha&#10;BT82/Tzs/TTZ3i7n97L7aM1k0yo1eOvXcxCB+vAffrZ3WkGawt+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clezEAAAA2wAAAA8AAAAAAAAAAAAAAAAAmAIAAGRycy9k&#10;b3ducmV2LnhtbFBLBQYAAAAABAAEAPUAAACJAwAAAAA=&#10;" fillcolor="black [3200]" strokecolor="black [1600]" strokeweight="1pt">
                  <v:stroke joinstyle="miter"/>
                </v:oval>
                <v:oval id="Oval 45" o:spid="_x0000_s1050" style="position:absolute;left:4367;top:11038;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d8YA&#10;AADbAAAADwAAAGRycy9kb3ducmV2LnhtbESPzWrDMBCE74W+g9hCbrXckKTBsRxKIJBCLvk5NLfF&#10;2lhurZWx5NjN01eFQo/DzHzD5OvRNuJGna8dK3hJUhDEpdM1VwrOp+3zEoQPyBobx6Tgmzysi8eH&#10;HDPtBj7Q7RgqESHsM1RgQmgzKX1pyKJPXEscvavrLIYou0rqDocIt42cpulCWqw5LhhsaWOo/Dr2&#10;VsHdzvaHd79It5+Xj3k9vPZmuumVmjyNbysQgcbwH/5r77SC2Rx+v8Qf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wd8YAAADbAAAADwAAAAAAAAAAAAAAAACYAgAAZHJz&#10;L2Rvd25yZXYueG1sUEsFBgAAAAAEAAQA9QAAAIsDAAAAAA==&#10;" fillcolor="black [3200]" strokecolor="black [1600]" strokeweight="1pt">
                  <v:stroke joinstyle="miter"/>
                </v:oval>
                <v:oval id="Oval 46" o:spid="_x0000_s1051" style="position:absolute;left:4311;top:17809;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uAMUA&#10;AADbAAAADwAAAGRycy9kb3ducmV2LnhtbESPT2vCQBTE70K/w/IKvemmolGiq4ggWPDin4PeHtnX&#10;bNrs25DdmLSfvlsQPA4z8xtmue5tJe7U+NKxgvdRAoI4d7rkQsHlvBvOQfiArLFyTAp+yMN69TJY&#10;YqZdx0e6n0IhIoR9hgpMCHUmpc8NWfQjVxNH79M1FkOUTSF1g12E20qOkySVFkuOCwZr2hrKv0+t&#10;VfBrJ4fjh0+T3dftOi27WWvG21apt9d+swARqA/P8KO91wom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q4AxQAAANsAAAAPAAAAAAAAAAAAAAAAAJgCAABkcnMv&#10;ZG93bnJldi54bWxQSwUGAAAAAAQABAD1AAAAigMAAAAA&#10;" fillcolor="black [3200]" strokecolor="black [1600]" strokeweight="1pt">
                  <v:stroke joinstyle="miter"/>
                </v:oval>
                <v:oval id="Oval 47" o:spid="_x0000_s1052" style="position:absolute;left:17006;top:10933;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4Lm8YA&#10;AADbAAAADwAAAGRycy9kb3ducmV2LnhtbESPzWrDMBCE74W+g9hCbo1ck8bBiRKKIdBAL/k5JLfF&#10;2lpurZWx5Njt00eBQo/DzHzDrDajbcSVOl87VvAyTUAQl07XXCk4HbfPCxA+IGtsHJOCH/KwWT8+&#10;rDDXbuA9XQ+hEhHCPkcFJoQ2l9KXhiz6qWuJo/fpOoshyq6SusMhwm0j0ySZS4s1xwWDLRWGyu9D&#10;bxX82tnHfufnyfbrcn6th6w3adErNXka35YgAo3hP/zXftcKZhncv8Qf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4Lm8YAAADbAAAADwAAAAAAAAAAAAAAAACYAgAAZHJz&#10;L2Rvd25yZXYueG1sUEsFBgAAAAAEAAQA9QAAAIsDAAAAAA==&#10;" fillcolor="black [3200]" strokecolor="black [1600]" strokeweight="1pt">
                  <v:stroke joinstyle="miter"/>
                </v:oval>
                <v:oval id="Oval 48" o:spid="_x0000_s1053" style="position:absolute;left:17191;top:18078;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f6cEA&#10;AADbAAAADwAAAGRycy9kb3ducmV2LnhtbERPy4rCMBTdC/5DuII7TRUfQzWKCILCbHRm4ewuzbXp&#10;THNTmtTW+XqzEFweznu97Wwp7lT7wrGCyTgBQZw5XXCu4PvrMPoA4QOyxtIxKXiQh+2m31tjql3L&#10;Z7pfQi5iCPsUFZgQqlRKnxmy6MeuIo7czdUWQ4R1LnWNbQy3pZwmyUJaLDg2GKxobyj7uzRWwb+d&#10;fZ5PfpEcfn+u86JdNma6b5QaDrrdCkSgLrzFL/dRK5jFs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Rn+nBAAAA2wAAAA8AAAAAAAAAAAAAAAAAmAIAAGRycy9kb3du&#10;cmV2LnhtbFBLBQYAAAAABAAEAPUAAACGAwAAAAA=&#10;" fillcolor="black [3200]" strokecolor="black [1600]" strokeweight="1pt">
                  <v:stroke joinstyle="miter"/>
                </v:oval>
                <v:shape id="Text Box 51" o:spid="_x0000_s1054" type="#_x0000_t202" style="position:absolute;left:1850;top:1255;width:3267;height:2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1T8IA&#10;AADbAAAADwAAAGRycy9kb3ducmV2LnhtbESPQYvCMBCF74L/IYzgTVOVFa1GcRcE9+BBV+9jM7bF&#10;ZlKbWKu/3gjCHh9v3vfmzZeNKURNlcstKxj0IxDEidU5pwoOf+veBITzyBoLy6TgQQ6Wi3ZrjrG2&#10;d95RvfepCBB2MSrIvC9jKV2SkUHXtyVx8M62MuiDrFKpK7wHuCnkMIrG0mDOoSHDkn4ySi77mwlv&#10;1MfTaOpX1rntefj9+8Tt6XJVqttpVjMQnhr/f/xJb7SCrwG8twQA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7VPwgAAANsAAAAPAAAAAAAAAAAAAAAAAJgCAABkcnMvZG93&#10;bnJldi54bWxQSwUGAAAAAAQABAD1AAAAhwMAAAAA&#10;" filled="f" stroked="f" strokeweight="1pt">
                  <v:textbox>
                    <w:txbxContent>
                      <w:p w:rsidR="00AC0704" w:rsidRPr="00AC0704" w:rsidRDefault="00AC0704">
                        <w:pPr>
                          <w:rPr>
                            <w:vertAlign w:val="subscript"/>
                          </w:rPr>
                        </w:pPr>
                        <w:r>
                          <w:t>v</w:t>
                        </w:r>
                        <w:r>
                          <w:rPr>
                            <w:vertAlign w:val="subscript"/>
                          </w:rPr>
                          <w:t>1</w:t>
                        </w:r>
                      </w:p>
                    </w:txbxContent>
                  </v:textbox>
                </v:shape>
                <v:shape id="Text Box 28" o:spid="_x0000_s1055" type="#_x0000_t202" style="position:absolute;left:17199;top:1528;width:4160;height:3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2</w:t>
                        </w:r>
                      </w:p>
                    </w:txbxContent>
                  </v:textbox>
                </v:shape>
                <v:shape id="Text Box 30" o:spid="_x0000_s1056" type="#_x0000_t202" style="position:absolute;left:1746;top:8405;width:3188;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3</w:t>
                        </w:r>
                      </w:p>
                    </w:txbxContent>
                  </v:textbox>
                </v:shape>
                <v:shape id="Text Box 8" o:spid="_x0000_s1057" type="#_x0000_t202" style="position:absolute;left:17188;top:9398;width:4171;height:3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4</w:t>
                        </w:r>
                      </w:p>
                    </w:txbxContent>
                  </v:textbox>
                </v:shape>
                <v:shape id="Text Box 25" o:spid="_x0000_s1058" type="#_x0000_t202" style="position:absolute;left:1869;top:15944;width:3845;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5</w:t>
                        </w:r>
                      </w:p>
                    </w:txbxContent>
                  </v:textbox>
                </v:shape>
                <v:shape id="Text Box 25" o:spid="_x0000_s1059" type="#_x0000_t202" style="position:absolute;left:17111;top:16119;width:3594;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Pr>
                            <w:rFonts w:asciiTheme="minorHAnsi" w:eastAsia="Calibri" w:hAnsiTheme="minorHAnsi"/>
                            <w:position w:val="-6"/>
                            <w:sz w:val="22"/>
                            <w:szCs w:val="22"/>
                            <w:vertAlign w:val="subscript"/>
                          </w:rPr>
                          <w:t>6</w:t>
                        </w:r>
                      </w:p>
                    </w:txbxContent>
                  </v:textbox>
                </v:shape>
                <v:line id="Straight Connector 97" o:spid="_x0000_s1060" style="position:absolute;flip:y;visibility:visible;mso-wrap-style:square" from="5139,3358" to="17003,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WHHMUAAADbAAAADwAAAGRycy9kb3ducmV2LnhtbESPQWvCQBSE74X+h+UJvTUbhdgkuoqI&#10;AaEoaOuht2f2NUmbfRuyW03/vSsUehxm5htmvhxMKy7Uu8aygnEUgyAurW64UvD+VjynIJxH1tha&#10;JgW/5GC5eHyYY67tlQ90OfpKBAi7HBXU3ne5lK6syaCLbEccvE/bG/RB9pXUPV4D3LRyEsdTabDh&#10;sFBjR+uayu/jj1FQ6N2Z08ztP062mb5uv7rTJkmUehoNqxkIT4P/D/+1t1pB9gL3L+E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WHHMUAAADbAAAADwAAAAAAAAAA&#10;AAAAAAChAgAAZHJzL2Rvd25yZXYueG1sUEsFBgAAAAAEAAQA+QAAAJMDAAAAAA==&#10;" strokecolor="#5b9bd5 [3204]" strokeweight=".5pt">
                  <v:stroke joinstyle="miter"/>
                </v:line>
                <v:line id="Straight Connector 98" o:spid="_x0000_s1061" style="position:absolute;flip:x;visibility:visible;mso-wrap-style:square" from="4941,3565" to="17101,11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oTbsEAAADbAAAADwAAAGRycy9kb3ducmV2LnhtbERPy4rCMBTdC/5DuII7TRUU7RiLiAVB&#10;FMbHYnZ3mjtttbkpTdT692Yx4PJw3oukNZV4UONKywpGwwgEcWZ1ybmC8ykdzEA4j6yxskwKXuQg&#10;WXY7C4y1ffI3PY4+FyGEXYwKCu/rWEqXFWTQDW1NHLg/2xj0ATa51A0+Q7ip5DiKptJgyaGhwJrW&#10;BWW3490oSPX+l2dzd/i52HK6217ry2YyUarfa1dfIDy1/iP+d2+1gnkYG76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KhNuwQAAANsAAAAPAAAAAAAAAAAAAAAA&#10;AKECAABkcnMvZG93bnJldi54bWxQSwUGAAAAAAQABAD5AAAAjwMAAAAA&#10;" strokecolor="#5b9bd5 [3204]" strokeweight=".5pt">
                  <v:stroke joinstyle="miter"/>
                </v:line>
                <v:line id="Straight Connector 99" o:spid="_x0000_s1062" style="position:absolute;flip:y;visibility:visible;mso-wrap-style:square" from="4984,11123" to="17146,1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a29cMAAADbAAAADwAAAGRycy9kb3ducmV2LnhtbESPT4vCMBTE74LfITxhb5q6oNhqFJEV&#10;hGUF/x28PZtnW21eSpPV+u2NIHgcZuY3zGTWmFLcqHaFZQX9XgSCOLW64EzBfrfsjkA4j6yxtEwK&#10;HuRgNm23Jphoe+cN3bY+EwHCLkEFufdVIqVLczLoerYiDt7Z1gZ9kHUmdY33ADel/I6ioTRYcFjI&#10;saJFTul1+28ULPXfiUexWx8Pthj+ri7V4WcwUOqr08zHIDw1/hN+t1daQRzD60v4AX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mtvXDAAAA2wAAAA8AAAAAAAAAAAAA&#10;AAAAoQIAAGRycy9kb3ducmV2LnhtbFBLBQYAAAAABAAEAPkAAACRAwAAAAA=&#10;" strokecolor="#5b9bd5 [3204]" strokeweight=".5pt">
                  <v:stroke joinstyle="miter"/>
                </v:line>
                <v:line id="Straight Connector 100" o:spid="_x0000_s1063" style="position:absolute;flip:x;visibility:visible;mso-wrap-style:square" from="4885,11432" to="17102,17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AKvsUAAADcAAAADwAAAGRycy9kb3ducmV2LnhtbESPT2vCQBDF70K/wzIFb7pRUDS6ipQK&#10;QrFQ/xy8jdkxiWZnQ3ar8dt3DgVvM7w37/1mvmxdpe7UhNKzgUE/AUWceVtybuCwX/cmoEJEtlh5&#10;JgNPCrBcvHXmmFr/4B+672KuJIRDigaKGOtU65AV5DD0fU0s2sU3DqOsTa5tgw8Jd5UeJslYOyxZ&#10;Ggqs6aOg7Lb7dQbWdnvmyTR8n46+HH9trvXxczQypvvermagIrXxZf6/3ljBTwRfnpEJ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AKvsUAAADcAAAADwAAAAAAAAAA&#10;AAAAAAChAgAAZHJzL2Rvd25yZXYueG1sUEsFBgAAAAAEAAQA+QAAAJMDAAAAAA==&#10;" strokecolor="#5b9bd5 [3204]" strokeweight=".5pt">
                  <v:stroke joinstyle="miter"/>
                </v:line>
                <v:line id="Straight Connector 101" o:spid="_x0000_s1064" style="position:absolute;visibility:visible;mso-wrap-style:square" from="4885,18308" to="17189,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TJ68EAAADcAAAADwAAAGRycy9kb3ducmV2LnhtbERPTWsCMRC9F/wPYYTeamIFK6tRRFA8&#10;FWr14G3YjJvVzWS7ibvbf98UBG/zeJ+zWPWuEi01ofSsYTxSIIhzb0ouNBy/t28zECEiG6w8k4Zf&#10;CrBaDl4WmBnf8Re1h1iIFMIhQw02xjqTMuSWHIaRr4kTd/GNw5hgU0jTYJfCXSXflZpKhyWnBos1&#10;bSzlt8PdafjBfEvufNq1qrPtZHqpPz+uZ61fh/16DiJSH5/ih3tv0nw1hv9n0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VMnrwQAAANwAAAAPAAAAAAAAAAAAAAAA&#10;AKECAABkcnMvZG93bnJldi54bWxQSwUGAAAAAAQABAD5AAAAjwMAAAAA&#10;" strokecolor="#5b9bd5 [3204]" strokeweight=".5pt">
                  <v:stroke joinstyle="miter"/>
                </v:line>
                <v:oval id="Oval 106" o:spid="_x0000_s1065" style="position:absolute;left:14751;top:1255;width:6605;height:19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yMUA&#10;AADcAAAADwAAAGRycy9kb3ducmV2LnhtbERPTWvCQBC9C/6HZYRepG7a0rREVxFBLUjRRg8eh+yY&#10;BLOzYXeraX+9KxR6m8f7nMmsM424kPO1ZQVPowQEcWF1zaWCw375+A7CB2SNjWVS8EMeZtN+b4KZ&#10;tlf+okseShFD2GeooAqhzaT0RUUG/ci2xJE7WWcwROhKqR1eY7hp5HOSpNJgzbGhwpYWFRXn/Nso&#10;+Ex/d5uDq/cv7vW4XC+2m/Nq+KbUw6Cbj0EE6sK/+M/9oeP8JIX7M/EC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n7IxQAAANwAAAAPAAAAAAAAAAAAAAAAAJgCAABkcnMv&#10;ZG93bnJldi54bWxQSwUGAAAAAAQABAD1AAAAigMAAAAA&#10;" filled="f" strokecolor="#a5a5a5 [2092]" strokeweight="1pt">
                  <v:stroke dashstyle="dash" joinstyle="miter"/>
                </v:oval>
                <v:oval id="Oval 107" o:spid="_x0000_s1066" style="position:absolute;left:707;top:820;width:6604;height:19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bU8UA&#10;AADcAAAADwAAAGRycy9kb3ducmV2LnhtbERPS2vCQBC+C/0PyxS8iG7aUpXoRopgK4jU18HjkJ0m&#10;IdnZsLtq6q/vFgq9zcf3nPmiM424kvOVZQVPowQEcW51xYWC03E1nILwAVljY5kUfJOHRfbQm2Oq&#10;7Y33dD2EQsQQ9ikqKENoUyl9XpJBP7ItceS+rDMYInSF1A5vMdw08jlJxtJgxbGhxJaWJeX14WIU&#10;bMf33ebkquOLez2vPpafm/p9MFGq/9i9zUAE6sK/+M+91nF+MoHfZ+IF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ttTxQAAANwAAAAPAAAAAAAAAAAAAAAAAJgCAABkcnMv&#10;ZG93bnJldi54bWxQSwUGAAAAAAQABAD1AAAAigMAAAAA&#10;" filled="f" strokecolor="#a5a5a5 [2092]" strokeweight="1pt">
                  <v:stroke dashstyle="dash" joinstyle="miter"/>
                </v:oval>
                <v:shape id="Text Box 115" o:spid="_x0000_s1067" type="#_x0000_t202" style="position:absolute;left:16985;top:20955;width:4065;height:3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816008" w:rsidRPr="00816008" w:rsidRDefault="00816008">
                        <w:pPr>
                          <w:rPr>
                            <w:sz w:val="24"/>
                            <w:szCs w:val="24"/>
                            <w:vertAlign w:val="subscript"/>
                          </w:rPr>
                        </w:pPr>
                        <w:r w:rsidRPr="00816008">
                          <w:rPr>
                            <w:sz w:val="24"/>
                            <w:szCs w:val="24"/>
                          </w:rPr>
                          <w:t>V</w:t>
                        </w:r>
                        <w:r w:rsidRPr="00816008">
                          <w:rPr>
                            <w:sz w:val="24"/>
                            <w:szCs w:val="24"/>
                            <w:vertAlign w:val="subscript"/>
                          </w:rPr>
                          <w:t>2</w:t>
                        </w:r>
                      </w:p>
                    </w:txbxContent>
                  </v:textbox>
                </v:shape>
                <v:shape id="Text Box 115" o:spid="_x0000_s1068" type="#_x0000_t202" style="position:absolute;left:2579;top:20517;width:4064;height:3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816008" w:rsidRPr="00816008" w:rsidRDefault="00816008" w:rsidP="00816008">
                        <w:pPr>
                          <w:pStyle w:val="NormalWeb"/>
                          <w:spacing w:before="0" w:beforeAutospacing="0" w:after="0" w:afterAutospacing="0"/>
                          <w:rPr>
                            <w:rFonts w:asciiTheme="minorHAnsi" w:hAnsiTheme="minorHAnsi"/>
                          </w:rPr>
                        </w:pPr>
                        <w:r w:rsidRPr="00816008">
                          <w:rPr>
                            <w:rFonts w:asciiTheme="minorHAnsi" w:eastAsia="Calibri" w:hAnsiTheme="minorHAnsi"/>
                          </w:rPr>
                          <w:t>V</w:t>
                        </w:r>
                        <w:r w:rsidRPr="00816008">
                          <w:rPr>
                            <w:rFonts w:asciiTheme="minorHAnsi" w:eastAsia="Calibri" w:hAnsiTheme="minorHAnsi"/>
                            <w:position w:val="-6"/>
                            <w:vertAlign w:val="subscript"/>
                          </w:rPr>
                          <w:t>1</w:t>
                        </w:r>
                      </w:p>
                    </w:txbxContent>
                  </v:textbox>
                </v:shape>
                <w10:anchorlock/>
              </v:group>
            </w:pict>
          </mc:Fallback>
        </mc:AlternateContent>
      </w:r>
      <w:r w:rsidR="00AC0704">
        <w:rPr>
          <w:b/>
        </w:rPr>
        <w:tab/>
      </w:r>
      <w:r w:rsidR="00AC0704">
        <w:rPr>
          <w:b/>
        </w:rPr>
        <w:tab/>
      </w:r>
      <w:r w:rsidR="00AC0704">
        <w:rPr>
          <w:b/>
        </w:rPr>
        <w:tab/>
      </w:r>
      <w:r w:rsidR="00AC0704">
        <w:rPr>
          <w:b/>
        </w:rPr>
        <w:tab/>
      </w:r>
      <w:r w:rsidR="00AC0704">
        <w:rPr>
          <w:noProof/>
          <w:lang w:eastAsia="ja-JP"/>
        </w:rPr>
        <mc:AlternateContent>
          <mc:Choice Requires="wpc">
            <w:drawing>
              <wp:inline distT="0" distB="0" distL="0" distR="0" wp14:anchorId="3155AEA2" wp14:editId="3F195C63">
                <wp:extent cx="2233930" cy="2430780"/>
                <wp:effectExtent l="0" t="0"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val 84"/>
                        <wps:cNvSpPr/>
                        <wps:spPr>
                          <a:xfrm>
                            <a:off x="446674" y="330903"/>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00562" y="330903"/>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436740" y="1128078"/>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431162" y="1805215"/>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1700663" y="1117578"/>
                            <a:ext cx="6731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87276" y="133918"/>
                            <a:ext cx="326683" cy="27717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0704" w:rsidRPr="00AC0704" w:rsidRDefault="00AC0704" w:rsidP="00AC0704">
                              <w:pPr>
                                <w:rPr>
                                  <w:vertAlign w:val="subscript"/>
                                </w:rPr>
                              </w:pPr>
                              <w:r>
                                <w:t>v</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28"/>
                        <wps:cNvSpPr txBox="1"/>
                        <wps:spPr>
                          <a:xfrm>
                            <a:off x="1700341" y="171609"/>
                            <a:ext cx="416042" cy="347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30"/>
                        <wps:cNvSpPr txBox="1"/>
                        <wps:spPr>
                          <a:xfrm>
                            <a:off x="195199" y="1555178"/>
                            <a:ext cx="318770" cy="321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8"/>
                        <wps:cNvSpPr txBox="1"/>
                        <wps:spPr>
                          <a:xfrm>
                            <a:off x="187261" y="866458"/>
                            <a:ext cx="417159" cy="341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25"/>
                        <wps:cNvSpPr txBox="1"/>
                        <wps:spPr>
                          <a:xfrm>
                            <a:off x="1735889" y="956787"/>
                            <a:ext cx="384520" cy="338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Oval 108"/>
                        <wps:cNvSpPr/>
                        <wps:spPr>
                          <a:xfrm>
                            <a:off x="54814" y="90283"/>
                            <a:ext cx="659765" cy="1969770"/>
                          </a:xfrm>
                          <a:prstGeom prst="ellipse">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502018" y="86156"/>
                            <a:ext cx="583658" cy="1407659"/>
                          </a:xfrm>
                          <a:prstGeom prst="ellipse">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Connector 110"/>
                        <wps:cNvCnPr>
                          <a:endCxn id="85" idx="2"/>
                        </wps:cNvCnPr>
                        <wps:spPr>
                          <a:xfrm>
                            <a:off x="513913" y="356983"/>
                            <a:ext cx="1186412" cy="3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a:stCxn id="84" idx="5"/>
                          <a:endCxn id="88" idx="1"/>
                        </wps:cNvCnPr>
                        <wps:spPr>
                          <a:xfrm>
                            <a:off x="504057" y="380768"/>
                            <a:ext cx="1206225" cy="745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86" idx="6"/>
                          <a:endCxn id="85" idx="3"/>
                        </wps:cNvCnPr>
                        <wps:spPr>
                          <a:xfrm flipV="1">
                            <a:off x="503980" y="380768"/>
                            <a:ext cx="1206201" cy="776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86" idx="5"/>
                          <a:endCxn id="88" idx="2"/>
                        </wps:cNvCnPr>
                        <wps:spPr>
                          <a:xfrm flipV="1">
                            <a:off x="494124" y="1146788"/>
                            <a:ext cx="1206302" cy="311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a:endCxn id="85" idx="3"/>
                        </wps:cNvCnPr>
                        <wps:spPr>
                          <a:xfrm flipV="1">
                            <a:off x="503987" y="380768"/>
                            <a:ext cx="1206194" cy="1424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Text Box 115"/>
                        <wps:cNvSpPr txBox="1"/>
                        <wps:spPr>
                          <a:xfrm>
                            <a:off x="1675816" y="1507917"/>
                            <a:ext cx="406400" cy="36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008" w:rsidRPr="00816008" w:rsidRDefault="00816008" w:rsidP="00816008">
                              <w:pPr>
                                <w:pStyle w:val="NormalWeb"/>
                                <w:spacing w:before="0" w:beforeAutospacing="0" w:after="0" w:afterAutospacing="0"/>
                                <w:rPr>
                                  <w:rFonts w:asciiTheme="minorHAnsi" w:hAnsiTheme="minorHAnsi"/>
                                </w:rPr>
                              </w:pPr>
                              <w:r w:rsidRPr="00816008">
                                <w:rPr>
                                  <w:rFonts w:asciiTheme="minorHAnsi" w:eastAsia="Calibri" w:hAnsiTheme="minorHAnsi"/>
                                </w:rPr>
                                <w:t>V</w:t>
                              </w:r>
                              <w:r w:rsidRPr="00816008">
                                <w:rPr>
                                  <w:rFonts w:asciiTheme="minorHAnsi" w:eastAsia="Calibri" w:hAnsiTheme="minorHAnsi"/>
                                  <w:position w:val="-6"/>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115"/>
                        <wps:cNvSpPr txBox="1"/>
                        <wps:spPr>
                          <a:xfrm>
                            <a:off x="256200" y="2060053"/>
                            <a:ext cx="406400" cy="36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008" w:rsidRPr="00816008" w:rsidRDefault="00816008" w:rsidP="00816008">
                              <w:pPr>
                                <w:pStyle w:val="NormalWeb"/>
                                <w:spacing w:before="0" w:beforeAutospacing="0" w:after="0" w:afterAutospacing="0"/>
                                <w:rPr>
                                  <w:rFonts w:asciiTheme="minorHAnsi" w:hAnsiTheme="minorHAnsi"/>
                                </w:rPr>
                              </w:pPr>
                              <w:r w:rsidRPr="00816008">
                                <w:rPr>
                                  <w:rFonts w:asciiTheme="minorHAnsi" w:eastAsia="Calibri" w:hAnsiTheme="minorHAnsi"/>
                                </w:rPr>
                                <w:t>V</w:t>
                              </w:r>
                              <w:r w:rsidRPr="00816008">
                                <w:rPr>
                                  <w:rFonts w:asciiTheme="minorHAnsi" w:eastAsia="Calibri" w:hAnsiTheme="minorHAnsi"/>
                                  <w:position w:val="-6"/>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5AEA2" id="Canvas 96" o:spid="_x0000_s1069" editas="canvas" style="width:175.9pt;height:191.4pt;mso-position-horizontal-relative:char;mso-position-vertical-relative:line" coordsize="22339,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">
                <v:shape id="_x0000_s1070" type="#_x0000_t75" style="position:absolute;width:22339;height:24307;visibility:visible;mso-wrap-style:square">
                  <v:fill o:detectmouseclick="t"/>
                  <v:path o:connecttype="none"/>
                </v:shape>
                <v:oval id="Oval 84" o:spid="_x0000_s1071" style="position:absolute;left:4466;top:3309;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vdsYA&#10;AADbAAAADwAAAGRycy9kb3ducmV2LnhtbESPzWrDMBCE74W+g9hCbrVck6bBiRKKIdBAL/k5NLfF&#10;2lhOrZWx5Njt00eBQo/DzHzDLNejbcSVOl87VvCSpCCIS6drrhQcD5vnOQgfkDU2jknBD3lYrx4f&#10;lphrN/COrvtQiQhhn6MCE0KbS+lLQxZ94lri6J1dZzFE2VVSdzhEuG1klqYzabHmuGCwpcJQ+b3v&#10;rYJfO/3cbf0s3VxOX6/18NabrOiVmjyN7wsQgcbwH/5rf2gF8yncv8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UvdsYAAADbAAAADwAAAAAAAAAAAAAAAACYAgAAZHJz&#10;L2Rvd25yZXYueG1sUEsFBgAAAAAEAAQA9QAAAIsDAAAAAA==&#10;" fillcolor="black [3200]" strokecolor="black [1600]" strokeweight="1pt">
                  <v:stroke joinstyle="miter"/>
                </v:oval>
                <v:oval id="Oval 85" o:spid="_x0000_s1072" style="position:absolute;left:17005;top:3309;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K7cUA&#10;AADbAAAADwAAAGRycy9kb3ducmV2LnhtbESPT2vCQBTE70K/w/IKvdWNof4huooEBAu9aHvQ2yP7&#10;zEazb0N2Y9J++m6h4HGYmd8wq81ga3Gn1leOFUzGCQjiwumKSwVfn7vXBQgfkDXWjknBN3nYrJ9G&#10;K8y06/lA92MoRYSwz1CBCaHJpPSFIYt+7Bri6F1cazFE2ZZSt9hHuK1lmiQzabHiuGCwodxQcTt2&#10;VsGPffs4vPtZsrueT9Oqn3cmzTulXp6H7RJEoCE8wv/tvVawmMLf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aYrtxQAAANsAAAAPAAAAAAAAAAAAAAAAAJgCAABkcnMv&#10;ZG93bnJldi54bWxQSwUGAAAAAAQABAD1AAAAigMAAAAA&#10;" fillcolor="black [3200]" strokecolor="black [1600]" strokeweight="1pt">
                  <v:stroke joinstyle="miter"/>
                </v:oval>
                <v:oval id="Oval 86" o:spid="_x0000_s1073" style="position:absolute;left:4367;top:11280;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sUmsUA&#10;AADbAAAADwAAAGRycy9kb3ducmV2LnhtbESPT2vCQBTE7wW/w/IEb7pR2ijRVUQQKvTin0N7e2Sf&#10;2bTZtyG7MdFP3y0IPQ4z8xtmteltJW7U+NKxgukkAUGcO11yoeBy3o8XIHxA1lg5JgV38rBZD15W&#10;mGnX8ZFup1CICGGfoQITQp1J6XNDFv3E1cTRu7rGYoiyKaRusItwW8lZkqTSYslxwWBNO0P5z6m1&#10;Ch729eN48Gmy//76fCu7eWtmu1ap0bDfLkEE6sN/+Nl+1woWKfx9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xSaxQAAANsAAAAPAAAAAAAAAAAAAAAAAJgCAABkcnMv&#10;ZG93bnJldi54bWxQSwUGAAAAAAQABAD1AAAAigMAAAAA&#10;" fillcolor="black [3200]" strokecolor="black [1600]" strokeweight="1pt">
                  <v:stroke joinstyle="miter"/>
                </v:oval>
                <v:oval id="Oval 87" o:spid="_x0000_s1074" style="position:absolute;left:4311;top:18052;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xAcUA&#10;AADbAAAADwAAAGRycy9kb3ducmV2LnhtbESPT4vCMBTE7wt+h/AEb5oq6x+6RhFBWMGL7h709mje&#10;Nt1tXkqT2uqnN4Kwx2FmfsMs150txZVqXzhWMB4lIIgzpwvOFXx/7YYLED4gaywdk4IbeVivem9L&#10;TLVr+UjXU8hFhLBPUYEJoUql9Jkhi37kKuLo/bjaYoiyzqWusY1wW8pJksykxYLjgsGKtoayv1Nj&#10;Fdzt++G497Nk93s5T4t23pjJtlFq0O82HyACdeE//Gp/agWLOTy/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97EBxQAAANsAAAAPAAAAAAAAAAAAAAAAAJgCAABkcnMv&#10;ZG93bnJldi54bWxQSwUGAAAAAAQABAD1AAAAigMAAAAA&#10;" fillcolor="black [3200]" strokecolor="black [1600]" strokeweight="1pt">
                  <v:stroke joinstyle="miter"/>
                </v:oval>
                <v:oval id="Oval 88" o:spid="_x0000_s1075" style="position:absolute;left:17006;top:11175;width:673;height: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glc8EA&#10;AADbAAAADwAAAGRycy9kb3ducmV2LnhtbERPy4rCMBTdC/MP4Q7MTtOR8UE1yiAII7jxsdDdpbk2&#10;dZqb0qS2+vVmIbg8nPd82dlS3Kj2hWMF34MEBHHmdMG5guNh3Z+C8AFZY+mYFNzJw3Lx0Ztjql3L&#10;O7rtQy5iCPsUFZgQqlRKnxmy6AeuIo7cxdUWQ4R1LnWNbQy3pRwmyVhaLDg2GKxoZSj73zdWwcP+&#10;bHcbP07W1/NpVLSTxgxXjVJfn93vDESgLrzFL/efVjCNY+O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oJXPBAAAA2wAAAA8AAAAAAAAAAAAAAAAAmAIAAGRycy9kb3du&#10;cmV2LnhtbFBLBQYAAAAABAAEAPUAAACGAwAAAAA=&#10;" fillcolor="black [3200]" strokecolor="black [1600]" strokeweight="1pt">
                  <v:stroke joinstyle="miter"/>
                </v:oval>
                <v:shape id="Text Box 90" o:spid="_x0000_s1076" type="#_x0000_t202" style="position:absolute;left:1872;top:1339;width:3267;height:2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aqTsQA&#10;AADbAAAADwAAAGRycy9kb3ducmV2LnhtbESPTW/CMAyG75P2HyIjcRspTJpGaUAMCWkcOIyNu2nc&#10;D9E4pQml8Ovnw6Qdrdfv48fZanCN6qkLtWcD00kCijj3tubSwM/39uUdVIjIFhvPZOBOAVbL56cM&#10;U+tv/EX9IZZKIBxSNFDF2KZah7wih2HiW2LJCt85jDJ2pbYd3gTuGj1LkjftsGa5UGFLm4ry8+Hq&#10;RKM/nl7nce1D2Bezj90D96fzxZjxaFgvQEUa4v/yX/vTGpiLvfwiA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2qk7EAAAA2wAAAA8AAAAAAAAAAAAAAAAAmAIAAGRycy9k&#10;b3ducmV2LnhtbFBLBQYAAAAABAAEAPUAAACJAwAAAAA=&#10;" filled="f" stroked="f" strokeweight="1pt">
                  <v:textbox>
                    <w:txbxContent>
                      <w:p w:rsidR="00AC0704" w:rsidRPr="00AC0704" w:rsidRDefault="00AC0704" w:rsidP="00AC0704">
                        <w:pPr>
                          <w:rPr>
                            <w:vertAlign w:val="subscript"/>
                          </w:rPr>
                        </w:pPr>
                        <w:r>
                          <w:t>v</w:t>
                        </w:r>
                        <w:r>
                          <w:rPr>
                            <w:vertAlign w:val="subscript"/>
                          </w:rPr>
                          <w:t>1</w:t>
                        </w:r>
                      </w:p>
                    </w:txbxContent>
                  </v:textbox>
                </v:shape>
                <v:shape id="Text Box 28" o:spid="_x0000_s1077" type="#_x0000_t202" style="position:absolute;left:17003;top:1716;width:4160;height:3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2</w:t>
                        </w:r>
                      </w:p>
                    </w:txbxContent>
                  </v:textbox>
                </v:shape>
                <v:shape id="Text Box 30" o:spid="_x0000_s1078" type="#_x0000_t202" style="position:absolute;left:1951;top:15551;width:3188;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3</w:t>
                        </w:r>
                      </w:p>
                    </w:txbxContent>
                  </v:textbox>
                </v:shape>
                <v:shape id="Text Box 8" o:spid="_x0000_s1079" type="#_x0000_t202" style="position:absolute;left:1872;top:8664;width:4172;height:3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4</w:t>
                        </w:r>
                      </w:p>
                    </w:txbxContent>
                  </v:textbox>
                </v:shape>
                <v:shape id="Text Box 25" o:spid="_x0000_s1080" type="#_x0000_t202" style="position:absolute;left:17358;top:9567;width:3846;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AC0704" w:rsidRPr="00AC0704" w:rsidRDefault="00AC0704" w:rsidP="00AC0704">
                        <w:pPr>
                          <w:pStyle w:val="NormalWeb"/>
                          <w:spacing w:before="0" w:beforeAutospacing="0" w:after="0" w:afterAutospacing="0"/>
                          <w:rPr>
                            <w:rFonts w:asciiTheme="minorHAnsi" w:hAnsiTheme="minorHAnsi"/>
                          </w:rPr>
                        </w:pPr>
                        <w:r w:rsidRPr="00AC0704">
                          <w:rPr>
                            <w:rFonts w:asciiTheme="minorHAnsi" w:eastAsia="Calibri" w:hAnsiTheme="minorHAnsi"/>
                            <w:sz w:val="22"/>
                            <w:szCs w:val="22"/>
                          </w:rPr>
                          <w:t>v</w:t>
                        </w:r>
                        <w:r w:rsidRPr="00AC0704">
                          <w:rPr>
                            <w:rFonts w:asciiTheme="minorHAnsi" w:eastAsia="Calibri" w:hAnsiTheme="minorHAnsi"/>
                            <w:position w:val="-6"/>
                            <w:sz w:val="22"/>
                            <w:szCs w:val="22"/>
                            <w:vertAlign w:val="subscript"/>
                          </w:rPr>
                          <w:t>5</w:t>
                        </w:r>
                      </w:p>
                    </w:txbxContent>
                  </v:textbox>
                </v:shape>
                <v:oval id="Oval 108" o:spid="_x0000_s1081" style="position:absolute;left:548;top:902;width:6597;height:1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PIcgA&#10;AADcAAAADwAAAGRycy9kb3ducmV2LnhtbESPQWsCQQyF74X+hyEFL0Vna6nK6ihF0BZE2qoHj2En&#10;7i7uZJaZUbf99c2h0FvCe3nvy2zRuUZdKcTas4GnQQaKuPC25tLAYb/qT0DFhGyx8UwGvinCYn5/&#10;N8Pc+ht/0XWXSiUhHHM0UKXU5lrHoiKHceBbYtFOPjhMsoZS24A3CXeNHmbZSDusWRoqbGlZUXHe&#10;XZyB7ejnc3MI9f45vBxXb8uPzXn9ODam99C9TkEl6tK/+e/63Qp+JrTyjEy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AU8hyAAAANwAAAAPAAAAAAAAAAAAAAAAAJgCAABk&#10;cnMvZG93bnJldi54bWxQSwUGAAAAAAQABAD1AAAAjQMAAAAA&#10;" filled="f" strokecolor="#a5a5a5 [2092]" strokeweight="1pt">
                  <v:stroke dashstyle="dash" joinstyle="miter"/>
                </v:oval>
                <v:oval id="Oval 109" o:spid="_x0000_s1082" style="position:absolute;left:15020;top:861;width:5836;height:1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3qusUA&#10;AADcAAAADwAAAGRycy9kb3ducmV2LnhtbERPTWsCMRC9C/0PYQq9lJptS63dGqUIWkFEXT30OGym&#10;u4ubyZJEXf31RhC8zeN9zmDUmlocyPnKsoLXbgKCOLe64kLBdjN56YPwAVljbZkUnMjDaPjQGWCq&#10;7ZHXdMhCIWII+xQVlCE0qZQ+L8mg79qGOHL/1hkMEbpCaofHGG5q+ZYkPWmw4thQYkPjkvJdtjcK&#10;Fr3zar511ebdffxNfsfL+W76/KnU02P78w0iUBvu4pt7puP85Auuz8QL5PA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eq6xQAAANwAAAAPAAAAAAAAAAAAAAAAAJgCAABkcnMv&#10;ZG93bnJldi54bWxQSwUGAAAAAAQABAD1AAAAigMAAAAA&#10;" filled="f" strokecolor="#a5a5a5 [2092]" strokeweight="1pt">
                  <v:stroke dashstyle="dash" joinstyle="miter"/>
                </v:oval>
                <v:line id="Straight Connector 110" o:spid="_x0000_s1083" style="position:absolute;visibility:visible;mso-wrap-style:square" from="5139,3569" to="17003,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H6rcQAAADcAAAADwAAAGRycy9kb3ducmV2LnhtbESPQWvCQBCF7wX/wzJCb3WjBSupqxRB&#10;8STU6sHbkB2zabOzMbsm8d93DoXeZnhv3vtmuR58rTpqYxXYwHSSgSIugq24NHD62r4sQMWEbLEO&#10;TAYeFGG9Gj0tMbeh50/qjqlUEsIxRwMupSbXOhaOPMZJaIhFu4bWY5K1LbVtsZdwX+tZls21x4ql&#10;wWFDG0fFz/HuDdyw2JK/nHdd1rvudX5tDm/fF2Oex8PHO6hEQ/o3/13vreBPBV+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wfqtxAAAANwAAAAPAAAAAAAAAAAA&#10;AAAAAKECAABkcnMvZG93bnJldi54bWxQSwUGAAAAAAQABAD5AAAAkgMAAAAA&#10;" strokecolor="#5b9bd5 [3204]" strokeweight=".5pt">
                  <v:stroke joinstyle="miter"/>
                </v:line>
                <v:line id="Straight Connector 111" o:spid="_x0000_s1084" style="position:absolute;visibility:visible;mso-wrap-style:square" from="5040,3807" to="17102,1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1fNsEAAADcAAAADwAAAGRycy9kb3ducmV2LnhtbERPTYvCMBC9L/gfwgh7W9MqqFSjiODi&#10;aUHdPXgbmrGpNpPaZNv6742wsLd5vM9ZrntbiZYaXzpWkI4SEMS50yUXCr5Pu485CB+QNVaOScGD&#10;PKxXg7clZtp1fKD2GAoRQ9hnqMCEUGdS+tyQRT9yNXHkLq6xGCJsCqkb7GK4reQ4SabSYsmxwWBN&#10;W0P57fhrFdwx35E9/3y2SWfayfRSf82uZ6Xeh/1mASJQH/7Ff+69jvPTFF7PxAv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V82wQAAANwAAAAPAAAAAAAAAAAAAAAA&#10;AKECAABkcnMvZG93bnJldi54bWxQSwUGAAAAAAQABAD5AAAAjwMAAAAA&#10;" strokecolor="#5b9bd5 [3204]" strokeweight=".5pt">
                  <v:stroke joinstyle="miter"/>
                </v:line>
                <v:line id="Straight Connector 112" o:spid="_x0000_s1085" style="position:absolute;flip:y;visibility:visible;mso-wrap-style:square" from="5039,3807" to="17101,1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enj8IAAADcAAAADwAAAGRycy9kb3ducmV2LnhtbERPTYvCMBC9C/6HMII3TSsobjUWWVYQ&#10;REF3PextbMa22kxKE7X77zeC4G0e73PmaWsqcafGlZYVxMMIBHFmdcm5gp/v1WAKwnlkjZVlUvBH&#10;DtJFtzPHRNsH7+l+8LkIIewSVFB4XydSuqwgg25oa+LAnW1j0AfY5FI3+AjhppKjKJpIgyWHhgJr&#10;+iwoux5uRsFKb088/XC736MtJ5v1pT5+jcdK9XvtcgbCU+vf4pd7rcP8eATPZ8IF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enj8IAAADcAAAADwAAAAAAAAAAAAAA&#10;AAChAgAAZHJzL2Rvd25yZXYueG1sUEsFBgAAAAAEAAQA+QAAAJADAAAAAA==&#10;" strokecolor="#5b9bd5 [3204]" strokeweight=".5pt">
                  <v:stroke joinstyle="miter"/>
                </v:line>
                <v:line id="Straight Connector 113" o:spid="_x0000_s1086" style="position:absolute;flip:y;visibility:visible;mso-wrap-style:square" from="4941,11467" to="17004,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Straight Connector 114" o:spid="_x0000_s1087" style="position:absolute;flip:y;visibility:visible;mso-wrap-style:square" from="5039,3807" to="17101,18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KaYMIAAADcAAAADwAAAGRycy9kb3ducmV2LnhtbERPS4vCMBC+C/6HMII3TV1U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KaYMIAAADcAAAADwAAAAAAAAAAAAAA&#10;AAChAgAAZHJzL2Rvd25yZXYueG1sUEsFBgAAAAAEAAQA+QAAAJADAAAAAA==&#10;" strokecolor="#5b9bd5 [3204]" strokeweight=".5pt">
                  <v:stroke joinstyle="miter"/>
                </v:line>
                <v:shape id="Text Box 115" o:spid="_x0000_s1088" type="#_x0000_t202" style="position:absolute;left:16758;top:15079;width:4064;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816008" w:rsidRPr="00816008" w:rsidRDefault="00816008" w:rsidP="00816008">
                        <w:pPr>
                          <w:pStyle w:val="NormalWeb"/>
                          <w:spacing w:before="0" w:beforeAutospacing="0" w:after="0" w:afterAutospacing="0"/>
                          <w:rPr>
                            <w:rFonts w:asciiTheme="minorHAnsi" w:hAnsiTheme="minorHAnsi"/>
                          </w:rPr>
                        </w:pPr>
                        <w:r w:rsidRPr="00816008">
                          <w:rPr>
                            <w:rFonts w:asciiTheme="minorHAnsi" w:eastAsia="Calibri" w:hAnsiTheme="minorHAnsi"/>
                          </w:rPr>
                          <w:t>V</w:t>
                        </w:r>
                        <w:r w:rsidRPr="00816008">
                          <w:rPr>
                            <w:rFonts w:asciiTheme="minorHAnsi" w:eastAsia="Calibri" w:hAnsiTheme="minorHAnsi"/>
                            <w:position w:val="-6"/>
                            <w:vertAlign w:val="subscript"/>
                          </w:rPr>
                          <w:t>2</w:t>
                        </w:r>
                      </w:p>
                    </w:txbxContent>
                  </v:textbox>
                </v:shape>
                <v:shape id="Text Box 115" o:spid="_x0000_s1089" type="#_x0000_t202" style="position:absolute;left:2562;top:20600;width:4064;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816008" w:rsidRPr="00816008" w:rsidRDefault="00816008" w:rsidP="00816008">
                        <w:pPr>
                          <w:pStyle w:val="NormalWeb"/>
                          <w:spacing w:before="0" w:beforeAutospacing="0" w:after="0" w:afterAutospacing="0"/>
                          <w:rPr>
                            <w:rFonts w:asciiTheme="minorHAnsi" w:hAnsiTheme="minorHAnsi"/>
                          </w:rPr>
                        </w:pPr>
                        <w:r w:rsidRPr="00816008">
                          <w:rPr>
                            <w:rFonts w:asciiTheme="minorHAnsi" w:eastAsia="Calibri" w:hAnsiTheme="minorHAnsi"/>
                          </w:rPr>
                          <w:t>V</w:t>
                        </w:r>
                        <w:r w:rsidRPr="00816008">
                          <w:rPr>
                            <w:rFonts w:asciiTheme="minorHAnsi" w:eastAsia="Calibri" w:hAnsiTheme="minorHAnsi"/>
                            <w:position w:val="-6"/>
                            <w:vertAlign w:val="subscript"/>
                          </w:rPr>
                          <w:t>1</w:t>
                        </w:r>
                      </w:p>
                    </w:txbxContent>
                  </v:textbox>
                </v:shape>
                <w10:anchorlock/>
              </v:group>
            </w:pict>
          </mc:Fallback>
        </mc:AlternateContent>
      </w:r>
      <w:r w:rsidR="00AC0704">
        <w:rPr>
          <w:b/>
        </w:rPr>
        <w:tab/>
      </w:r>
    </w:p>
    <w:p w:rsidR="00816008" w:rsidRDefault="00816008" w:rsidP="004C6C49">
      <w:pPr>
        <w:rPr>
          <w:b/>
        </w:rPr>
      </w:pPr>
    </w:p>
    <w:p w:rsidR="004C6C49" w:rsidRDefault="004C6C49" w:rsidP="004C6C49">
      <w:r>
        <w:rPr>
          <w:b/>
        </w:rPr>
        <w:t>d.</w:t>
      </w:r>
      <w:r w:rsidR="00C838CB">
        <w:t xml:space="preserve"> </w:t>
      </w:r>
      <w:r w:rsidR="0063551B">
        <w:t>Suppose the graph is bipartite. Then, v</w:t>
      </w:r>
      <w:r w:rsidR="0063551B">
        <w:rPr>
          <w:vertAlign w:val="subscript"/>
        </w:rPr>
        <w:t xml:space="preserve">5 </w:t>
      </w:r>
      <w:r w:rsidR="0063551B">
        <w:t xml:space="preserve">is in </w:t>
      </w:r>
      <w:r w:rsidR="00404AC7">
        <w:t>one subset of the partition,</w:t>
      </w:r>
      <w:r w:rsidR="0063551B">
        <w:t xml:space="preserve"> V</w:t>
      </w:r>
      <w:r w:rsidR="0063551B">
        <w:rPr>
          <w:vertAlign w:val="subscript"/>
        </w:rPr>
        <w:t>1</w:t>
      </w:r>
      <w:r w:rsidR="003908A8">
        <w:t>. Since v</w:t>
      </w:r>
      <w:r w:rsidR="003908A8">
        <w:rPr>
          <w:vertAlign w:val="subscript"/>
        </w:rPr>
        <w:t>5</w:t>
      </w:r>
      <w:r w:rsidR="003908A8">
        <w:t xml:space="preserve"> is connected by edges to v</w:t>
      </w:r>
      <w:r w:rsidR="003908A8">
        <w:rPr>
          <w:vertAlign w:val="subscript"/>
        </w:rPr>
        <w:t>2</w:t>
      </w:r>
      <w:r w:rsidR="003908A8">
        <w:t xml:space="preserve"> and v</w:t>
      </w:r>
      <w:r w:rsidR="003908A8">
        <w:rPr>
          <w:vertAlign w:val="subscript"/>
        </w:rPr>
        <w:t>4</w:t>
      </w:r>
      <w:r w:rsidR="003908A8">
        <w:t>, both v</w:t>
      </w:r>
      <w:r w:rsidR="003908A8">
        <w:rPr>
          <w:vertAlign w:val="subscript"/>
        </w:rPr>
        <w:t>2</w:t>
      </w:r>
      <w:r w:rsidR="003908A8">
        <w:t xml:space="preserve"> and v</w:t>
      </w:r>
      <w:r w:rsidR="003908A8">
        <w:rPr>
          <w:vertAlign w:val="subscript"/>
        </w:rPr>
        <w:t>4</w:t>
      </w:r>
      <w:r w:rsidR="003908A8">
        <w:t xml:space="preserve"> must be in the opposite subset of the partition, V</w:t>
      </w:r>
      <w:r w:rsidR="003908A8">
        <w:rPr>
          <w:vertAlign w:val="subscript"/>
        </w:rPr>
        <w:t>2</w:t>
      </w:r>
      <w:r w:rsidR="003908A8">
        <w:t>. But, v</w:t>
      </w:r>
      <w:r w:rsidR="003908A8">
        <w:rPr>
          <w:vertAlign w:val="subscript"/>
        </w:rPr>
        <w:t>2</w:t>
      </w:r>
      <w:r w:rsidR="003908A8">
        <w:t xml:space="preserve"> and v</w:t>
      </w:r>
      <w:r w:rsidR="003908A8">
        <w:rPr>
          <w:vertAlign w:val="subscript"/>
        </w:rPr>
        <w:t>4</w:t>
      </w:r>
      <w:r w:rsidR="003908A8">
        <w:t xml:space="preserve"> are connected by an edge to each other </w:t>
      </w:r>
      <w:r w:rsidR="00404AC7">
        <w:t xml:space="preserve">and in the same subset, which </w:t>
      </w:r>
      <w:r w:rsidR="003908A8">
        <w:t>contradicts the definition of a bipartite graph. Thus, the supposition is false, and the graph is not bipartite.</w:t>
      </w:r>
    </w:p>
    <w:p w:rsidR="003908A8" w:rsidRDefault="003908A8" w:rsidP="004C6C49"/>
    <w:p w:rsidR="003908A8" w:rsidRPr="007701CF" w:rsidRDefault="003908A8" w:rsidP="004C6C49">
      <w:r>
        <w:rPr>
          <w:b/>
        </w:rPr>
        <w:t>f.</w:t>
      </w:r>
      <w:r>
        <w:t xml:space="preserve"> </w:t>
      </w:r>
      <w:r w:rsidR="00F25FAE">
        <w:t>Suppose the graph is bipartite. Then, v</w:t>
      </w:r>
      <w:r w:rsidR="00F25FAE">
        <w:rPr>
          <w:vertAlign w:val="subscript"/>
        </w:rPr>
        <w:t>1</w:t>
      </w:r>
      <w:r w:rsidR="00F25FAE">
        <w:rPr>
          <w:vertAlign w:val="subscript"/>
        </w:rPr>
        <w:t xml:space="preserve"> </w:t>
      </w:r>
      <w:r w:rsidR="00F25FAE">
        <w:t xml:space="preserve">is in </w:t>
      </w:r>
      <w:r w:rsidR="00404AC7">
        <w:t>one subset of the partition,</w:t>
      </w:r>
      <w:r w:rsidR="00F25FAE">
        <w:t xml:space="preserve"> V</w:t>
      </w:r>
      <w:r w:rsidR="00F25FAE">
        <w:rPr>
          <w:vertAlign w:val="subscript"/>
        </w:rPr>
        <w:t>1</w:t>
      </w:r>
      <w:r w:rsidR="00F25FAE">
        <w:t>. Since v</w:t>
      </w:r>
      <w:r w:rsidR="00F25FAE">
        <w:rPr>
          <w:vertAlign w:val="subscript"/>
        </w:rPr>
        <w:t>1</w:t>
      </w:r>
      <w:r w:rsidR="00F25FAE">
        <w:t xml:space="preserve"> is connected by edges to v</w:t>
      </w:r>
      <w:r w:rsidR="00F25FAE">
        <w:rPr>
          <w:vertAlign w:val="subscript"/>
        </w:rPr>
        <w:t>2</w:t>
      </w:r>
      <w:r w:rsidR="00F25FAE">
        <w:t xml:space="preserve"> and v</w:t>
      </w:r>
      <w:r w:rsidR="00F25FAE">
        <w:rPr>
          <w:vertAlign w:val="subscript"/>
        </w:rPr>
        <w:t>5</w:t>
      </w:r>
      <w:r w:rsidR="00F25FAE">
        <w:t>, both v</w:t>
      </w:r>
      <w:r w:rsidR="00F25FAE">
        <w:rPr>
          <w:vertAlign w:val="subscript"/>
        </w:rPr>
        <w:t>2</w:t>
      </w:r>
      <w:r w:rsidR="00F25FAE">
        <w:t xml:space="preserve"> and v</w:t>
      </w:r>
      <w:r w:rsidR="00F25FAE">
        <w:rPr>
          <w:vertAlign w:val="subscript"/>
        </w:rPr>
        <w:t>5</w:t>
      </w:r>
      <w:r w:rsidR="00F25FAE">
        <w:t xml:space="preserve"> must be in the opposite subset of the partition, V</w:t>
      </w:r>
      <w:r w:rsidR="00F25FAE">
        <w:rPr>
          <w:vertAlign w:val="subscript"/>
        </w:rPr>
        <w:t>2</w:t>
      </w:r>
      <w:r w:rsidR="00F25FAE">
        <w:t>.</w:t>
      </w:r>
      <w:r w:rsidR="00F25FAE">
        <w:t xml:space="preserve"> Also,</w:t>
      </w:r>
      <w:r w:rsidR="00F25FAE">
        <w:t xml:space="preserve"> v</w:t>
      </w:r>
      <w:r w:rsidR="00F25FAE">
        <w:rPr>
          <w:vertAlign w:val="subscript"/>
        </w:rPr>
        <w:t>3</w:t>
      </w:r>
      <w:r w:rsidR="00F25FAE">
        <w:t xml:space="preserve"> is connected by </w:t>
      </w:r>
      <w:r w:rsidR="00F25FAE">
        <w:t>edge</w:t>
      </w:r>
      <w:r w:rsidR="00F25FAE">
        <w:t>s</w:t>
      </w:r>
      <w:r w:rsidR="00F25FAE">
        <w:t xml:space="preserve"> to v</w:t>
      </w:r>
      <w:r w:rsidR="00F25FAE">
        <w:rPr>
          <w:vertAlign w:val="subscript"/>
        </w:rPr>
        <w:t>2</w:t>
      </w:r>
      <w:r w:rsidR="00F25FAE">
        <w:rPr>
          <w:vertAlign w:val="subscript"/>
        </w:rPr>
        <w:t xml:space="preserve"> </w:t>
      </w:r>
      <w:r w:rsidR="00F25FAE">
        <w:t>and v</w:t>
      </w:r>
      <w:r w:rsidR="00F25FAE">
        <w:rPr>
          <w:vertAlign w:val="subscript"/>
        </w:rPr>
        <w:t>4</w:t>
      </w:r>
      <w:r w:rsidR="007701CF">
        <w:t xml:space="preserve"> so,</w:t>
      </w:r>
      <w:r w:rsidR="00F25FAE">
        <w:t xml:space="preserve"> </w:t>
      </w:r>
      <w:r w:rsidR="00F25FAE">
        <w:t>v</w:t>
      </w:r>
      <w:r w:rsidR="00F25FAE">
        <w:rPr>
          <w:vertAlign w:val="subscript"/>
        </w:rPr>
        <w:t>3</w:t>
      </w:r>
      <w:r w:rsidR="00F25FAE">
        <w:rPr>
          <w:vertAlign w:val="subscript"/>
        </w:rPr>
        <w:t xml:space="preserve"> </w:t>
      </w:r>
      <w:r w:rsidR="00F25FAE">
        <w:t xml:space="preserve">must be in the subset </w:t>
      </w:r>
      <w:r w:rsidR="00F25FAE">
        <w:t>V</w:t>
      </w:r>
      <w:r w:rsidR="00F25FAE">
        <w:rPr>
          <w:vertAlign w:val="subscript"/>
        </w:rPr>
        <w:t>1</w:t>
      </w:r>
      <w:r w:rsidR="007701CF">
        <w:t xml:space="preserve"> since v</w:t>
      </w:r>
      <w:r w:rsidR="007701CF">
        <w:rPr>
          <w:vertAlign w:val="subscript"/>
        </w:rPr>
        <w:t>2</w:t>
      </w:r>
      <w:r w:rsidR="007701CF">
        <w:t xml:space="preserve"> is already in V</w:t>
      </w:r>
      <w:r w:rsidR="007701CF">
        <w:rPr>
          <w:vertAlign w:val="subscript"/>
        </w:rPr>
        <w:t>2</w:t>
      </w:r>
      <w:r w:rsidR="007701CF">
        <w:t>. Likewise v</w:t>
      </w:r>
      <w:r w:rsidR="007701CF">
        <w:rPr>
          <w:vertAlign w:val="subscript"/>
        </w:rPr>
        <w:t>4</w:t>
      </w:r>
      <w:r w:rsidR="007701CF">
        <w:t xml:space="preserve"> must be in the opposite subset as v</w:t>
      </w:r>
      <w:r w:rsidR="007701CF">
        <w:rPr>
          <w:vertAlign w:val="subscript"/>
        </w:rPr>
        <w:t>3</w:t>
      </w:r>
      <w:r w:rsidR="007701CF">
        <w:t>, so v</w:t>
      </w:r>
      <w:r w:rsidR="007701CF">
        <w:rPr>
          <w:vertAlign w:val="subscript"/>
        </w:rPr>
        <w:t>4</w:t>
      </w:r>
      <w:r w:rsidR="007701CF">
        <w:t xml:space="preserve"> is in V</w:t>
      </w:r>
      <w:r w:rsidR="007701CF">
        <w:rPr>
          <w:vertAlign w:val="subscript"/>
        </w:rPr>
        <w:t>2</w:t>
      </w:r>
      <w:r w:rsidR="007701CF">
        <w:t xml:space="preserve">. </w:t>
      </w:r>
      <w:r w:rsidR="007701CF">
        <w:t>But, v</w:t>
      </w:r>
      <w:r w:rsidR="007701CF">
        <w:rPr>
          <w:vertAlign w:val="subscript"/>
        </w:rPr>
        <w:t>5</w:t>
      </w:r>
      <w:r w:rsidR="007701CF">
        <w:t xml:space="preserve"> and v</w:t>
      </w:r>
      <w:r w:rsidR="007701CF">
        <w:rPr>
          <w:vertAlign w:val="subscript"/>
        </w:rPr>
        <w:t>4</w:t>
      </w:r>
      <w:r w:rsidR="007701CF">
        <w:t xml:space="preserve"> are connected by an edge to each other</w:t>
      </w:r>
      <w:r w:rsidR="00404AC7">
        <w:t xml:space="preserve"> and in the same subset, which</w:t>
      </w:r>
      <w:r w:rsidR="007701CF">
        <w:t xml:space="preserve"> contradicts the definition of a bipartite graph. Thus, the supposition is false, and the graph is not bipartit</w:t>
      </w:r>
      <w:bookmarkStart w:id="0" w:name="_GoBack"/>
      <w:bookmarkEnd w:id="0"/>
      <w:r w:rsidR="007701CF">
        <w:t>e.</w:t>
      </w:r>
    </w:p>
    <w:sectPr w:rsidR="003908A8" w:rsidRPr="007701CF" w:rsidSect="002E562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8C5" w:rsidRDefault="004D68C5" w:rsidP="004F256D">
      <w:r>
        <w:separator/>
      </w:r>
    </w:p>
  </w:endnote>
  <w:endnote w:type="continuationSeparator" w:id="0">
    <w:p w:rsidR="004D68C5" w:rsidRDefault="004D68C5" w:rsidP="004F2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8C5" w:rsidRDefault="004D68C5" w:rsidP="004F256D">
      <w:r>
        <w:separator/>
      </w:r>
    </w:p>
  </w:footnote>
  <w:footnote w:type="continuationSeparator" w:id="0">
    <w:p w:rsidR="004D68C5" w:rsidRDefault="004D68C5" w:rsidP="004F25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56D" w:rsidRDefault="004F256D" w:rsidP="004F256D">
    <w:pPr>
      <w:pStyle w:val="Header"/>
      <w:jc w:val="right"/>
    </w:pPr>
    <w:r>
      <w:t>Bradley White</w:t>
    </w:r>
  </w:p>
  <w:p w:rsidR="004F256D" w:rsidRDefault="004F256D" w:rsidP="004F256D">
    <w:pPr>
      <w:pStyle w:val="Header"/>
      <w:jc w:val="right"/>
    </w:pPr>
    <w:r>
      <w:t>HW #7</w:t>
    </w:r>
  </w:p>
  <w:p w:rsidR="004F256D" w:rsidRDefault="004F256D" w:rsidP="004F256D">
    <w:pPr>
      <w:pStyle w:val="Header"/>
      <w:jc w:val="right"/>
    </w:pPr>
    <w:r>
      <w:t>CSCI 246</w:t>
    </w:r>
  </w:p>
  <w:p w:rsidR="004F256D" w:rsidRDefault="001B52BC" w:rsidP="004F256D">
    <w:pPr>
      <w:pStyle w:val="Header"/>
      <w:jc w:val="right"/>
    </w:pPr>
    <w:r>
      <w:t>11</w:t>
    </w:r>
    <w:r w:rsidR="004F256D">
      <w:t>-</w:t>
    </w:r>
    <w:r>
      <w:t>3</w:t>
    </w:r>
    <w:r w:rsidR="003D541C">
      <w:t>0</w:t>
    </w:r>
    <w:r w:rsidR="004F256D">
      <w:t>-2015</w:t>
    </w:r>
  </w:p>
  <w:p w:rsidR="004F256D" w:rsidRDefault="004F25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24pt;height:22.2pt;visibility:visible;mso-wrap-style:square" o:bullet="t">
        <v:imagedata r:id="rId1" o:title=""/>
      </v:shape>
    </w:pict>
  </w:numPicBullet>
  <w:numPicBullet w:numPicBulletId="1">
    <w:pict>
      <v:shape id="_x0000_i1291" type="#_x0000_t75" style="width:24pt;height:22.2pt;visibility:visible;mso-wrap-style:square" o:bullet="t">
        <v:imagedata r:id="rId2" o:title=""/>
      </v:shape>
    </w:pict>
  </w:numPicBullet>
  <w:abstractNum w:abstractNumId="0" w15:restartNumberingAfterBreak="0">
    <w:nsid w:val="50D96226"/>
    <w:multiLevelType w:val="hybridMultilevel"/>
    <w:tmpl w:val="2888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6D"/>
    <w:rsid w:val="00001B99"/>
    <w:rsid w:val="00040CF0"/>
    <w:rsid w:val="00131471"/>
    <w:rsid w:val="001A3DB9"/>
    <w:rsid w:val="001B52BC"/>
    <w:rsid w:val="001D2095"/>
    <w:rsid w:val="0020253C"/>
    <w:rsid w:val="002506B4"/>
    <w:rsid w:val="00277401"/>
    <w:rsid w:val="002C1B5A"/>
    <w:rsid w:val="002C5956"/>
    <w:rsid w:val="002E562C"/>
    <w:rsid w:val="0030181D"/>
    <w:rsid w:val="0030483F"/>
    <w:rsid w:val="00343355"/>
    <w:rsid w:val="003908A8"/>
    <w:rsid w:val="003D541C"/>
    <w:rsid w:val="00404AC7"/>
    <w:rsid w:val="004375C2"/>
    <w:rsid w:val="004725AC"/>
    <w:rsid w:val="00487FEE"/>
    <w:rsid w:val="004C6C49"/>
    <w:rsid w:val="004D68C5"/>
    <w:rsid w:val="004F256D"/>
    <w:rsid w:val="005645F7"/>
    <w:rsid w:val="00573AB3"/>
    <w:rsid w:val="00580A48"/>
    <w:rsid w:val="005B2C6C"/>
    <w:rsid w:val="00601560"/>
    <w:rsid w:val="0063551B"/>
    <w:rsid w:val="006E0F76"/>
    <w:rsid w:val="0071308B"/>
    <w:rsid w:val="007347EC"/>
    <w:rsid w:val="007701CF"/>
    <w:rsid w:val="007A0945"/>
    <w:rsid w:val="00816008"/>
    <w:rsid w:val="00854A8F"/>
    <w:rsid w:val="008629DB"/>
    <w:rsid w:val="008B4666"/>
    <w:rsid w:val="00900BAE"/>
    <w:rsid w:val="0091591B"/>
    <w:rsid w:val="009B0F41"/>
    <w:rsid w:val="00A63403"/>
    <w:rsid w:val="00A77D07"/>
    <w:rsid w:val="00A962F0"/>
    <w:rsid w:val="00AC0704"/>
    <w:rsid w:val="00AD0AC8"/>
    <w:rsid w:val="00AF5ADB"/>
    <w:rsid w:val="00AF6EEE"/>
    <w:rsid w:val="00B054F4"/>
    <w:rsid w:val="00B2388B"/>
    <w:rsid w:val="00B4482E"/>
    <w:rsid w:val="00BC07AF"/>
    <w:rsid w:val="00BC11EB"/>
    <w:rsid w:val="00C16BFF"/>
    <w:rsid w:val="00C311B8"/>
    <w:rsid w:val="00C5422B"/>
    <w:rsid w:val="00C67736"/>
    <w:rsid w:val="00C838CB"/>
    <w:rsid w:val="00CC368D"/>
    <w:rsid w:val="00CD61C7"/>
    <w:rsid w:val="00D13EB5"/>
    <w:rsid w:val="00D23748"/>
    <w:rsid w:val="00D476E6"/>
    <w:rsid w:val="00D83B71"/>
    <w:rsid w:val="00DE3F84"/>
    <w:rsid w:val="00E4316D"/>
    <w:rsid w:val="00E43D48"/>
    <w:rsid w:val="00F25FAE"/>
    <w:rsid w:val="00F35F85"/>
    <w:rsid w:val="00F41A58"/>
    <w:rsid w:val="00F84D25"/>
    <w:rsid w:val="00FF1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FB34C-811D-40EF-B5CB-A187658B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4F256D"/>
    <w:pPr>
      <w:tabs>
        <w:tab w:val="center" w:pos="4680"/>
        <w:tab w:val="right" w:pos="9360"/>
      </w:tabs>
    </w:pPr>
  </w:style>
  <w:style w:type="character" w:customStyle="1" w:styleId="HeaderChar">
    <w:name w:val="Header Char"/>
    <w:basedOn w:val="DefaultParagraphFont"/>
    <w:link w:val="Header"/>
    <w:uiPriority w:val="99"/>
    <w:rsid w:val="004F256D"/>
  </w:style>
  <w:style w:type="paragraph" w:styleId="Footer">
    <w:name w:val="footer"/>
    <w:basedOn w:val="Normal"/>
    <w:link w:val="FooterChar"/>
    <w:uiPriority w:val="99"/>
    <w:unhideWhenUsed/>
    <w:rsid w:val="004F256D"/>
    <w:pPr>
      <w:tabs>
        <w:tab w:val="center" w:pos="4680"/>
        <w:tab w:val="right" w:pos="9360"/>
      </w:tabs>
    </w:pPr>
  </w:style>
  <w:style w:type="character" w:customStyle="1" w:styleId="FooterChar">
    <w:name w:val="Footer Char"/>
    <w:basedOn w:val="DefaultParagraphFont"/>
    <w:link w:val="Footer"/>
    <w:uiPriority w:val="99"/>
    <w:rsid w:val="004F256D"/>
  </w:style>
  <w:style w:type="character" w:styleId="PlaceholderText">
    <w:name w:val="Placeholder Text"/>
    <w:basedOn w:val="DefaultParagraphFont"/>
    <w:uiPriority w:val="99"/>
    <w:semiHidden/>
    <w:rsid w:val="002C5956"/>
    <w:rPr>
      <w:color w:val="808080"/>
    </w:rPr>
  </w:style>
  <w:style w:type="paragraph" w:styleId="NormalWeb">
    <w:name w:val="Normal (Web)"/>
    <w:basedOn w:val="Normal"/>
    <w:uiPriority w:val="99"/>
    <w:semiHidden/>
    <w:unhideWhenUsed/>
    <w:rsid w:val="00F35F85"/>
    <w:pPr>
      <w:spacing w:before="100" w:beforeAutospacing="1" w:after="100" w:afterAutospacing="1"/>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695</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white.brad17@gmail.com</dc:creator>
  <cp:keywords/>
  <dc:description/>
  <cp:lastModifiedBy>Microsoft account</cp:lastModifiedBy>
  <cp:revision>64</cp:revision>
  <dcterms:created xsi:type="dcterms:W3CDTF">2015-11-23T22:06:00Z</dcterms:created>
  <dcterms:modified xsi:type="dcterms:W3CDTF">2015-11-24T22:34:00Z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